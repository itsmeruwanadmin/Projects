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5230C" w14:textId="77777777" w:rsidR="00B3131F" w:rsidRPr="00574797" w:rsidRDefault="00B3131F"/>
    <w:p w14:paraId="5A0A0A32" w14:textId="17BAA282" w:rsidR="00066C08" w:rsidRPr="00574797" w:rsidRDefault="00066C08"/>
    <w:p w14:paraId="4E36156D" w14:textId="6DF922DA" w:rsidR="00583A93" w:rsidRPr="00574797" w:rsidRDefault="00CF0B9A">
      <w:r w:rsidRPr="00574797">
        <w:rPr>
          <w:noProof/>
          <w:lang w:eastAsia="en-GB"/>
        </w:rPr>
        <mc:AlternateContent>
          <mc:Choice Requires="wps">
            <w:drawing>
              <wp:anchor distT="0" distB="0" distL="114300" distR="114300" simplePos="0" relativeHeight="251658240" behindDoc="0" locked="0" layoutInCell="1" allowOverlap="1" wp14:anchorId="23A0A894" wp14:editId="141A39E3">
                <wp:simplePos x="0" y="0"/>
                <wp:positionH relativeFrom="column">
                  <wp:posOffset>-64770</wp:posOffset>
                </wp:positionH>
                <wp:positionV relativeFrom="paragraph">
                  <wp:posOffset>46355</wp:posOffset>
                </wp:positionV>
                <wp:extent cx="5160010" cy="62865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160010" cy="6286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8A6389" w14:textId="373EAC9C" w:rsidR="0025156B" w:rsidRPr="00066C08" w:rsidRDefault="00B3131F" w:rsidP="00D34892">
                            <w:pPr>
                              <w:pStyle w:val="TITLEPAGEClientName"/>
                            </w:pPr>
                            <w:r>
                              <w:t>Education Standard</w:t>
                            </w:r>
                            <w:r w:rsidR="00C95EED">
                              <w:t>s</w:t>
                            </w:r>
                            <w:r>
                              <w:t xml:space="preserve"> Board</w:t>
                            </w:r>
                            <w:r w:rsidR="00C95EED">
                              <w:t xml:space="preserve"> S</w:t>
                            </w:r>
                            <w:r w:rsidR="00F9592F">
                              <w:t>outh Australia</w:t>
                            </w:r>
                          </w:p>
                          <w:p w14:paraId="00196C8B" w14:textId="4F7A9232" w:rsidR="00066C08" w:rsidRDefault="00B3131F" w:rsidP="00066C08">
                            <w:pPr>
                              <w:pStyle w:val="TITLEPAGEProjectTitle"/>
                            </w:pPr>
                            <w:r w:rsidRPr="00B3131F">
                              <w:t>SharePoint 2019 Environment Health Check Report</w:t>
                            </w:r>
                          </w:p>
                          <w:p w14:paraId="6A65C7F1" w14:textId="39B2046F" w:rsidR="00CF7784" w:rsidRDefault="007B4DD8" w:rsidP="00CF7784">
                            <w:pPr>
                              <w:pStyle w:val="TITLEPAGEResponseType"/>
                            </w:pPr>
                            <w:r>
                              <w:t>Analysis Report</w:t>
                            </w:r>
                          </w:p>
                          <w:p w14:paraId="5DB45246" w14:textId="77777777" w:rsidR="00AA7A63" w:rsidRDefault="00AA7A63" w:rsidP="00CF7784">
                            <w:pPr>
                              <w:pStyle w:val="TITLEPAGEResponseType"/>
                            </w:pPr>
                          </w:p>
                          <w:p w14:paraId="69C53A38" w14:textId="77777777" w:rsidR="00AA7A63" w:rsidRDefault="00AA7A63" w:rsidP="00C045C3">
                            <w:pPr>
                              <w:pStyle w:val="Bold2"/>
                              <w:spacing w:line="240" w:lineRule="auto"/>
                            </w:pPr>
                            <w:r w:rsidRPr="00D11FB8">
                              <w:rPr>
                                <w:color w:val="00C600"/>
                              </w:rPr>
                              <w:t xml:space="preserve">Prepared by </w:t>
                            </w:r>
                            <w:r w:rsidR="00D11FB8" w:rsidRPr="00D11FB8">
                              <w:rPr>
                                <w:color w:val="00C600"/>
                              </w:rPr>
                              <w:t>/</w:t>
                            </w:r>
                            <w:r w:rsidRPr="00D11FB8">
                              <w:rPr>
                                <w:color w:val="00C600"/>
                              </w:rPr>
                              <w:t xml:space="preserve"> </w:t>
                            </w:r>
                            <w:r w:rsidRPr="00D34892">
                              <w:rPr>
                                <w:color w:val="FFFFFF" w:themeColor="background1"/>
                              </w:rPr>
                              <w:t>Chamonix IT Consulting (SA) Pty Ltd</w:t>
                            </w:r>
                          </w:p>
                          <w:p w14:paraId="4E575AAC" w14:textId="77777777" w:rsidR="00AA7A63" w:rsidRDefault="00D40661" w:rsidP="009A70BB">
                            <w:pPr>
                              <w:pStyle w:val="Bold2"/>
                              <w:spacing w:line="240" w:lineRule="auto"/>
                              <w:ind w:left="142" w:hanging="142"/>
                              <w:rPr>
                                <w:b w:val="0"/>
                                <w:color w:val="FFFFFF" w:themeColor="background1"/>
                              </w:rPr>
                            </w:pPr>
                            <w:r>
                              <w:rPr>
                                <w:color w:val="00C600"/>
                              </w:rPr>
                              <w:t xml:space="preserve">A: </w:t>
                            </w:r>
                            <w:r w:rsidR="009A70BB" w:rsidRPr="00D34892">
                              <w:rPr>
                                <w:b w:val="0"/>
                                <w:color w:val="FFFFFF" w:themeColor="background1"/>
                              </w:rPr>
                              <w:t>Margaret Graham Building – Lot Fourteen</w:t>
                            </w:r>
                            <w:r w:rsidR="009A70BB" w:rsidRPr="00D34892">
                              <w:rPr>
                                <w:b w:val="0"/>
                                <w:color w:val="FFFFFF" w:themeColor="background1"/>
                              </w:rPr>
                              <w:br/>
                              <w:t xml:space="preserve"> Frome Road, Adelaide SA 5000</w:t>
                            </w:r>
                          </w:p>
                          <w:p w14:paraId="083E5AA5" w14:textId="77777777" w:rsidR="00D40661" w:rsidRDefault="00D40661" w:rsidP="009A70BB">
                            <w:pPr>
                              <w:pStyle w:val="Bold2"/>
                              <w:spacing w:line="240" w:lineRule="auto"/>
                              <w:ind w:left="142" w:hanging="142"/>
                            </w:pPr>
                            <w:r>
                              <w:rPr>
                                <w:color w:val="00C600"/>
                              </w:rPr>
                              <w:t xml:space="preserve">A:  </w:t>
                            </w:r>
                            <w:r w:rsidRPr="00D40661">
                              <w:rPr>
                                <w:b w:val="0"/>
                                <w:bCs/>
                                <w:color w:val="FFFFFF" w:themeColor="background1"/>
                              </w:rPr>
                              <w:t xml:space="preserve">The Precinct, TC Beirne Building, Level 2/315 </w:t>
                            </w:r>
                            <w:r>
                              <w:rPr>
                                <w:b w:val="0"/>
                                <w:bCs/>
                                <w:color w:val="FFFFFF" w:themeColor="background1"/>
                              </w:rPr>
                              <w:br/>
                            </w:r>
                            <w:r w:rsidRPr="00D40661">
                              <w:rPr>
                                <w:b w:val="0"/>
                                <w:bCs/>
                                <w:color w:val="FFFFFF" w:themeColor="background1"/>
                              </w:rPr>
                              <w:t>Brunswick St, Fortitude Valley QLD 4006</w:t>
                            </w:r>
                          </w:p>
                          <w:p w14:paraId="5B281D78" w14:textId="77777777" w:rsidR="00AA7A63" w:rsidRDefault="00AA7A63" w:rsidP="00C045C3">
                            <w:pPr>
                              <w:pStyle w:val="Bold2"/>
                              <w:spacing w:line="240" w:lineRule="auto"/>
                            </w:pPr>
                            <w:r w:rsidRPr="00D11FB8">
                              <w:rPr>
                                <w:color w:val="00C600"/>
                              </w:rPr>
                              <w:t xml:space="preserve">T </w:t>
                            </w:r>
                            <w:r w:rsidRPr="00D34892">
                              <w:rPr>
                                <w:b w:val="0"/>
                                <w:color w:val="FFFFFF" w:themeColor="background1"/>
                              </w:rPr>
                              <w:t xml:space="preserve">08 7071 7080 </w:t>
                            </w:r>
                          </w:p>
                          <w:p w14:paraId="2CFF60E8" w14:textId="77777777" w:rsidR="00AA7A63" w:rsidRDefault="00AA7A63" w:rsidP="00C045C3">
                            <w:pPr>
                              <w:pStyle w:val="Bold2"/>
                              <w:spacing w:line="240" w:lineRule="auto"/>
                              <w:rPr>
                                <w:color w:val="00C600"/>
                              </w:rPr>
                            </w:pPr>
                            <w:r w:rsidRPr="00D11FB8">
                              <w:rPr>
                                <w:color w:val="00C600"/>
                              </w:rPr>
                              <w:t>chamonix.com.au</w:t>
                            </w:r>
                          </w:p>
                          <w:p w14:paraId="5C3575BA" w14:textId="77777777" w:rsidR="00C2732F" w:rsidRDefault="00C2732F" w:rsidP="00C045C3">
                            <w:pPr>
                              <w:pStyle w:val="Bold2"/>
                              <w:spacing w:line="240" w:lineRule="auto"/>
                              <w:rPr>
                                <w:color w:val="00C600"/>
                              </w:rPr>
                            </w:pPr>
                          </w:p>
                          <w:p w14:paraId="09F24B6C" w14:textId="77777777" w:rsidR="00C2732F" w:rsidRDefault="00C2732F" w:rsidP="00C045C3">
                            <w:pPr>
                              <w:pStyle w:val="Bold2"/>
                              <w:spacing w:line="240" w:lineRule="auto"/>
                              <w:rPr>
                                <w:color w:val="00C600"/>
                              </w:rPr>
                            </w:pPr>
                          </w:p>
                          <w:p w14:paraId="2F442276" w14:textId="77777777" w:rsidR="00C2732F" w:rsidRPr="00D11FB8" w:rsidRDefault="00C2732F" w:rsidP="00C045C3">
                            <w:pPr>
                              <w:pStyle w:val="Bold2"/>
                              <w:spacing w:line="240" w:lineRule="auto"/>
                              <w:rPr>
                                <w:color w:val="00C600"/>
                              </w:rPr>
                            </w:pPr>
                            <w:r>
                              <w:rPr>
                                <w:noProof/>
                                <w:color w:val="00C600"/>
                              </w:rPr>
                              <w:drawing>
                                <wp:inline distT="0" distB="0" distL="0" distR="0" wp14:anchorId="6ED5362E" wp14:editId="048C77FA">
                                  <wp:extent cx="2636890" cy="457200"/>
                                  <wp:effectExtent l="0" t="0" r="5080" b="0"/>
                                  <wp:docPr id="4751071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714" name="Graphic 47510714"/>
                                          <pic:cNvPicPr/>
                                        </pic:nvPicPr>
                                        <pic:blipFill>
                                          <a:blip r:embed="rId11">
                                            <a:extLst>
                                              <a:ext uri="{96DAC541-7B7A-43D3-8B79-37D633B846F1}">
                                                <asvg:svgBlip xmlns:asvg="http://schemas.microsoft.com/office/drawing/2016/SVG/main" r:embed="rId12"/>
                                              </a:ext>
                                            </a:extLst>
                                          </a:blip>
                                          <a:stretch>
                                            <a:fillRect/>
                                          </a:stretch>
                                        </pic:blipFill>
                                        <pic:spPr>
                                          <a:xfrm>
                                            <a:off x="0" y="0"/>
                                            <a:ext cx="2773857" cy="4809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A0A894" id="_x0000_t202" coordsize="21600,21600" o:spt="202" path="m,l,21600r21600,l21600,xe">
                <v:stroke joinstyle="miter"/>
                <v:path gradientshapeok="t" o:connecttype="rect"/>
              </v:shapetype>
              <v:shape id="Text Box 1" o:spid="_x0000_s1026" type="#_x0000_t202" style="position:absolute;margin-left:-5.1pt;margin-top:3.65pt;width:406.3pt;height:4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" filled="f" stroked="f">
                <v:textbox>
                  <w:txbxContent>
                    <w:p w14:paraId="488A6389" w14:textId="373EAC9C" w:rsidR="0025156B" w:rsidRPr="00066C08" w:rsidRDefault="00B3131F" w:rsidP="00D34892">
                      <w:pPr>
                        <w:pStyle w:val="TITLEPAGEClientName"/>
                      </w:pPr>
                      <w:r>
                        <w:t>Education Standard</w:t>
                      </w:r>
                      <w:r w:rsidR="00C95EED">
                        <w:t>s</w:t>
                      </w:r>
                      <w:r>
                        <w:t xml:space="preserve"> Board</w:t>
                      </w:r>
                      <w:r w:rsidR="00C95EED">
                        <w:t xml:space="preserve"> S</w:t>
                      </w:r>
                      <w:r w:rsidR="00F9592F">
                        <w:t>outh Australia</w:t>
                      </w:r>
                    </w:p>
                    <w:p w14:paraId="00196C8B" w14:textId="4F7A9232" w:rsidR="00066C08" w:rsidRDefault="00B3131F" w:rsidP="00066C08">
                      <w:pPr>
                        <w:pStyle w:val="TITLEPAGEProjectTitle"/>
                      </w:pPr>
                      <w:r w:rsidRPr="00B3131F">
                        <w:t>SharePoint 2019 Environment Health Check Report</w:t>
                      </w:r>
                    </w:p>
                    <w:p w14:paraId="6A65C7F1" w14:textId="39B2046F" w:rsidR="00CF7784" w:rsidRDefault="007B4DD8" w:rsidP="00CF7784">
                      <w:pPr>
                        <w:pStyle w:val="TITLEPAGEResponseType"/>
                      </w:pPr>
                      <w:r>
                        <w:t>Analysis Report</w:t>
                      </w:r>
                    </w:p>
                    <w:p w14:paraId="5DB45246" w14:textId="77777777" w:rsidR="00AA7A63" w:rsidRDefault="00AA7A63" w:rsidP="00CF7784">
                      <w:pPr>
                        <w:pStyle w:val="TITLEPAGEResponseType"/>
                      </w:pPr>
                    </w:p>
                    <w:p w14:paraId="69C53A38" w14:textId="77777777" w:rsidR="00AA7A63" w:rsidRDefault="00AA7A63" w:rsidP="00C045C3">
                      <w:pPr>
                        <w:pStyle w:val="Bold2"/>
                        <w:spacing w:line="240" w:lineRule="auto"/>
                      </w:pPr>
                      <w:r w:rsidRPr="00D11FB8">
                        <w:rPr>
                          <w:color w:val="00C600"/>
                        </w:rPr>
                        <w:t xml:space="preserve">Prepared by </w:t>
                      </w:r>
                      <w:r w:rsidR="00D11FB8" w:rsidRPr="00D11FB8">
                        <w:rPr>
                          <w:color w:val="00C600"/>
                        </w:rPr>
                        <w:t>/</w:t>
                      </w:r>
                      <w:r w:rsidRPr="00D11FB8">
                        <w:rPr>
                          <w:color w:val="00C600"/>
                        </w:rPr>
                        <w:t xml:space="preserve"> </w:t>
                      </w:r>
                      <w:r w:rsidRPr="00D34892">
                        <w:rPr>
                          <w:color w:val="FFFFFF" w:themeColor="background1"/>
                        </w:rPr>
                        <w:t>Chamonix IT Consulting (SA) Pty Ltd</w:t>
                      </w:r>
                    </w:p>
                    <w:p w14:paraId="4E575AAC" w14:textId="77777777" w:rsidR="00AA7A63" w:rsidRDefault="00D40661" w:rsidP="009A70BB">
                      <w:pPr>
                        <w:pStyle w:val="Bold2"/>
                        <w:spacing w:line="240" w:lineRule="auto"/>
                        <w:ind w:left="142" w:hanging="142"/>
                        <w:rPr>
                          <w:b w:val="0"/>
                          <w:color w:val="FFFFFF" w:themeColor="background1"/>
                        </w:rPr>
                      </w:pPr>
                      <w:r>
                        <w:rPr>
                          <w:color w:val="00C600"/>
                        </w:rPr>
                        <w:t xml:space="preserve">A: </w:t>
                      </w:r>
                      <w:r w:rsidR="009A70BB" w:rsidRPr="00D34892">
                        <w:rPr>
                          <w:b w:val="0"/>
                          <w:color w:val="FFFFFF" w:themeColor="background1"/>
                        </w:rPr>
                        <w:t>Margaret Graham Building – Lot Fourteen</w:t>
                      </w:r>
                      <w:r w:rsidR="009A70BB" w:rsidRPr="00D34892">
                        <w:rPr>
                          <w:b w:val="0"/>
                          <w:color w:val="FFFFFF" w:themeColor="background1"/>
                        </w:rPr>
                        <w:br/>
                        <w:t xml:space="preserve"> Frome Road, Adelaide SA 5000</w:t>
                      </w:r>
                    </w:p>
                    <w:p w14:paraId="083E5AA5" w14:textId="77777777" w:rsidR="00D40661" w:rsidRDefault="00D40661" w:rsidP="009A70BB">
                      <w:pPr>
                        <w:pStyle w:val="Bold2"/>
                        <w:spacing w:line="240" w:lineRule="auto"/>
                        <w:ind w:left="142" w:hanging="142"/>
                      </w:pPr>
                      <w:r>
                        <w:rPr>
                          <w:color w:val="00C600"/>
                        </w:rPr>
                        <w:t xml:space="preserve">A:  </w:t>
                      </w:r>
                      <w:r w:rsidRPr="00D40661">
                        <w:rPr>
                          <w:b w:val="0"/>
                          <w:bCs/>
                          <w:color w:val="FFFFFF" w:themeColor="background1"/>
                        </w:rPr>
                        <w:t xml:space="preserve">The Precinct, TC Beirne Building, Level 2/315 </w:t>
                      </w:r>
                      <w:r>
                        <w:rPr>
                          <w:b w:val="0"/>
                          <w:bCs/>
                          <w:color w:val="FFFFFF" w:themeColor="background1"/>
                        </w:rPr>
                        <w:br/>
                      </w:r>
                      <w:r w:rsidRPr="00D40661">
                        <w:rPr>
                          <w:b w:val="0"/>
                          <w:bCs/>
                          <w:color w:val="FFFFFF" w:themeColor="background1"/>
                        </w:rPr>
                        <w:t>Brunswick St, Fortitude Valley QLD 4006</w:t>
                      </w:r>
                    </w:p>
                    <w:p w14:paraId="5B281D78" w14:textId="77777777" w:rsidR="00AA7A63" w:rsidRDefault="00AA7A63" w:rsidP="00C045C3">
                      <w:pPr>
                        <w:pStyle w:val="Bold2"/>
                        <w:spacing w:line="240" w:lineRule="auto"/>
                      </w:pPr>
                      <w:r w:rsidRPr="00D11FB8">
                        <w:rPr>
                          <w:color w:val="00C600"/>
                        </w:rPr>
                        <w:t xml:space="preserve">T </w:t>
                      </w:r>
                      <w:r w:rsidRPr="00D34892">
                        <w:rPr>
                          <w:b w:val="0"/>
                          <w:color w:val="FFFFFF" w:themeColor="background1"/>
                        </w:rPr>
                        <w:t xml:space="preserve">08 7071 7080 </w:t>
                      </w:r>
                    </w:p>
                    <w:p w14:paraId="2CFF60E8" w14:textId="77777777" w:rsidR="00AA7A63" w:rsidRDefault="00AA7A63" w:rsidP="00C045C3">
                      <w:pPr>
                        <w:pStyle w:val="Bold2"/>
                        <w:spacing w:line="240" w:lineRule="auto"/>
                        <w:rPr>
                          <w:color w:val="00C600"/>
                        </w:rPr>
                      </w:pPr>
                      <w:r w:rsidRPr="00D11FB8">
                        <w:rPr>
                          <w:color w:val="00C600"/>
                        </w:rPr>
                        <w:t>chamonix.com.au</w:t>
                      </w:r>
                    </w:p>
                    <w:p w14:paraId="5C3575BA" w14:textId="77777777" w:rsidR="00C2732F" w:rsidRDefault="00C2732F" w:rsidP="00C045C3">
                      <w:pPr>
                        <w:pStyle w:val="Bold2"/>
                        <w:spacing w:line="240" w:lineRule="auto"/>
                        <w:rPr>
                          <w:color w:val="00C600"/>
                        </w:rPr>
                      </w:pPr>
                    </w:p>
                    <w:p w14:paraId="09F24B6C" w14:textId="77777777" w:rsidR="00C2732F" w:rsidRDefault="00C2732F" w:rsidP="00C045C3">
                      <w:pPr>
                        <w:pStyle w:val="Bold2"/>
                        <w:spacing w:line="240" w:lineRule="auto"/>
                        <w:rPr>
                          <w:color w:val="00C600"/>
                        </w:rPr>
                      </w:pPr>
                    </w:p>
                    <w:p w14:paraId="2F442276" w14:textId="77777777" w:rsidR="00C2732F" w:rsidRPr="00D11FB8" w:rsidRDefault="00C2732F" w:rsidP="00C045C3">
                      <w:pPr>
                        <w:pStyle w:val="Bold2"/>
                        <w:spacing w:line="240" w:lineRule="auto"/>
                        <w:rPr>
                          <w:color w:val="00C600"/>
                        </w:rPr>
                      </w:pPr>
                      <w:r>
                        <w:rPr>
                          <w:noProof/>
                          <w:color w:val="00C600"/>
                        </w:rPr>
                        <w:drawing>
                          <wp:inline distT="0" distB="0" distL="0" distR="0" wp14:anchorId="6ED5362E" wp14:editId="048C77FA">
                            <wp:extent cx="2636890" cy="457200"/>
                            <wp:effectExtent l="0" t="0" r="5080" b="0"/>
                            <wp:docPr id="4751071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714" name="Graphic 47510714"/>
                                    <pic:cNvPicPr/>
                                  </pic:nvPicPr>
                                  <pic:blipFill>
                                    <a:blip r:embed="rId13">
                                      <a:extLst>
                                        <a:ext uri="{96DAC541-7B7A-43D3-8B79-37D633B846F1}">
                                          <asvg:svgBlip xmlns:asvg="http://schemas.microsoft.com/office/drawing/2016/SVG/main" r:embed="rId14"/>
                                        </a:ext>
                                      </a:extLst>
                                    </a:blip>
                                    <a:stretch>
                                      <a:fillRect/>
                                    </a:stretch>
                                  </pic:blipFill>
                                  <pic:spPr>
                                    <a:xfrm>
                                      <a:off x="0" y="0"/>
                                      <a:ext cx="2773857" cy="480948"/>
                                    </a:xfrm>
                                    <a:prstGeom prst="rect">
                                      <a:avLst/>
                                    </a:prstGeom>
                                  </pic:spPr>
                                </pic:pic>
                              </a:graphicData>
                            </a:graphic>
                          </wp:inline>
                        </w:drawing>
                      </w:r>
                    </w:p>
                  </w:txbxContent>
                </v:textbox>
                <w10:wrap type="square"/>
              </v:shape>
            </w:pict>
          </mc:Fallback>
        </mc:AlternateContent>
      </w:r>
    </w:p>
    <w:p w14:paraId="0BE0DAB5" w14:textId="77777777" w:rsidR="00583A93" w:rsidRPr="00574797" w:rsidRDefault="00583A93"/>
    <w:p w14:paraId="4C32F8A4" w14:textId="77777777" w:rsidR="00583A93" w:rsidRPr="00574797" w:rsidRDefault="00583A93"/>
    <w:p w14:paraId="5A798FD5" w14:textId="77777777" w:rsidR="00583A93" w:rsidRPr="00574797" w:rsidRDefault="00583A93"/>
    <w:p w14:paraId="048FB992" w14:textId="77777777" w:rsidR="00583A93" w:rsidRPr="00574797" w:rsidRDefault="00583A93"/>
    <w:p w14:paraId="18CECBB1" w14:textId="77777777" w:rsidR="00066C08" w:rsidRPr="00574797" w:rsidRDefault="00066C08">
      <w:r w:rsidRPr="00574797">
        <w:br w:type="page"/>
      </w:r>
    </w:p>
    <w:p w14:paraId="5068FAE0" w14:textId="77777777" w:rsidR="00F52579" w:rsidRPr="00574797" w:rsidRDefault="003B49F5" w:rsidP="00056928">
      <w:pPr>
        <w:pStyle w:val="TableTitle"/>
      </w:pPr>
      <w:r w:rsidRPr="00574797">
        <w:lastRenderedPageBreak/>
        <w:t>Document Information</w:t>
      </w:r>
    </w:p>
    <w:tbl>
      <w:tblPr>
        <w:tblStyle w:val="ChamonixPlain"/>
        <w:tblW w:w="0" w:type="auto"/>
        <w:tblLook w:val="0480" w:firstRow="0" w:lastRow="0" w:firstColumn="1" w:lastColumn="0" w:noHBand="0" w:noVBand="1"/>
      </w:tblPr>
      <w:tblGrid>
        <w:gridCol w:w="2694"/>
        <w:gridCol w:w="7052"/>
      </w:tblGrid>
      <w:tr w:rsidR="00793F19" w:rsidRPr="0083135B" w14:paraId="26F3552B" w14:textId="77777777" w:rsidTr="3DE38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6D3857" w14:textId="77777777" w:rsidR="00793F19" w:rsidRPr="0083135B" w:rsidRDefault="00793F19" w:rsidP="002C776B">
            <w:pPr>
              <w:rPr>
                <w:rFonts w:ascii="Aptos" w:hAnsi="Aptos"/>
                <w:b/>
              </w:rPr>
            </w:pPr>
            <w:r w:rsidRPr="0083135B">
              <w:rPr>
                <w:rFonts w:ascii="Aptos" w:hAnsi="Aptos"/>
                <w:b/>
              </w:rPr>
              <w:t>Document Owner</w:t>
            </w:r>
          </w:p>
        </w:tc>
        <w:tc>
          <w:tcPr>
            <w:tcW w:w="7052" w:type="dxa"/>
          </w:tcPr>
          <w:p w14:paraId="07176110" w14:textId="345DAFE7" w:rsidR="00793F19" w:rsidRPr="0083135B" w:rsidRDefault="110C1F93">
            <w:pPr>
              <w:cnfStyle w:val="000000100000" w:firstRow="0" w:lastRow="0" w:firstColumn="0" w:lastColumn="0" w:oddVBand="0" w:evenVBand="0" w:oddHBand="1" w:evenHBand="0" w:firstRowFirstColumn="0" w:firstRowLastColumn="0" w:lastRowFirstColumn="0" w:lastRowLastColumn="0"/>
            </w:pPr>
            <w:r w:rsidRPr="0083135B">
              <w:t>Chamonix IT Management Consulting Pty. Ltd.</w:t>
            </w:r>
          </w:p>
        </w:tc>
      </w:tr>
      <w:tr w:rsidR="00793F19" w:rsidRPr="0083135B" w14:paraId="19DD0802" w14:textId="77777777" w:rsidTr="3DE38D1E">
        <w:tc>
          <w:tcPr>
            <w:cnfStyle w:val="001000000000" w:firstRow="0" w:lastRow="0" w:firstColumn="1" w:lastColumn="0" w:oddVBand="0" w:evenVBand="0" w:oddHBand="0" w:evenHBand="0" w:firstRowFirstColumn="0" w:firstRowLastColumn="0" w:lastRowFirstColumn="0" w:lastRowLastColumn="0"/>
            <w:tcW w:w="2694" w:type="dxa"/>
          </w:tcPr>
          <w:p w14:paraId="6017087E" w14:textId="77777777" w:rsidR="00793F19" w:rsidRPr="0083135B" w:rsidRDefault="00793F19" w:rsidP="002C776B">
            <w:pPr>
              <w:rPr>
                <w:rFonts w:ascii="Aptos" w:hAnsi="Aptos"/>
                <w:b/>
              </w:rPr>
            </w:pPr>
            <w:r w:rsidRPr="0083135B">
              <w:rPr>
                <w:rFonts w:ascii="Aptos" w:hAnsi="Aptos"/>
                <w:b/>
              </w:rPr>
              <w:t>Title</w:t>
            </w:r>
          </w:p>
        </w:tc>
        <w:tc>
          <w:tcPr>
            <w:tcW w:w="7052" w:type="dxa"/>
          </w:tcPr>
          <w:p w14:paraId="6EADBA9D" w14:textId="358F6F80" w:rsidR="00793F19" w:rsidRPr="0083135B" w:rsidRDefault="00C4094D" w:rsidP="002C776B">
            <w:pPr>
              <w:cnfStyle w:val="000000000000" w:firstRow="0" w:lastRow="0" w:firstColumn="0" w:lastColumn="0" w:oddVBand="0" w:evenVBand="0" w:oddHBand="0" w:evenHBand="0" w:firstRowFirstColumn="0" w:firstRowLastColumn="0" w:lastRowFirstColumn="0" w:lastRowLastColumn="0"/>
            </w:pPr>
            <w:r w:rsidRPr="0083135B">
              <w:t>SharePoint 2019 Environment Health Check Report</w:t>
            </w:r>
          </w:p>
        </w:tc>
      </w:tr>
      <w:tr w:rsidR="00793F19" w:rsidRPr="0083135B" w14:paraId="3433BD0C" w14:textId="77777777" w:rsidTr="3DE38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F88E8A7" w14:textId="77777777" w:rsidR="00793F19" w:rsidRPr="0083135B" w:rsidRDefault="00793F19" w:rsidP="002C776B">
            <w:pPr>
              <w:rPr>
                <w:rFonts w:ascii="Aptos" w:hAnsi="Aptos"/>
                <w:b/>
              </w:rPr>
            </w:pPr>
            <w:r w:rsidRPr="0083135B">
              <w:rPr>
                <w:rFonts w:ascii="Aptos" w:hAnsi="Aptos"/>
                <w:b/>
              </w:rPr>
              <w:t>Description</w:t>
            </w:r>
          </w:p>
        </w:tc>
        <w:tc>
          <w:tcPr>
            <w:tcW w:w="7052" w:type="dxa"/>
          </w:tcPr>
          <w:p w14:paraId="4E561682" w14:textId="3D0FD567" w:rsidR="00A1613F" w:rsidRPr="0083135B" w:rsidRDefault="00031F85" w:rsidP="002C776B">
            <w:pPr>
              <w:cnfStyle w:val="000000100000" w:firstRow="0" w:lastRow="0" w:firstColumn="0" w:lastColumn="0" w:oddVBand="0" w:evenVBand="0" w:oddHBand="1" w:evenHBand="0" w:firstRowFirstColumn="0" w:firstRowLastColumn="0" w:lastRowFirstColumn="0" w:lastRowLastColumn="0"/>
              <w:rPr>
                <w:rFonts w:cs="Arial"/>
                <w:szCs w:val="22"/>
              </w:rPr>
            </w:pPr>
            <w:r w:rsidRPr="0083135B">
              <w:rPr>
                <w:rFonts w:cs="Arial"/>
                <w:szCs w:val="22"/>
              </w:rPr>
              <w:t>This report presents the findings of a health check conducted on the Education Standards Board’s SharePoint 2019 environment. The health check aimed to identify the root causes of significant performance issues, including site and library unavailability, high CPU utilization, HTTP 503 errors, Security Token Service application failures, and other critical events</w:t>
            </w:r>
          </w:p>
          <w:p w14:paraId="57AA6798" w14:textId="77777777" w:rsidR="00A1613F" w:rsidRPr="0083135B" w:rsidRDefault="00A1613F" w:rsidP="00A1613F">
            <w:pPr>
              <w:cnfStyle w:val="000000100000" w:firstRow="0" w:lastRow="0" w:firstColumn="0" w:lastColumn="0" w:oddVBand="0" w:evenVBand="0" w:oddHBand="1" w:evenHBand="0" w:firstRowFirstColumn="0" w:firstRowLastColumn="0" w:lastRowFirstColumn="0" w:lastRowLastColumn="0"/>
              <w:rPr>
                <w:rFonts w:cs="Arial"/>
                <w:szCs w:val="22"/>
              </w:rPr>
            </w:pPr>
            <w:r w:rsidRPr="0083135B">
              <w:rPr>
                <w:rFonts w:cs="Arial"/>
                <w:szCs w:val="22"/>
              </w:rPr>
              <w:t>Reported Outages:</w:t>
            </w:r>
          </w:p>
          <w:p w14:paraId="3F55216A" w14:textId="77777777" w:rsidR="00A1613F" w:rsidRPr="0083135B" w:rsidRDefault="00A1613F" w:rsidP="00630DBC">
            <w:pPr>
              <w:numPr>
                <w:ilvl w:val="0"/>
                <w:numId w:val="32"/>
              </w:numPr>
              <w:spacing w:before="0" w:after="160" w:line="278" w:lineRule="auto"/>
              <w:cnfStyle w:val="000000100000" w:firstRow="0" w:lastRow="0" w:firstColumn="0" w:lastColumn="0" w:oddVBand="0" w:evenVBand="0" w:oddHBand="1" w:evenHBand="0" w:firstRowFirstColumn="0" w:firstRowLastColumn="0" w:lastRowFirstColumn="0" w:lastRowLastColumn="0"/>
              <w:rPr>
                <w:rFonts w:cs="Arial"/>
                <w:szCs w:val="22"/>
              </w:rPr>
            </w:pPr>
            <w:r w:rsidRPr="0083135B">
              <w:rPr>
                <w:rFonts w:cs="Arial"/>
                <w:szCs w:val="22"/>
              </w:rPr>
              <w:t>Monday, 29 July 2024, at 8:53 AM</w:t>
            </w:r>
          </w:p>
          <w:p w14:paraId="525223C9" w14:textId="22FC447E" w:rsidR="00A1613F" w:rsidRPr="0083135B" w:rsidRDefault="00A1613F" w:rsidP="00630DBC">
            <w:pPr>
              <w:numPr>
                <w:ilvl w:val="0"/>
                <w:numId w:val="32"/>
              </w:numPr>
              <w:spacing w:before="0" w:after="160" w:line="278" w:lineRule="auto"/>
              <w:cnfStyle w:val="000000100000" w:firstRow="0" w:lastRow="0" w:firstColumn="0" w:lastColumn="0" w:oddVBand="0" w:evenVBand="0" w:oddHBand="1" w:evenHBand="0" w:firstRowFirstColumn="0" w:firstRowLastColumn="0" w:lastRowFirstColumn="0" w:lastRowLastColumn="0"/>
              <w:rPr>
                <w:rFonts w:cs="Arial"/>
                <w:szCs w:val="22"/>
              </w:rPr>
            </w:pPr>
            <w:r w:rsidRPr="0083135B">
              <w:rPr>
                <w:rFonts w:cs="Arial"/>
                <w:szCs w:val="22"/>
              </w:rPr>
              <w:t>Wednesday, 04 September 2024, at 9:20 AM</w:t>
            </w:r>
          </w:p>
        </w:tc>
      </w:tr>
      <w:tr w:rsidR="00793F19" w:rsidRPr="0083135B" w14:paraId="435EAE96" w14:textId="77777777" w:rsidTr="3DE38D1E">
        <w:tc>
          <w:tcPr>
            <w:cnfStyle w:val="001000000000" w:firstRow="0" w:lastRow="0" w:firstColumn="1" w:lastColumn="0" w:oddVBand="0" w:evenVBand="0" w:oddHBand="0" w:evenHBand="0" w:firstRowFirstColumn="0" w:firstRowLastColumn="0" w:lastRowFirstColumn="0" w:lastRowLastColumn="0"/>
            <w:tcW w:w="2694" w:type="dxa"/>
          </w:tcPr>
          <w:p w14:paraId="3FE845D5" w14:textId="77777777" w:rsidR="00793F19" w:rsidRPr="0083135B" w:rsidRDefault="00793F19" w:rsidP="002C776B">
            <w:pPr>
              <w:rPr>
                <w:rFonts w:ascii="Aptos" w:hAnsi="Aptos"/>
                <w:b/>
              </w:rPr>
            </w:pPr>
            <w:r w:rsidRPr="0083135B">
              <w:rPr>
                <w:rFonts w:ascii="Aptos" w:hAnsi="Aptos"/>
                <w:b/>
              </w:rPr>
              <w:t>For Client</w:t>
            </w:r>
          </w:p>
        </w:tc>
        <w:tc>
          <w:tcPr>
            <w:tcW w:w="7052" w:type="dxa"/>
          </w:tcPr>
          <w:p w14:paraId="4CCBD95D" w14:textId="2A1CE6FF" w:rsidR="00793F19" w:rsidRPr="0083135B" w:rsidRDefault="00C1760B" w:rsidP="002C776B">
            <w:pPr>
              <w:cnfStyle w:val="000000000000" w:firstRow="0" w:lastRow="0" w:firstColumn="0" w:lastColumn="0" w:oddVBand="0" w:evenVBand="0" w:oddHBand="0" w:evenHBand="0" w:firstRowFirstColumn="0" w:firstRowLastColumn="0" w:lastRowFirstColumn="0" w:lastRowLastColumn="0"/>
            </w:pPr>
            <w:r w:rsidRPr="0083135B">
              <w:t>Education Standard</w:t>
            </w:r>
            <w:r w:rsidR="7BDB46BB" w:rsidRPr="0083135B">
              <w:t>s</w:t>
            </w:r>
            <w:r w:rsidRPr="0083135B">
              <w:t xml:space="preserve"> Board</w:t>
            </w:r>
            <w:r w:rsidR="6C5E0A82" w:rsidRPr="0083135B">
              <w:t>, South Australia</w:t>
            </w:r>
          </w:p>
        </w:tc>
      </w:tr>
    </w:tbl>
    <w:p w14:paraId="225C7641" w14:textId="77777777" w:rsidR="002C776B" w:rsidRPr="00574797" w:rsidRDefault="002C776B" w:rsidP="002C776B"/>
    <w:p w14:paraId="50315336" w14:textId="77777777" w:rsidR="0083696C" w:rsidRPr="00574797" w:rsidRDefault="003B49F5" w:rsidP="003B49F5">
      <w:pPr>
        <w:pStyle w:val="TableTitle"/>
      </w:pPr>
      <w:r w:rsidRPr="00574797">
        <w:t>Change History</w:t>
      </w:r>
    </w:p>
    <w:tbl>
      <w:tblPr>
        <w:tblStyle w:val="TableGrid"/>
        <w:tblW w:w="9724" w:type="dxa"/>
        <w:tblLook w:val="04A0" w:firstRow="1" w:lastRow="0" w:firstColumn="1" w:lastColumn="0" w:noHBand="0" w:noVBand="1"/>
      </w:tblPr>
      <w:tblGrid>
        <w:gridCol w:w="1701"/>
        <w:gridCol w:w="1701"/>
        <w:gridCol w:w="2835"/>
        <w:gridCol w:w="3487"/>
      </w:tblGrid>
      <w:tr w:rsidR="00334746" w:rsidRPr="00574797" w14:paraId="77B17126" w14:textId="77777777" w:rsidTr="18241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F520FEB" w14:textId="77777777" w:rsidR="00334746" w:rsidRPr="00574797" w:rsidRDefault="00204797" w:rsidP="007C02F3">
            <w:r w:rsidRPr="00574797">
              <w:t>Version</w:t>
            </w:r>
          </w:p>
        </w:tc>
        <w:tc>
          <w:tcPr>
            <w:tcW w:w="1701" w:type="dxa"/>
          </w:tcPr>
          <w:p w14:paraId="5A3960EB" w14:textId="77777777" w:rsidR="00334746" w:rsidRPr="00574797" w:rsidRDefault="00334746" w:rsidP="007C02F3">
            <w:pPr>
              <w:cnfStyle w:val="100000000000" w:firstRow="1" w:lastRow="0" w:firstColumn="0" w:lastColumn="0" w:oddVBand="0" w:evenVBand="0" w:oddHBand="0" w:evenHBand="0" w:firstRowFirstColumn="0" w:firstRowLastColumn="0" w:lastRowFirstColumn="0" w:lastRowLastColumn="0"/>
            </w:pPr>
            <w:r w:rsidRPr="00574797">
              <w:t>Dated</w:t>
            </w:r>
          </w:p>
        </w:tc>
        <w:tc>
          <w:tcPr>
            <w:tcW w:w="2835" w:type="dxa"/>
          </w:tcPr>
          <w:p w14:paraId="6647FA33" w14:textId="77777777" w:rsidR="00334746" w:rsidRPr="00574797" w:rsidRDefault="00334746" w:rsidP="007C02F3">
            <w:pPr>
              <w:cnfStyle w:val="100000000000" w:firstRow="1" w:lastRow="0" w:firstColumn="0" w:lastColumn="0" w:oddVBand="0" w:evenVBand="0" w:oddHBand="0" w:evenHBand="0" w:firstRowFirstColumn="0" w:firstRowLastColumn="0" w:lastRowFirstColumn="0" w:lastRowLastColumn="0"/>
            </w:pPr>
            <w:r w:rsidRPr="00574797">
              <w:t>Reviewed / Approved</w:t>
            </w:r>
          </w:p>
        </w:tc>
        <w:tc>
          <w:tcPr>
            <w:tcW w:w="3487" w:type="dxa"/>
          </w:tcPr>
          <w:p w14:paraId="725666C4" w14:textId="77777777" w:rsidR="00334746" w:rsidRPr="00574797" w:rsidRDefault="00334746" w:rsidP="007C02F3">
            <w:pPr>
              <w:cnfStyle w:val="100000000000" w:firstRow="1" w:lastRow="0" w:firstColumn="0" w:lastColumn="0" w:oddVBand="0" w:evenVBand="0" w:oddHBand="0" w:evenHBand="0" w:firstRowFirstColumn="0" w:firstRowLastColumn="0" w:lastRowFirstColumn="0" w:lastRowLastColumn="0"/>
            </w:pPr>
            <w:r w:rsidRPr="00574797">
              <w:t>Change Summary</w:t>
            </w:r>
          </w:p>
        </w:tc>
      </w:tr>
      <w:tr w:rsidR="00334746" w:rsidRPr="00574797" w14:paraId="59D34F75" w14:textId="77777777" w:rsidTr="18241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D4EBA0F" w14:textId="77777777" w:rsidR="00334746" w:rsidRPr="00574797" w:rsidRDefault="00334746" w:rsidP="007C02F3">
            <w:r w:rsidRPr="00574797">
              <w:t>0.1</w:t>
            </w:r>
          </w:p>
        </w:tc>
        <w:tc>
          <w:tcPr>
            <w:tcW w:w="1701" w:type="dxa"/>
          </w:tcPr>
          <w:p w14:paraId="0044CA03" w14:textId="5AA86035" w:rsidR="00334746" w:rsidRPr="00574797" w:rsidRDefault="002913EC" w:rsidP="007C02F3">
            <w:pPr>
              <w:cnfStyle w:val="000000100000" w:firstRow="0" w:lastRow="0" w:firstColumn="0" w:lastColumn="0" w:oddVBand="0" w:evenVBand="0" w:oddHBand="1" w:evenHBand="0" w:firstRowFirstColumn="0" w:firstRowLastColumn="0" w:lastRowFirstColumn="0" w:lastRowLastColumn="0"/>
            </w:pPr>
            <w:r w:rsidRPr="00574797">
              <w:t>14</w:t>
            </w:r>
            <w:r w:rsidR="00334746" w:rsidRPr="00574797">
              <w:t>/</w:t>
            </w:r>
            <w:r w:rsidRPr="00574797">
              <w:t>11</w:t>
            </w:r>
            <w:r w:rsidR="00334746" w:rsidRPr="00574797">
              <w:t>/</w:t>
            </w:r>
            <w:r w:rsidRPr="00574797">
              <w:t>2024</w:t>
            </w:r>
          </w:p>
        </w:tc>
        <w:tc>
          <w:tcPr>
            <w:tcW w:w="2835" w:type="dxa"/>
          </w:tcPr>
          <w:p w14:paraId="6A06929B" w14:textId="2895068D" w:rsidR="00334746" w:rsidRPr="00574797" w:rsidRDefault="407C17CC">
            <w:pPr>
              <w:cnfStyle w:val="000000100000" w:firstRow="0" w:lastRow="0" w:firstColumn="0" w:lastColumn="0" w:oddVBand="0" w:evenVBand="0" w:oddHBand="1" w:evenHBand="0" w:firstRowFirstColumn="0" w:firstRowLastColumn="0" w:lastRowFirstColumn="0" w:lastRowLastColumn="0"/>
            </w:pPr>
            <w:r w:rsidRPr="00574797">
              <w:t>Ruwan Siriwardana</w:t>
            </w:r>
          </w:p>
        </w:tc>
        <w:tc>
          <w:tcPr>
            <w:tcW w:w="3487" w:type="dxa"/>
          </w:tcPr>
          <w:p w14:paraId="19332306" w14:textId="78291FFE" w:rsidR="00334746" w:rsidRPr="00574797" w:rsidRDefault="1B7FECBD" w:rsidP="007C02F3">
            <w:pPr>
              <w:cnfStyle w:val="000000100000" w:firstRow="0" w:lastRow="0" w:firstColumn="0" w:lastColumn="0" w:oddVBand="0" w:evenVBand="0" w:oddHBand="1" w:evenHBand="0" w:firstRowFirstColumn="0" w:firstRowLastColumn="0" w:lastRowFirstColumn="0" w:lastRowLastColumn="0"/>
            </w:pPr>
            <w:r w:rsidRPr="00574797">
              <w:t>Initial D</w:t>
            </w:r>
            <w:r w:rsidR="1C5AEC28" w:rsidRPr="00574797">
              <w:t>raft</w:t>
            </w:r>
          </w:p>
        </w:tc>
      </w:tr>
      <w:tr w:rsidR="3DE38D1E" w:rsidRPr="00574797" w14:paraId="450CF38C" w14:textId="77777777" w:rsidTr="18241EAA">
        <w:trPr>
          <w:trHeight w:val="300"/>
        </w:trPr>
        <w:tc>
          <w:tcPr>
            <w:cnfStyle w:val="001000000000" w:firstRow="0" w:lastRow="0" w:firstColumn="1" w:lastColumn="0" w:oddVBand="0" w:evenVBand="0" w:oddHBand="0" w:evenHBand="0" w:firstRowFirstColumn="0" w:firstRowLastColumn="0" w:lastRowFirstColumn="0" w:lastRowLastColumn="0"/>
            <w:tcW w:w="1701" w:type="dxa"/>
          </w:tcPr>
          <w:p w14:paraId="2EC1DC46" w14:textId="6BF8CB59" w:rsidR="54943324" w:rsidRPr="00574797" w:rsidRDefault="54943324" w:rsidP="3DE38D1E">
            <w:r w:rsidRPr="00574797">
              <w:t>0.2</w:t>
            </w:r>
          </w:p>
        </w:tc>
        <w:tc>
          <w:tcPr>
            <w:tcW w:w="1701" w:type="dxa"/>
          </w:tcPr>
          <w:p w14:paraId="5E5AFC9E" w14:textId="06DB31DF" w:rsidR="54943324" w:rsidRPr="00574797" w:rsidRDefault="54943324" w:rsidP="3DE38D1E">
            <w:pPr>
              <w:cnfStyle w:val="000000000000" w:firstRow="0" w:lastRow="0" w:firstColumn="0" w:lastColumn="0" w:oddVBand="0" w:evenVBand="0" w:oddHBand="0" w:evenHBand="0" w:firstRowFirstColumn="0" w:firstRowLastColumn="0" w:lastRowFirstColumn="0" w:lastRowLastColumn="0"/>
            </w:pPr>
            <w:r w:rsidRPr="00574797">
              <w:t>18/11/2024</w:t>
            </w:r>
          </w:p>
        </w:tc>
        <w:tc>
          <w:tcPr>
            <w:tcW w:w="2835" w:type="dxa"/>
          </w:tcPr>
          <w:p w14:paraId="2AA2B0B0" w14:textId="3E29AD62" w:rsidR="54943324" w:rsidRPr="00574797" w:rsidRDefault="54943324" w:rsidP="3DE38D1E">
            <w:pPr>
              <w:cnfStyle w:val="000000000000" w:firstRow="0" w:lastRow="0" w:firstColumn="0" w:lastColumn="0" w:oddVBand="0" w:evenVBand="0" w:oddHBand="0" w:evenHBand="0" w:firstRowFirstColumn="0" w:firstRowLastColumn="0" w:lastRowFirstColumn="0" w:lastRowLastColumn="0"/>
            </w:pPr>
            <w:r w:rsidRPr="00574797">
              <w:t>Jack McGrath</w:t>
            </w:r>
          </w:p>
        </w:tc>
        <w:tc>
          <w:tcPr>
            <w:tcW w:w="3487" w:type="dxa"/>
          </w:tcPr>
          <w:p w14:paraId="6FEAA9AB" w14:textId="6CC30167" w:rsidR="54943324" w:rsidRPr="00574797" w:rsidRDefault="54943324" w:rsidP="3DE38D1E">
            <w:pPr>
              <w:cnfStyle w:val="000000000000" w:firstRow="0" w:lastRow="0" w:firstColumn="0" w:lastColumn="0" w:oddVBand="0" w:evenVBand="0" w:oddHBand="0" w:evenHBand="0" w:firstRowFirstColumn="0" w:firstRowLastColumn="0" w:lastRowFirstColumn="0" w:lastRowLastColumn="0"/>
            </w:pPr>
            <w:r w:rsidRPr="00574797">
              <w:t>Reviewed Draft</w:t>
            </w:r>
          </w:p>
        </w:tc>
      </w:tr>
      <w:tr w:rsidR="002C776B" w:rsidRPr="00574797" w14:paraId="2904D209" w14:textId="77777777" w:rsidTr="18241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A9C10C6" w14:textId="77777777" w:rsidR="00334746" w:rsidRPr="00574797" w:rsidRDefault="00334746" w:rsidP="007C02F3">
            <w:r w:rsidRPr="00574797">
              <w:t>1.0</w:t>
            </w:r>
          </w:p>
        </w:tc>
        <w:tc>
          <w:tcPr>
            <w:tcW w:w="1701" w:type="dxa"/>
          </w:tcPr>
          <w:p w14:paraId="703C4A87" w14:textId="00FE76E0" w:rsidR="00334746" w:rsidRPr="00574797" w:rsidRDefault="297C9C8B" w:rsidP="007C02F3">
            <w:pPr>
              <w:cnfStyle w:val="000000100000" w:firstRow="0" w:lastRow="0" w:firstColumn="0" w:lastColumn="0" w:oddVBand="0" w:evenVBand="0" w:oddHBand="1" w:evenHBand="0" w:firstRowFirstColumn="0" w:firstRowLastColumn="0" w:lastRowFirstColumn="0" w:lastRowLastColumn="0"/>
            </w:pPr>
            <w:r>
              <w:t>1</w:t>
            </w:r>
            <w:r w:rsidR="381ADE71">
              <w:t>9</w:t>
            </w:r>
            <w:r w:rsidR="2332952E">
              <w:t>/</w:t>
            </w:r>
            <w:r>
              <w:t>11</w:t>
            </w:r>
            <w:r w:rsidR="2332952E">
              <w:t>/</w:t>
            </w:r>
            <w:r>
              <w:t>2024</w:t>
            </w:r>
          </w:p>
        </w:tc>
        <w:tc>
          <w:tcPr>
            <w:tcW w:w="2835" w:type="dxa"/>
          </w:tcPr>
          <w:p w14:paraId="54040BA3" w14:textId="5CBD4C22" w:rsidR="00334746" w:rsidRPr="00574797" w:rsidRDefault="0FC16704" w:rsidP="007C02F3">
            <w:pPr>
              <w:cnfStyle w:val="000000100000" w:firstRow="0" w:lastRow="0" w:firstColumn="0" w:lastColumn="0" w:oddVBand="0" w:evenVBand="0" w:oddHBand="1" w:evenHBand="0" w:firstRowFirstColumn="0" w:firstRowLastColumn="0" w:lastRowFirstColumn="0" w:lastRowLastColumn="0"/>
            </w:pPr>
            <w:r w:rsidRPr="00574797">
              <w:t>Ruwan Siriwardana</w:t>
            </w:r>
          </w:p>
        </w:tc>
        <w:tc>
          <w:tcPr>
            <w:tcW w:w="3487" w:type="dxa"/>
          </w:tcPr>
          <w:p w14:paraId="3A3F49F3" w14:textId="77777777" w:rsidR="00334746" w:rsidRPr="00574797" w:rsidRDefault="00334746" w:rsidP="007C02F3">
            <w:pPr>
              <w:cnfStyle w:val="000000100000" w:firstRow="0" w:lastRow="0" w:firstColumn="0" w:lastColumn="0" w:oddVBand="0" w:evenVBand="0" w:oddHBand="1" w:evenHBand="0" w:firstRowFirstColumn="0" w:firstRowLastColumn="0" w:lastRowFirstColumn="0" w:lastRowLastColumn="0"/>
            </w:pPr>
            <w:r w:rsidRPr="00574797">
              <w:t>Final version released to customer</w:t>
            </w:r>
          </w:p>
        </w:tc>
      </w:tr>
      <w:tr w:rsidR="00C035E4" w:rsidRPr="00574797" w14:paraId="4F0D52C5" w14:textId="77777777" w:rsidTr="18241EAA">
        <w:tc>
          <w:tcPr>
            <w:cnfStyle w:val="001000000000" w:firstRow="0" w:lastRow="0" w:firstColumn="1" w:lastColumn="0" w:oddVBand="0" w:evenVBand="0" w:oddHBand="0" w:evenHBand="0" w:firstRowFirstColumn="0" w:firstRowLastColumn="0" w:lastRowFirstColumn="0" w:lastRowLastColumn="0"/>
            <w:tcW w:w="1701" w:type="dxa"/>
          </w:tcPr>
          <w:p w14:paraId="50C525A5" w14:textId="639CB85E" w:rsidR="00C035E4" w:rsidRPr="00574797" w:rsidRDefault="00695238" w:rsidP="007C02F3">
            <w:r>
              <w:t>1</w:t>
            </w:r>
            <w:r w:rsidR="005855CB">
              <w:t>.1</w:t>
            </w:r>
          </w:p>
        </w:tc>
        <w:tc>
          <w:tcPr>
            <w:tcW w:w="1701" w:type="dxa"/>
          </w:tcPr>
          <w:p w14:paraId="36421C29" w14:textId="3ED4771C" w:rsidR="00C035E4" w:rsidRDefault="005855CB" w:rsidP="007C02F3">
            <w:pPr>
              <w:cnfStyle w:val="000000000000" w:firstRow="0" w:lastRow="0" w:firstColumn="0" w:lastColumn="0" w:oddVBand="0" w:evenVBand="0" w:oddHBand="0" w:evenHBand="0" w:firstRowFirstColumn="0" w:firstRowLastColumn="0" w:lastRowFirstColumn="0" w:lastRowLastColumn="0"/>
            </w:pPr>
            <w:r>
              <w:t>21</w:t>
            </w:r>
            <w:r w:rsidR="00E17D21">
              <w:t>/11/2024</w:t>
            </w:r>
          </w:p>
        </w:tc>
        <w:tc>
          <w:tcPr>
            <w:tcW w:w="2835" w:type="dxa"/>
          </w:tcPr>
          <w:p w14:paraId="213F15FB" w14:textId="61CDA76F" w:rsidR="00C035E4" w:rsidRPr="00574797" w:rsidRDefault="00596F05" w:rsidP="007C02F3">
            <w:pPr>
              <w:cnfStyle w:val="000000000000" w:firstRow="0" w:lastRow="0" w:firstColumn="0" w:lastColumn="0" w:oddVBand="0" w:evenVBand="0" w:oddHBand="0" w:evenHBand="0" w:firstRowFirstColumn="0" w:firstRowLastColumn="0" w:lastRowFirstColumn="0" w:lastRowLastColumn="0"/>
            </w:pPr>
            <w:r w:rsidRPr="00574797">
              <w:t>Ruwan Siriwardana</w:t>
            </w:r>
          </w:p>
        </w:tc>
        <w:tc>
          <w:tcPr>
            <w:tcW w:w="3487" w:type="dxa"/>
          </w:tcPr>
          <w:p w14:paraId="0C3B03CC" w14:textId="09DC4A64" w:rsidR="00C035E4" w:rsidRPr="00574797" w:rsidRDefault="0015594B" w:rsidP="007C02F3">
            <w:pPr>
              <w:cnfStyle w:val="000000000000" w:firstRow="0" w:lastRow="0" w:firstColumn="0" w:lastColumn="0" w:oddVBand="0" w:evenVBand="0" w:oddHBand="0" w:evenHBand="0" w:firstRowFirstColumn="0" w:firstRowLastColumn="0" w:lastRowFirstColumn="0" w:lastRowLastColumn="0"/>
            </w:pPr>
            <w:r>
              <w:t>Executive summary and the recommendations</w:t>
            </w:r>
          </w:p>
        </w:tc>
      </w:tr>
    </w:tbl>
    <w:p w14:paraId="38FA662E" w14:textId="77777777" w:rsidR="007C02F3" w:rsidRPr="00574797" w:rsidRDefault="007C02F3" w:rsidP="007C02F3"/>
    <w:p w14:paraId="792ED46A" w14:textId="77777777" w:rsidR="007C02F3" w:rsidRPr="00574797" w:rsidRDefault="0083696C" w:rsidP="0083696C">
      <w:pPr>
        <w:pStyle w:val="TableTitle"/>
      </w:pPr>
      <w:r w:rsidRPr="00574797">
        <w:t>Related Documents</w:t>
      </w:r>
    </w:p>
    <w:tbl>
      <w:tblPr>
        <w:tblStyle w:val="TableGrid"/>
        <w:tblW w:w="0" w:type="auto"/>
        <w:tblLook w:val="04A0" w:firstRow="1" w:lastRow="0" w:firstColumn="1" w:lastColumn="0" w:noHBand="0" w:noVBand="1"/>
      </w:tblPr>
      <w:tblGrid>
        <w:gridCol w:w="1701"/>
        <w:gridCol w:w="4535"/>
        <w:gridCol w:w="3487"/>
      </w:tblGrid>
      <w:tr w:rsidR="003B49F5" w:rsidRPr="00574797" w14:paraId="1A34C873" w14:textId="77777777" w:rsidTr="000569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497E151" w14:textId="77777777" w:rsidR="003B49F5" w:rsidRPr="00574797" w:rsidRDefault="003B49F5" w:rsidP="003B49F5">
            <w:r w:rsidRPr="00574797">
              <w:t>ID</w:t>
            </w:r>
          </w:p>
        </w:tc>
        <w:tc>
          <w:tcPr>
            <w:tcW w:w="4535" w:type="dxa"/>
          </w:tcPr>
          <w:p w14:paraId="21ABAF2D" w14:textId="77777777" w:rsidR="003B49F5" w:rsidRPr="00574797" w:rsidRDefault="003B49F5" w:rsidP="003B49F5">
            <w:pPr>
              <w:cnfStyle w:val="100000000000" w:firstRow="1" w:lastRow="0" w:firstColumn="0" w:lastColumn="0" w:oddVBand="0" w:evenVBand="0" w:oddHBand="0" w:evenHBand="0" w:firstRowFirstColumn="0" w:firstRowLastColumn="0" w:lastRowFirstColumn="0" w:lastRowLastColumn="0"/>
            </w:pPr>
            <w:r w:rsidRPr="00574797">
              <w:t>Document Name</w:t>
            </w:r>
          </w:p>
        </w:tc>
        <w:tc>
          <w:tcPr>
            <w:tcW w:w="3487" w:type="dxa"/>
          </w:tcPr>
          <w:p w14:paraId="526C2784" w14:textId="77777777" w:rsidR="003B49F5" w:rsidRPr="00574797" w:rsidRDefault="003B49F5" w:rsidP="003B49F5">
            <w:pPr>
              <w:cnfStyle w:val="100000000000" w:firstRow="1" w:lastRow="0" w:firstColumn="0" w:lastColumn="0" w:oddVBand="0" w:evenVBand="0" w:oddHBand="0" w:evenHBand="0" w:firstRowFirstColumn="0" w:firstRowLastColumn="0" w:lastRowFirstColumn="0" w:lastRowLastColumn="0"/>
            </w:pPr>
            <w:r w:rsidRPr="00574797">
              <w:t>Version</w:t>
            </w:r>
          </w:p>
        </w:tc>
      </w:tr>
      <w:tr w:rsidR="003B49F5" w:rsidRPr="00574797" w14:paraId="4A4741E6" w14:textId="77777777" w:rsidTr="00056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5FAA0EA" w14:textId="77777777" w:rsidR="003B49F5" w:rsidRPr="00574797" w:rsidRDefault="003B49F5" w:rsidP="003B49F5">
            <w:r w:rsidRPr="00574797">
              <w:t>01</w:t>
            </w:r>
          </w:p>
        </w:tc>
        <w:tc>
          <w:tcPr>
            <w:tcW w:w="4535" w:type="dxa"/>
          </w:tcPr>
          <w:p w14:paraId="2AFC399B" w14:textId="1C38DF2D" w:rsidR="003B49F5" w:rsidRPr="00574797" w:rsidRDefault="00835AC5" w:rsidP="003B49F5">
            <w:pPr>
              <w:cnfStyle w:val="000000100000" w:firstRow="0" w:lastRow="0" w:firstColumn="0" w:lastColumn="0" w:oddVBand="0" w:evenVBand="0" w:oddHBand="1" w:evenHBand="0" w:firstRowFirstColumn="0" w:firstRowLastColumn="0" w:lastRowFirstColumn="0" w:lastRowLastColumn="0"/>
            </w:pPr>
            <w:r w:rsidRPr="00574797">
              <w:rPr>
                <w:rFonts w:cs="Arial"/>
                <w:szCs w:val="22"/>
              </w:rPr>
              <w:t>SharePoint DB Shrink Tasks</w:t>
            </w:r>
          </w:p>
        </w:tc>
        <w:tc>
          <w:tcPr>
            <w:tcW w:w="3487" w:type="dxa"/>
          </w:tcPr>
          <w:p w14:paraId="293AA7E2" w14:textId="3F4ADC51" w:rsidR="003B49F5" w:rsidRPr="00574797" w:rsidRDefault="00835AC5" w:rsidP="003B49F5">
            <w:pPr>
              <w:cnfStyle w:val="000000100000" w:firstRow="0" w:lastRow="0" w:firstColumn="0" w:lastColumn="0" w:oddVBand="0" w:evenVBand="0" w:oddHBand="1" w:evenHBand="0" w:firstRowFirstColumn="0" w:firstRowLastColumn="0" w:lastRowFirstColumn="0" w:lastRowLastColumn="0"/>
            </w:pPr>
            <w:r w:rsidRPr="00574797">
              <w:t>1.0</w:t>
            </w:r>
          </w:p>
        </w:tc>
      </w:tr>
    </w:tbl>
    <w:p w14:paraId="5EAC0ADF" w14:textId="77777777" w:rsidR="003B49F5" w:rsidRPr="00574797" w:rsidRDefault="003B49F5" w:rsidP="003B49F5"/>
    <w:p w14:paraId="0DDD5702" w14:textId="77777777" w:rsidR="005A5273" w:rsidRPr="00574797" w:rsidRDefault="005A5273" w:rsidP="003B49F5"/>
    <w:p w14:paraId="2F55283A" w14:textId="3FE08938" w:rsidR="005A5273" w:rsidRPr="00574797" w:rsidRDefault="005A5273" w:rsidP="794E02EC"/>
    <w:p w14:paraId="0929FE28" w14:textId="77777777" w:rsidR="003B49F5" w:rsidRPr="00574797" w:rsidRDefault="003B49F5" w:rsidP="003B49F5">
      <w:pPr>
        <w:pStyle w:val="TableTitle"/>
      </w:pPr>
      <w:r w:rsidRPr="00574797">
        <w:t>Definitions, Abbreviations &amp; Acronyms</w:t>
      </w:r>
    </w:p>
    <w:tbl>
      <w:tblPr>
        <w:tblStyle w:val="TableGrid"/>
        <w:tblW w:w="0" w:type="auto"/>
        <w:tblLook w:val="04A0" w:firstRow="1" w:lastRow="0" w:firstColumn="1" w:lastColumn="0" w:noHBand="0" w:noVBand="1"/>
      </w:tblPr>
      <w:tblGrid>
        <w:gridCol w:w="2127"/>
        <w:gridCol w:w="7619"/>
      </w:tblGrid>
      <w:tr w:rsidR="00F52579" w:rsidRPr="00574797" w14:paraId="3FBC7CEB" w14:textId="77777777" w:rsidTr="000569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B0802A6" w14:textId="77777777" w:rsidR="00F52579" w:rsidRPr="00574797" w:rsidRDefault="00F52579" w:rsidP="00E82727">
            <w:r w:rsidRPr="00574797">
              <w:t xml:space="preserve">Term </w:t>
            </w:r>
          </w:p>
        </w:tc>
        <w:tc>
          <w:tcPr>
            <w:tcW w:w="7619" w:type="dxa"/>
          </w:tcPr>
          <w:p w14:paraId="6D5A6408" w14:textId="77777777" w:rsidR="00F52579" w:rsidRPr="00574797" w:rsidRDefault="00F52579" w:rsidP="00E82727">
            <w:pPr>
              <w:cnfStyle w:val="100000000000" w:firstRow="1" w:lastRow="0" w:firstColumn="0" w:lastColumn="0" w:oddVBand="0" w:evenVBand="0" w:oddHBand="0" w:evenHBand="0" w:firstRowFirstColumn="0" w:firstRowLastColumn="0" w:lastRowFirstColumn="0" w:lastRowLastColumn="0"/>
            </w:pPr>
            <w:r w:rsidRPr="00574797">
              <w:t>Definition</w:t>
            </w:r>
          </w:p>
        </w:tc>
      </w:tr>
      <w:tr w:rsidR="00F52579" w:rsidRPr="00574797" w14:paraId="38398D76" w14:textId="77777777" w:rsidTr="00056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112082" w14:textId="1A1E1B84" w:rsidR="00F52579" w:rsidRPr="00574797" w:rsidRDefault="005A5273" w:rsidP="00E82727">
            <w:r w:rsidRPr="00574797">
              <w:t>Crawling</w:t>
            </w:r>
          </w:p>
        </w:tc>
        <w:tc>
          <w:tcPr>
            <w:tcW w:w="7619" w:type="dxa"/>
          </w:tcPr>
          <w:p w14:paraId="5518EC99" w14:textId="068ACB4C" w:rsidR="00F52579" w:rsidRPr="00574797" w:rsidRDefault="00156D83" w:rsidP="00E82727">
            <w:pPr>
              <w:cnfStyle w:val="000000100000" w:firstRow="0" w:lastRow="0" w:firstColumn="0" w:lastColumn="0" w:oddVBand="0" w:evenVBand="0" w:oddHBand="1" w:evenHBand="0" w:firstRowFirstColumn="0" w:firstRowLastColumn="0" w:lastRowFirstColumn="0" w:lastRowLastColumn="0"/>
            </w:pPr>
            <w:r w:rsidRPr="00574797">
              <w:t xml:space="preserve">In SharePoint search, </w:t>
            </w:r>
            <w:r w:rsidR="00305C22" w:rsidRPr="00574797">
              <w:t>the</w:t>
            </w:r>
            <w:r w:rsidR="00311395" w:rsidRPr="00574797">
              <w:t xml:space="preserve"> </w:t>
            </w:r>
            <w:r w:rsidR="008C36AD" w:rsidRPr="00574797">
              <w:t>process by which the search system retrieves and processes content from SharePoint sites and any connected content sources. This process involves the search system scanning through the content to gather information and metadata, which is then used to build a searchable index</w:t>
            </w:r>
          </w:p>
        </w:tc>
      </w:tr>
      <w:tr w:rsidR="00056928" w:rsidRPr="00574797" w14:paraId="79EF27E1" w14:textId="77777777" w:rsidTr="00056928">
        <w:tc>
          <w:tcPr>
            <w:cnfStyle w:val="001000000000" w:firstRow="0" w:lastRow="0" w:firstColumn="1" w:lastColumn="0" w:oddVBand="0" w:evenVBand="0" w:oddHBand="0" w:evenHBand="0" w:firstRowFirstColumn="0" w:firstRowLastColumn="0" w:lastRowFirstColumn="0" w:lastRowLastColumn="0"/>
            <w:tcW w:w="2127" w:type="dxa"/>
          </w:tcPr>
          <w:p w14:paraId="12F4C694" w14:textId="10262E72" w:rsidR="00056928" w:rsidRPr="00574797" w:rsidRDefault="005A5273" w:rsidP="00E82727">
            <w:r w:rsidRPr="00574797">
              <w:t>Indexing</w:t>
            </w:r>
            <w:r w:rsidR="00056928" w:rsidRPr="00574797">
              <w:t xml:space="preserve"> </w:t>
            </w:r>
          </w:p>
        </w:tc>
        <w:tc>
          <w:tcPr>
            <w:tcW w:w="7619" w:type="dxa"/>
          </w:tcPr>
          <w:p w14:paraId="5372E605" w14:textId="3D3FC057" w:rsidR="00056928" w:rsidRPr="00574797" w:rsidRDefault="00962192" w:rsidP="00E82727">
            <w:pPr>
              <w:cnfStyle w:val="000000000000" w:firstRow="0" w:lastRow="0" w:firstColumn="0" w:lastColumn="0" w:oddVBand="0" w:evenVBand="0" w:oddHBand="0" w:evenHBand="0" w:firstRowFirstColumn="0" w:firstRowLastColumn="0" w:lastRowFirstColumn="0" w:lastRowLastColumn="0"/>
            </w:pPr>
            <w:r w:rsidRPr="00574797">
              <w:t>In SharePoint search, indexing is the process of organizing and storing information from documents and other content so that it can be quickly retrieved during a search.</w:t>
            </w:r>
          </w:p>
        </w:tc>
      </w:tr>
      <w:tr w:rsidR="009B3957" w:rsidRPr="00574797" w14:paraId="0C4FF139" w14:textId="77777777" w:rsidTr="00056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12C8783" w14:textId="6DE34CEC" w:rsidR="009B3957" w:rsidRPr="00574797" w:rsidRDefault="002124BF" w:rsidP="00E82727">
            <w:proofErr w:type="spellStart"/>
            <w:r>
              <w:t>MinRole</w:t>
            </w:r>
            <w:proofErr w:type="spellEnd"/>
          </w:p>
        </w:tc>
        <w:tc>
          <w:tcPr>
            <w:tcW w:w="7619" w:type="dxa"/>
          </w:tcPr>
          <w:p w14:paraId="6457832B" w14:textId="03533A32" w:rsidR="009B3957" w:rsidRPr="00574797" w:rsidRDefault="00BA07E6" w:rsidP="00E82727">
            <w:pPr>
              <w:cnfStyle w:val="000000100000" w:firstRow="0" w:lastRow="0" w:firstColumn="0" w:lastColumn="0" w:oddVBand="0" w:evenVBand="0" w:oddHBand="1" w:evenHBand="0" w:firstRowFirstColumn="0" w:firstRowLastColumn="0" w:lastRowFirstColumn="0" w:lastRowLastColumn="0"/>
            </w:pPr>
            <w:proofErr w:type="spellStart"/>
            <w:r w:rsidRPr="00BA07E6">
              <w:t>MinRole</w:t>
            </w:r>
            <w:proofErr w:type="spellEnd"/>
            <w:r w:rsidRPr="00BA07E6">
              <w:t xml:space="preserve"> in SharePoint 2019 is a feature designed to streamline the deployment and management of SharePoint farms. It uses predefined server roles to automatically configure services on each server based on its assigned role, such as Front-end, Application, or Distributed Cache. This approach simplifies deployment, enhances performance and reliability, and makes capacity planning and scalability easier. By optimizing service distribution, </w:t>
            </w:r>
            <w:proofErr w:type="spellStart"/>
            <w:r w:rsidRPr="00BA07E6">
              <w:t>MinRole</w:t>
            </w:r>
            <w:proofErr w:type="spellEnd"/>
            <w:r w:rsidRPr="00BA07E6">
              <w:t xml:space="preserve"> helps reduce latency and improve the overall stability of the SharePoint farm.</w:t>
            </w:r>
          </w:p>
        </w:tc>
      </w:tr>
    </w:tbl>
    <w:p w14:paraId="70B136D9" w14:textId="77777777" w:rsidR="00583A93" w:rsidRPr="00574797" w:rsidRDefault="00583A93" w:rsidP="00583A93"/>
    <w:p w14:paraId="59922475" w14:textId="77777777" w:rsidR="00F52579" w:rsidRPr="00574797" w:rsidRDefault="00F52579" w:rsidP="00C2732F">
      <w:pPr>
        <w:sectPr w:rsidR="00F52579" w:rsidRPr="00574797" w:rsidSect="00C2732F">
          <w:headerReference w:type="even" r:id="rId15"/>
          <w:headerReference w:type="default" r:id="rId16"/>
          <w:footerReference w:type="even" r:id="rId17"/>
          <w:footerReference w:type="default" r:id="rId18"/>
          <w:headerReference w:type="first" r:id="rId19"/>
          <w:footerReference w:type="first" r:id="rId20"/>
          <w:pgSz w:w="11900" w:h="16840"/>
          <w:pgMar w:top="567" w:right="1077" w:bottom="1440" w:left="1077" w:header="170" w:footer="170" w:gutter="0"/>
          <w:cols w:space="708"/>
          <w:titlePg/>
          <w:docGrid w:linePitch="360"/>
        </w:sectPr>
      </w:pPr>
    </w:p>
    <w:p w14:paraId="568D7FA2" w14:textId="77777777" w:rsidR="003B49F5" w:rsidRPr="00574797" w:rsidRDefault="004E3B3B" w:rsidP="00465CE8">
      <w:pPr>
        <w:pStyle w:val="TableofContentsTitle"/>
      </w:pPr>
      <w:r w:rsidRPr="00574797">
        <w:lastRenderedPageBreak/>
        <w:t>Table of Contents</w:t>
      </w:r>
    </w:p>
    <w:p w14:paraId="6FBD1A34" w14:textId="6764E00F" w:rsidR="00DD3606" w:rsidRPr="00574797" w:rsidRDefault="59202128" w:rsidP="18241EAA">
      <w:pPr>
        <w:pStyle w:val="TOC1"/>
        <w:tabs>
          <w:tab w:val="left" w:pos="555"/>
          <w:tab w:val="right" w:leader="dot" w:pos="9735"/>
        </w:tabs>
        <w:rPr>
          <w:rFonts w:eastAsiaTheme="minorEastAsia" w:cstheme="minorBidi"/>
          <w:noProof/>
          <w:color w:val="auto"/>
          <w:kern w:val="2"/>
          <w:sz w:val="24"/>
          <w:szCs w:val="24"/>
          <w:lang w:eastAsia="en-AU"/>
          <w14:ligatures w14:val="standardContextual"/>
        </w:rPr>
      </w:pPr>
      <w:r>
        <w:fldChar w:fldCharType="begin"/>
      </w:r>
      <w:r>
        <w:instrText>TOC \o "1-9" \z \u \h</w:instrText>
      </w:r>
      <w:r>
        <w:fldChar w:fldCharType="separate"/>
      </w:r>
      <w:hyperlink w:anchor="_Toc1900061709">
        <w:r w:rsidR="18241EAA" w:rsidRPr="18241EAA">
          <w:rPr>
            <w:rStyle w:val="Hyperlink"/>
          </w:rPr>
          <w:t>1.</w:t>
        </w:r>
        <w:r>
          <w:tab/>
        </w:r>
        <w:r w:rsidR="18241EAA" w:rsidRPr="18241EAA">
          <w:rPr>
            <w:rStyle w:val="Hyperlink"/>
          </w:rPr>
          <w:t>Executive Summary</w:t>
        </w:r>
        <w:r>
          <w:tab/>
        </w:r>
        <w:r>
          <w:fldChar w:fldCharType="begin"/>
        </w:r>
        <w:r>
          <w:instrText>PAGEREF _Toc1900061709 \h</w:instrText>
        </w:r>
        <w:r>
          <w:fldChar w:fldCharType="separate"/>
        </w:r>
        <w:r w:rsidR="00C2771C">
          <w:rPr>
            <w:noProof/>
          </w:rPr>
          <w:t>7</w:t>
        </w:r>
        <w:r>
          <w:fldChar w:fldCharType="end"/>
        </w:r>
      </w:hyperlink>
    </w:p>
    <w:p w14:paraId="44A329FC" w14:textId="419057EC" w:rsidR="00DD3606" w:rsidRPr="00574797" w:rsidRDefault="18241EAA" w:rsidP="18241EAA">
      <w:pPr>
        <w:pStyle w:val="TOC1"/>
        <w:tabs>
          <w:tab w:val="left" w:pos="555"/>
          <w:tab w:val="right" w:leader="dot" w:pos="9735"/>
        </w:tabs>
        <w:rPr>
          <w:rFonts w:eastAsiaTheme="minorEastAsia" w:cstheme="minorBidi"/>
          <w:noProof/>
          <w:color w:val="auto"/>
          <w:kern w:val="2"/>
          <w:sz w:val="24"/>
          <w:szCs w:val="24"/>
          <w:lang w:eastAsia="en-AU"/>
          <w14:ligatures w14:val="standardContextual"/>
        </w:rPr>
      </w:pPr>
      <w:hyperlink w:anchor="_Toc679479174">
        <w:r w:rsidRPr="18241EAA">
          <w:rPr>
            <w:rStyle w:val="Hyperlink"/>
          </w:rPr>
          <w:t>2.</w:t>
        </w:r>
        <w:r w:rsidR="59202128">
          <w:tab/>
        </w:r>
        <w:r w:rsidRPr="18241EAA">
          <w:rPr>
            <w:rStyle w:val="Hyperlink"/>
          </w:rPr>
          <w:t>Introduction</w:t>
        </w:r>
        <w:r w:rsidR="59202128">
          <w:tab/>
        </w:r>
        <w:r w:rsidR="59202128">
          <w:fldChar w:fldCharType="begin"/>
        </w:r>
        <w:r w:rsidR="59202128">
          <w:instrText>PAGEREF _Toc679479174 \h</w:instrText>
        </w:r>
        <w:r w:rsidR="59202128">
          <w:fldChar w:fldCharType="separate"/>
        </w:r>
        <w:r w:rsidR="00C2771C">
          <w:rPr>
            <w:noProof/>
          </w:rPr>
          <w:t>8</w:t>
        </w:r>
        <w:r w:rsidR="59202128">
          <w:fldChar w:fldCharType="end"/>
        </w:r>
      </w:hyperlink>
    </w:p>
    <w:p w14:paraId="428E945E" w14:textId="1771624D" w:rsidR="00DD3606" w:rsidRPr="00574797" w:rsidRDefault="18241EAA" w:rsidP="18241EAA">
      <w:pPr>
        <w:pStyle w:val="TOC2"/>
        <w:tabs>
          <w:tab w:val="left" w:pos="660"/>
          <w:tab w:val="right" w:leader="dot" w:pos="9735"/>
        </w:tabs>
        <w:rPr>
          <w:rFonts w:eastAsiaTheme="minorEastAsia" w:cstheme="minorBidi"/>
          <w:noProof/>
          <w:color w:val="auto"/>
          <w:kern w:val="2"/>
          <w:sz w:val="24"/>
          <w:lang w:eastAsia="en-AU"/>
          <w14:ligatures w14:val="standardContextual"/>
        </w:rPr>
      </w:pPr>
      <w:hyperlink w:anchor="_Toc1161975855">
        <w:r w:rsidRPr="18241EAA">
          <w:rPr>
            <w:rStyle w:val="Hyperlink"/>
          </w:rPr>
          <w:t>2.1.</w:t>
        </w:r>
        <w:r w:rsidR="59202128">
          <w:tab/>
        </w:r>
        <w:r w:rsidRPr="18241EAA">
          <w:rPr>
            <w:rStyle w:val="Hyperlink"/>
          </w:rPr>
          <w:t>Background</w:t>
        </w:r>
        <w:r w:rsidR="59202128">
          <w:tab/>
        </w:r>
        <w:r w:rsidR="59202128">
          <w:fldChar w:fldCharType="begin"/>
        </w:r>
        <w:r w:rsidR="59202128">
          <w:instrText>PAGEREF _Toc1161975855 \h</w:instrText>
        </w:r>
        <w:r w:rsidR="59202128">
          <w:fldChar w:fldCharType="separate"/>
        </w:r>
        <w:r w:rsidR="00C2771C">
          <w:rPr>
            <w:noProof/>
          </w:rPr>
          <w:t>8</w:t>
        </w:r>
        <w:r w:rsidR="59202128">
          <w:fldChar w:fldCharType="end"/>
        </w:r>
      </w:hyperlink>
    </w:p>
    <w:p w14:paraId="72DEC298" w14:textId="495411B0" w:rsidR="00DD3606" w:rsidRPr="00574797" w:rsidRDefault="18241EAA" w:rsidP="18241EAA">
      <w:pPr>
        <w:pStyle w:val="TOC2"/>
        <w:tabs>
          <w:tab w:val="left" w:pos="660"/>
          <w:tab w:val="right" w:leader="dot" w:pos="9735"/>
        </w:tabs>
        <w:rPr>
          <w:rFonts w:eastAsiaTheme="minorEastAsia" w:cstheme="minorBidi"/>
          <w:noProof/>
          <w:color w:val="auto"/>
          <w:kern w:val="2"/>
          <w:sz w:val="24"/>
          <w:lang w:eastAsia="en-AU"/>
          <w14:ligatures w14:val="standardContextual"/>
        </w:rPr>
      </w:pPr>
      <w:hyperlink w:anchor="_Toc664723025">
        <w:r w:rsidRPr="18241EAA">
          <w:rPr>
            <w:rStyle w:val="Hyperlink"/>
          </w:rPr>
          <w:t>2.2.</w:t>
        </w:r>
        <w:r w:rsidR="59202128">
          <w:tab/>
        </w:r>
        <w:r w:rsidRPr="18241EAA">
          <w:rPr>
            <w:rStyle w:val="Hyperlink"/>
          </w:rPr>
          <w:t>Objectives and Scope</w:t>
        </w:r>
        <w:r w:rsidR="59202128">
          <w:tab/>
        </w:r>
        <w:r w:rsidR="59202128">
          <w:fldChar w:fldCharType="begin"/>
        </w:r>
        <w:r w:rsidR="59202128">
          <w:instrText>PAGEREF _Toc664723025 \h</w:instrText>
        </w:r>
        <w:r w:rsidR="59202128">
          <w:fldChar w:fldCharType="separate"/>
        </w:r>
        <w:r w:rsidR="00C2771C">
          <w:rPr>
            <w:noProof/>
          </w:rPr>
          <w:t>8</w:t>
        </w:r>
        <w:r w:rsidR="59202128">
          <w:fldChar w:fldCharType="end"/>
        </w:r>
      </w:hyperlink>
    </w:p>
    <w:p w14:paraId="66DC495D" w14:textId="1DED2C47" w:rsidR="00DD3606" w:rsidRPr="00574797" w:rsidRDefault="18241EAA" w:rsidP="18241EAA">
      <w:pPr>
        <w:pStyle w:val="TOC1"/>
        <w:tabs>
          <w:tab w:val="left" w:pos="555"/>
          <w:tab w:val="right" w:leader="dot" w:pos="9735"/>
        </w:tabs>
        <w:rPr>
          <w:rFonts w:eastAsiaTheme="minorEastAsia" w:cstheme="minorBidi"/>
          <w:noProof/>
          <w:color w:val="auto"/>
          <w:kern w:val="2"/>
          <w:sz w:val="24"/>
          <w:szCs w:val="24"/>
          <w:lang w:eastAsia="en-AU"/>
          <w14:ligatures w14:val="standardContextual"/>
        </w:rPr>
      </w:pPr>
      <w:hyperlink w:anchor="_Toc1406369845">
        <w:r w:rsidRPr="18241EAA">
          <w:rPr>
            <w:rStyle w:val="Hyperlink"/>
          </w:rPr>
          <w:t>3.</w:t>
        </w:r>
        <w:r w:rsidR="59202128">
          <w:tab/>
        </w:r>
        <w:r w:rsidRPr="18241EAA">
          <w:rPr>
            <w:rStyle w:val="Hyperlink"/>
          </w:rPr>
          <w:t>Recommendations</w:t>
        </w:r>
        <w:r w:rsidR="59202128">
          <w:tab/>
        </w:r>
        <w:r w:rsidR="59202128">
          <w:fldChar w:fldCharType="begin"/>
        </w:r>
        <w:r w:rsidR="59202128">
          <w:instrText>PAGEREF _Toc1406369845 \h</w:instrText>
        </w:r>
        <w:r w:rsidR="59202128">
          <w:fldChar w:fldCharType="separate"/>
        </w:r>
        <w:r w:rsidR="00C2771C">
          <w:rPr>
            <w:noProof/>
          </w:rPr>
          <w:t>10</w:t>
        </w:r>
        <w:r w:rsidR="59202128">
          <w:fldChar w:fldCharType="end"/>
        </w:r>
      </w:hyperlink>
    </w:p>
    <w:p w14:paraId="2BF75046" w14:textId="57B07E68" w:rsidR="00DD3606" w:rsidRPr="00574797" w:rsidRDefault="18241EAA" w:rsidP="18241EAA">
      <w:pPr>
        <w:pStyle w:val="TOC1"/>
        <w:tabs>
          <w:tab w:val="left" w:pos="555"/>
          <w:tab w:val="right" w:leader="dot" w:pos="9735"/>
        </w:tabs>
        <w:rPr>
          <w:rFonts w:eastAsiaTheme="minorEastAsia" w:cstheme="minorBidi"/>
          <w:noProof/>
          <w:color w:val="auto"/>
          <w:kern w:val="2"/>
          <w:sz w:val="24"/>
          <w:szCs w:val="24"/>
          <w:lang w:eastAsia="en-AU"/>
          <w14:ligatures w14:val="standardContextual"/>
        </w:rPr>
      </w:pPr>
      <w:hyperlink w:anchor="_Toc360656036">
        <w:r w:rsidRPr="18241EAA">
          <w:rPr>
            <w:rStyle w:val="Hyperlink"/>
          </w:rPr>
          <w:t>4.</w:t>
        </w:r>
        <w:r w:rsidR="59202128">
          <w:tab/>
        </w:r>
        <w:r w:rsidRPr="18241EAA">
          <w:rPr>
            <w:rStyle w:val="Hyperlink"/>
          </w:rPr>
          <w:t>Analysis</w:t>
        </w:r>
        <w:r w:rsidR="59202128">
          <w:tab/>
        </w:r>
        <w:r w:rsidR="59202128">
          <w:fldChar w:fldCharType="begin"/>
        </w:r>
        <w:r w:rsidR="59202128">
          <w:instrText>PAGEREF _Toc360656036 \h</w:instrText>
        </w:r>
        <w:r w:rsidR="59202128">
          <w:fldChar w:fldCharType="separate"/>
        </w:r>
        <w:r w:rsidR="00C2771C">
          <w:rPr>
            <w:noProof/>
          </w:rPr>
          <w:t>15</w:t>
        </w:r>
        <w:r w:rsidR="59202128">
          <w:fldChar w:fldCharType="end"/>
        </w:r>
      </w:hyperlink>
    </w:p>
    <w:p w14:paraId="49CF5EF4" w14:textId="58F5BF1E" w:rsidR="00DD3606" w:rsidRPr="00574797" w:rsidRDefault="18241EAA" w:rsidP="18241EAA">
      <w:pPr>
        <w:pStyle w:val="TOC2"/>
        <w:tabs>
          <w:tab w:val="left" w:pos="660"/>
          <w:tab w:val="right" w:leader="dot" w:pos="9735"/>
        </w:tabs>
        <w:rPr>
          <w:rFonts w:eastAsiaTheme="minorEastAsia" w:cstheme="minorBidi"/>
          <w:noProof/>
          <w:color w:val="auto"/>
          <w:kern w:val="2"/>
          <w:sz w:val="24"/>
          <w:lang w:eastAsia="en-AU"/>
          <w14:ligatures w14:val="standardContextual"/>
        </w:rPr>
      </w:pPr>
      <w:hyperlink w:anchor="_Toc147801692">
        <w:r w:rsidRPr="18241EAA">
          <w:rPr>
            <w:rStyle w:val="Hyperlink"/>
          </w:rPr>
          <w:t>4.1.</w:t>
        </w:r>
        <w:r w:rsidR="59202128">
          <w:tab/>
        </w:r>
        <w:r w:rsidRPr="18241EAA">
          <w:rPr>
            <w:rStyle w:val="Hyperlink"/>
          </w:rPr>
          <w:t>CPU and RAM Usage</w:t>
        </w:r>
        <w:r w:rsidR="59202128">
          <w:tab/>
        </w:r>
        <w:r w:rsidR="59202128">
          <w:fldChar w:fldCharType="begin"/>
        </w:r>
        <w:r w:rsidR="59202128">
          <w:instrText>PAGEREF _Toc147801692 \h</w:instrText>
        </w:r>
        <w:r w:rsidR="59202128">
          <w:fldChar w:fldCharType="separate"/>
        </w:r>
        <w:r w:rsidR="00C2771C">
          <w:rPr>
            <w:noProof/>
          </w:rPr>
          <w:t>15</w:t>
        </w:r>
        <w:r w:rsidR="59202128">
          <w:fldChar w:fldCharType="end"/>
        </w:r>
      </w:hyperlink>
    </w:p>
    <w:p w14:paraId="337A8218" w14:textId="4D64BD59" w:rsidR="00DD3606" w:rsidRPr="00574797" w:rsidRDefault="18241EAA" w:rsidP="18241EAA">
      <w:pPr>
        <w:pStyle w:val="TOC3"/>
        <w:tabs>
          <w:tab w:val="left" w:pos="1320"/>
          <w:tab w:val="right" w:leader="dot" w:pos="9735"/>
        </w:tabs>
        <w:rPr>
          <w:rFonts w:eastAsiaTheme="minorEastAsia" w:cstheme="minorBidi"/>
          <w:noProof/>
          <w:color w:val="auto"/>
          <w:kern w:val="2"/>
          <w:sz w:val="24"/>
          <w:lang w:eastAsia="en-AU"/>
          <w14:ligatures w14:val="standardContextual"/>
        </w:rPr>
      </w:pPr>
      <w:hyperlink w:anchor="_Toc1304112610">
        <w:r w:rsidRPr="18241EAA">
          <w:rPr>
            <w:rStyle w:val="Hyperlink"/>
          </w:rPr>
          <w:t>4.1.1.</w:t>
        </w:r>
        <w:r w:rsidR="59202128">
          <w:tab/>
        </w:r>
        <w:r w:rsidRPr="18241EAA">
          <w:rPr>
            <w:rStyle w:val="Hyperlink"/>
          </w:rPr>
          <w:t>Process</w:t>
        </w:r>
        <w:r w:rsidR="59202128">
          <w:tab/>
        </w:r>
        <w:r w:rsidR="59202128">
          <w:fldChar w:fldCharType="begin"/>
        </w:r>
        <w:r w:rsidR="59202128">
          <w:instrText>PAGEREF _Toc1304112610 \h</w:instrText>
        </w:r>
        <w:r w:rsidR="59202128">
          <w:fldChar w:fldCharType="separate"/>
        </w:r>
        <w:r w:rsidR="00C2771C">
          <w:rPr>
            <w:noProof/>
          </w:rPr>
          <w:t>15</w:t>
        </w:r>
        <w:r w:rsidR="59202128">
          <w:fldChar w:fldCharType="end"/>
        </w:r>
      </w:hyperlink>
    </w:p>
    <w:p w14:paraId="7DDDA92F" w14:textId="7BC5D0C2" w:rsidR="00DD3606" w:rsidRPr="00574797" w:rsidRDefault="18241EAA" w:rsidP="18241EAA">
      <w:pPr>
        <w:pStyle w:val="TOC3"/>
        <w:tabs>
          <w:tab w:val="left" w:pos="1320"/>
          <w:tab w:val="right" w:leader="dot" w:pos="9735"/>
        </w:tabs>
        <w:rPr>
          <w:rFonts w:eastAsiaTheme="minorEastAsia" w:cstheme="minorBidi"/>
          <w:noProof/>
          <w:color w:val="auto"/>
          <w:kern w:val="2"/>
          <w:sz w:val="24"/>
          <w:lang w:eastAsia="en-AU"/>
          <w14:ligatures w14:val="standardContextual"/>
        </w:rPr>
      </w:pPr>
      <w:hyperlink w:anchor="_Toc1337454662">
        <w:r w:rsidRPr="18241EAA">
          <w:rPr>
            <w:rStyle w:val="Hyperlink"/>
          </w:rPr>
          <w:t>4.1.2.</w:t>
        </w:r>
        <w:r w:rsidR="59202128">
          <w:tab/>
        </w:r>
        <w:r w:rsidRPr="18241EAA">
          <w:rPr>
            <w:rStyle w:val="Hyperlink"/>
          </w:rPr>
          <w:t>Findings</w:t>
        </w:r>
        <w:r w:rsidR="59202128">
          <w:tab/>
        </w:r>
        <w:r w:rsidR="59202128">
          <w:fldChar w:fldCharType="begin"/>
        </w:r>
        <w:r w:rsidR="59202128">
          <w:instrText>PAGEREF _Toc1337454662 \h</w:instrText>
        </w:r>
        <w:r w:rsidR="59202128">
          <w:fldChar w:fldCharType="separate"/>
        </w:r>
        <w:r w:rsidR="00C2771C">
          <w:rPr>
            <w:noProof/>
          </w:rPr>
          <w:t>15</w:t>
        </w:r>
        <w:r w:rsidR="59202128">
          <w:fldChar w:fldCharType="end"/>
        </w:r>
      </w:hyperlink>
    </w:p>
    <w:p w14:paraId="3BB06171" w14:textId="2123FD26"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1513374160">
        <w:r w:rsidRPr="18241EAA">
          <w:rPr>
            <w:rStyle w:val="Hyperlink"/>
          </w:rPr>
          <w:t>4.1.2.1.</w:t>
        </w:r>
        <w:r w:rsidR="59202128">
          <w:tab/>
        </w:r>
        <w:r w:rsidRPr="18241EAA">
          <w:rPr>
            <w:rStyle w:val="Hyperlink"/>
          </w:rPr>
          <w:t>Sustained High CPU utilization on 29th July 2024</w:t>
        </w:r>
        <w:r w:rsidR="59202128">
          <w:tab/>
        </w:r>
        <w:r w:rsidR="59202128">
          <w:fldChar w:fldCharType="begin"/>
        </w:r>
        <w:r w:rsidR="59202128">
          <w:instrText>PAGEREF _Toc1513374160 \h</w:instrText>
        </w:r>
        <w:r w:rsidR="59202128">
          <w:fldChar w:fldCharType="separate"/>
        </w:r>
        <w:r w:rsidR="00C2771C">
          <w:rPr>
            <w:noProof/>
          </w:rPr>
          <w:t>15</w:t>
        </w:r>
        <w:r w:rsidR="59202128">
          <w:fldChar w:fldCharType="end"/>
        </w:r>
      </w:hyperlink>
    </w:p>
    <w:p w14:paraId="7896FF25" w14:textId="09A6059A"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556849907">
        <w:r w:rsidRPr="18241EAA">
          <w:rPr>
            <w:rStyle w:val="Hyperlink"/>
          </w:rPr>
          <w:t>4.1.2.2.</w:t>
        </w:r>
        <w:r w:rsidR="59202128">
          <w:tab/>
        </w:r>
        <w:r w:rsidRPr="18241EAA">
          <w:rPr>
            <w:rStyle w:val="Hyperlink"/>
          </w:rPr>
          <w:t>Sustained High CPU utilization on 04th September 2024</w:t>
        </w:r>
        <w:r w:rsidR="59202128">
          <w:tab/>
        </w:r>
        <w:r w:rsidR="59202128">
          <w:fldChar w:fldCharType="begin"/>
        </w:r>
        <w:r w:rsidR="59202128">
          <w:instrText>PAGEREF _Toc556849907 \h</w:instrText>
        </w:r>
        <w:r w:rsidR="59202128">
          <w:fldChar w:fldCharType="separate"/>
        </w:r>
        <w:r w:rsidR="00C2771C">
          <w:rPr>
            <w:noProof/>
          </w:rPr>
          <w:t>15</w:t>
        </w:r>
        <w:r w:rsidR="59202128">
          <w:fldChar w:fldCharType="end"/>
        </w:r>
      </w:hyperlink>
    </w:p>
    <w:p w14:paraId="53C71923" w14:textId="2821285B"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1802107615">
        <w:r w:rsidRPr="18241EAA">
          <w:rPr>
            <w:rStyle w:val="Hyperlink"/>
          </w:rPr>
          <w:t>4.1.2.3.</w:t>
        </w:r>
        <w:r w:rsidR="59202128">
          <w:tab/>
        </w:r>
        <w:r w:rsidRPr="18241EAA">
          <w:rPr>
            <w:rStyle w:val="Hyperlink"/>
          </w:rPr>
          <w:t>High CPU utilization spikes for the past six months</w:t>
        </w:r>
        <w:r w:rsidR="59202128">
          <w:tab/>
        </w:r>
        <w:r w:rsidR="59202128">
          <w:fldChar w:fldCharType="begin"/>
        </w:r>
        <w:r w:rsidR="59202128">
          <w:instrText>PAGEREF _Toc1802107615 \h</w:instrText>
        </w:r>
        <w:r w:rsidR="59202128">
          <w:fldChar w:fldCharType="separate"/>
        </w:r>
        <w:r w:rsidR="00C2771C">
          <w:rPr>
            <w:noProof/>
          </w:rPr>
          <w:t>16</w:t>
        </w:r>
        <w:r w:rsidR="59202128">
          <w:fldChar w:fldCharType="end"/>
        </w:r>
      </w:hyperlink>
    </w:p>
    <w:p w14:paraId="181C46BC" w14:textId="3265AFAA" w:rsidR="00DD3606" w:rsidRPr="00574797" w:rsidRDefault="18241EAA" w:rsidP="18241EAA">
      <w:pPr>
        <w:pStyle w:val="TOC2"/>
        <w:tabs>
          <w:tab w:val="left" w:pos="660"/>
          <w:tab w:val="right" w:leader="dot" w:pos="9735"/>
        </w:tabs>
        <w:rPr>
          <w:rFonts w:eastAsiaTheme="minorEastAsia" w:cstheme="minorBidi"/>
          <w:noProof/>
          <w:color w:val="auto"/>
          <w:kern w:val="2"/>
          <w:sz w:val="24"/>
          <w:lang w:eastAsia="en-AU"/>
          <w14:ligatures w14:val="standardContextual"/>
        </w:rPr>
      </w:pPr>
      <w:hyperlink w:anchor="_Toc953671786">
        <w:r w:rsidRPr="18241EAA">
          <w:rPr>
            <w:rStyle w:val="Hyperlink"/>
          </w:rPr>
          <w:t>4.2.</w:t>
        </w:r>
        <w:r w:rsidR="59202128">
          <w:tab/>
        </w:r>
        <w:r w:rsidRPr="18241EAA">
          <w:rPr>
            <w:rStyle w:val="Hyperlink"/>
          </w:rPr>
          <w:t>Windows Event Logs Analysis</w:t>
        </w:r>
        <w:r w:rsidR="59202128">
          <w:tab/>
        </w:r>
        <w:r w:rsidR="59202128">
          <w:fldChar w:fldCharType="begin"/>
        </w:r>
        <w:r w:rsidR="59202128">
          <w:instrText>PAGEREF _Toc953671786 \h</w:instrText>
        </w:r>
        <w:r w:rsidR="59202128">
          <w:fldChar w:fldCharType="separate"/>
        </w:r>
        <w:r w:rsidR="00C2771C">
          <w:rPr>
            <w:noProof/>
          </w:rPr>
          <w:t>17</w:t>
        </w:r>
        <w:r w:rsidR="59202128">
          <w:fldChar w:fldCharType="end"/>
        </w:r>
      </w:hyperlink>
    </w:p>
    <w:p w14:paraId="0FD246CF" w14:textId="5CBED503" w:rsidR="00DD3606" w:rsidRPr="00574797" w:rsidRDefault="18241EAA" w:rsidP="18241EAA">
      <w:pPr>
        <w:pStyle w:val="TOC3"/>
        <w:tabs>
          <w:tab w:val="left" w:pos="1320"/>
          <w:tab w:val="right" w:leader="dot" w:pos="9735"/>
        </w:tabs>
        <w:rPr>
          <w:rFonts w:eastAsiaTheme="minorEastAsia" w:cstheme="minorBidi"/>
          <w:noProof/>
          <w:color w:val="auto"/>
          <w:kern w:val="2"/>
          <w:sz w:val="24"/>
          <w:lang w:eastAsia="en-AU"/>
          <w14:ligatures w14:val="standardContextual"/>
        </w:rPr>
      </w:pPr>
      <w:hyperlink w:anchor="_Toc554038030">
        <w:r w:rsidRPr="18241EAA">
          <w:rPr>
            <w:rStyle w:val="Hyperlink"/>
          </w:rPr>
          <w:t>4.2.1.</w:t>
        </w:r>
        <w:r w:rsidR="59202128">
          <w:tab/>
        </w:r>
        <w:r w:rsidRPr="18241EAA">
          <w:rPr>
            <w:rStyle w:val="Hyperlink"/>
          </w:rPr>
          <w:t>Process</w:t>
        </w:r>
        <w:r w:rsidR="59202128">
          <w:tab/>
        </w:r>
        <w:r w:rsidR="59202128">
          <w:fldChar w:fldCharType="begin"/>
        </w:r>
        <w:r w:rsidR="59202128">
          <w:instrText>PAGEREF _Toc554038030 \h</w:instrText>
        </w:r>
        <w:r w:rsidR="59202128">
          <w:fldChar w:fldCharType="separate"/>
        </w:r>
        <w:r w:rsidR="00C2771C">
          <w:rPr>
            <w:noProof/>
          </w:rPr>
          <w:t>17</w:t>
        </w:r>
        <w:r w:rsidR="59202128">
          <w:fldChar w:fldCharType="end"/>
        </w:r>
      </w:hyperlink>
    </w:p>
    <w:p w14:paraId="10F322A2" w14:textId="0AE18F6E" w:rsidR="00DD3606" w:rsidRPr="00574797" w:rsidRDefault="18241EAA" w:rsidP="18241EAA">
      <w:pPr>
        <w:pStyle w:val="TOC3"/>
        <w:tabs>
          <w:tab w:val="left" w:pos="1320"/>
          <w:tab w:val="right" w:leader="dot" w:pos="9735"/>
        </w:tabs>
        <w:rPr>
          <w:rFonts w:eastAsiaTheme="minorEastAsia" w:cstheme="minorBidi"/>
          <w:noProof/>
          <w:color w:val="auto"/>
          <w:kern w:val="2"/>
          <w:sz w:val="24"/>
          <w:lang w:eastAsia="en-AU"/>
          <w14:ligatures w14:val="standardContextual"/>
        </w:rPr>
      </w:pPr>
      <w:hyperlink w:anchor="_Toc1920989459">
        <w:r w:rsidRPr="18241EAA">
          <w:rPr>
            <w:rStyle w:val="Hyperlink"/>
          </w:rPr>
          <w:t>4.2.2.</w:t>
        </w:r>
        <w:r w:rsidR="59202128">
          <w:tab/>
        </w:r>
        <w:r w:rsidRPr="18241EAA">
          <w:rPr>
            <w:rStyle w:val="Hyperlink"/>
          </w:rPr>
          <w:t>Findings</w:t>
        </w:r>
        <w:r w:rsidR="59202128">
          <w:tab/>
        </w:r>
        <w:r w:rsidR="59202128">
          <w:fldChar w:fldCharType="begin"/>
        </w:r>
        <w:r w:rsidR="59202128">
          <w:instrText>PAGEREF _Toc1920989459 \h</w:instrText>
        </w:r>
        <w:r w:rsidR="59202128">
          <w:fldChar w:fldCharType="separate"/>
        </w:r>
        <w:r w:rsidR="00C2771C">
          <w:rPr>
            <w:noProof/>
          </w:rPr>
          <w:t>17</w:t>
        </w:r>
        <w:r w:rsidR="59202128">
          <w:fldChar w:fldCharType="end"/>
        </w:r>
      </w:hyperlink>
    </w:p>
    <w:p w14:paraId="5A845380" w14:textId="0BD11AB3"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1793455965">
        <w:r w:rsidRPr="18241EAA">
          <w:rPr>
            <w:rStyle w:val="Hyperlink"/>
          </w:rPr>
          <w:t>4.2.2.1.</w:t>
        </w:r>
        <w:r w:rsidR="59202128">
          <w:tab/>
        </w:r>
        <w:r w:rsidRPr="18241EAA">
          <w:rPr>
            <w:rStyle w:val="Hyperlink"/>
          </w:rPr>
          <w:t>Error - Library Exceeding List View Threshold</w:t>
        </w:r>
        <w:r w:rsidR="59202128">
          <w:tab/>
        </w:r>
        <w:r w:rsidR="59202128">
          <w:fldChar w:fldCharType="begin"/>
        </w:r>
        <w:r w:rsidR="59202128">
          <w:instrText>PAGEREF _Toc1793455965 \h</w:instrText>
        </w:r>
        <w:r w:rsidR="59202128">
          <w:fldChar w:fldCharType="separate"/>
        </w:r>
        <w:r w:rsidR="00C2771C">
          <w:rPr>
            <w:noProof/>
          </w:rPr>
          <w:t>17</w:t>
        </w:r>
        <w:r w:rsidR="59202128">
          <w:fldChar w:fldCharType="end"/>
        </w:r>
      </w:hyperlink>
    </w:p>
    <w:p w14:paraId="21844D9D" w14:textId="65320DDA"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431411425">
        <w:r w:rsidRPr="18241EAA">
          <w:rPr>
            <w:rStyle w:val="Hyperlink"/>
          </w:rPr>
          <w:t>4.2.2.2.</w:t>
        </w:r>
        <w:r w:rsidR="59202128">
          <w:tab/>
        </w:r>
        <w:r w:rsidRPr="18241EAA">
          <w:rPr>
            <w:rStyle w:val="Hyperlink"/>
          </w:rPr>
          <w:t>Error – Library exceeding list view threshold</w:t>
        </w:r>
        <w:r w:rsidR="59202128">
          <w:tab/>
        </w:r>
        <w:r w:rsidR="59202128">
          <w:fldChar w:fldCharType="begin"/>
        </w:r>
        <w:r w:rsidR="59202128">
          <w:instrText>PAGEREF _Toc431411425 \h</w:instrText>
        </w:r>
        <w:r w:rsidR="59202128">
          <w:fldChar w:fldCharType="separate"/>
        </w:r>
        <w:r w:rsidR="00C2771C">
          <w:rPr>
            <w:noProof/>
          </w:rPr>
          <w:t>19</w:t>
        </w:r>
        <w:r w:rsidR="59202128">
          <w:fldChar w:fldCharType="end"/>
        </w:r>
      </w:hyperlink>
    </w:p>
    <w:p w14:paraId="6BA23A07" w14:textId="57FE2825" w:rsidR="00DD3606" w:rsidRPr="00574797" w:rsidRDefault="18241EAA" w:rsidP="18241EAA">
      <w:pPr>
        <w:pStyle w:val="TOC2"/>
        <w:tabs>
          <w:tab w:val="left" w:pos="660"/>
          <w:tab w:val="right" w:leader="dot" w:pos="9735"/>
        </w:tabs>
        <w:rPr>
          <w:rFonts w:eastAsiaTheme="minorEastAsia" w:cstheme="minorBidi"/>
          <w:noProof/>
          <w:color w:val="auto"/>
          <w:kern w:val="2"/>
          <w:sz w:val="24"/>
          <w:lang w:eastAsia="en-AU"/>
          <w14:ligatures w14:val="standardContextual"/>
        </w:rPr>
      </w:pPr>
      <w:hyperlink w:anchor="_Toc1192512655">
        <w:r w:rsidRPr="18241EAA">
          <w:rPr>
            <w:rStyle w:val="Hyperlink"/>
          </w:rPr>
          <w:t>4.3.</w:t>
        </w:r>
        <w:r w:rsidR="59202128">
          <w:tab/>
        </w:r>
        <w:r w:rsidRPr="18241EAA">
          <w:rPr>
            <w:rStyle w:val="Hyperlink"/>
          </w:rPr>
          <w:t>SharePoint Health Analyzer Rule Warnings</w:t>
        </w:r>
        <w:r w:rsidR="59202128">
          <w:tab/>
        </w:r>
        <w:r w:rsidR="59202128">
          <w:fldChar w:fldCharType="begin"/>
        </w:r>
        <w:r w:rsidR="59202128">
          <w:instrText>PAGEREF _Toc1192512655 \h</w:instrText>
        </w:r>
        <w:r w:rsidR="59202128">
          <w:fldChar w:fldCharType="separate"/>
        </w:r>
        <w:r w:rsidR="00C2771C">
          <w:rPr>
            <w:noProof/>
          </w:rPr>
          <w:t>22</w:t>
        </w:r>
        <w:r w:rsidR="59202128">
          <w:fldChar w:fldCharType="end"/>
        </w:r>
      </w:hyperlink>
    </w:p>
    <w:p w14:paraId="49990F03" w14:textId="41C7C790" w:rsidR="00DD3606" w:rsidRPr="00574797" w:rsidRDefault="18241EAA" w:rsidP="18241EAA">
      <w:pPr>
        <w:pStyle w:val="TOC3"/>
        <w:tabs>
          <w:tab w:val="left" w:pos="1320"/>
          <w:tab w:val="right" w:leader="dot" w:pos="9735"/>
        </w:tabs>
        <w:rPr>
          <w:rFonts w:eastAsiaTheme="minorEastAsia" w:cstheme="minorBidi"/>
          <w:noProof/>
          <w:color w:val="auto"/>
          <w:kern w:val="2"/>
          <w:sz w:val="24"/>
          <w:lang w:eastAsia="en-AU"/>
          <w14:ligatures w14:val="standardContextual"/>
        </w:rPr>
      </w:pPr>
      <w:hyperlink w:anchor="_Toc197328407">
        <w:r w:rsidRPr="18241EAA">
          <w:rPr>
            <w:rStyle w:val="Hyperlink"/>
          </w:rPr>
          <w:t>4.3.1.</w:t>
        </w:r>
        <w:r w:rsidR="59202128">
          <w:tab/>
        </w:r>
        <w:r w:rsidRPr="18241EAA">
          <w:rPr>
            <w:rStyle w:val="Hyperlink"/>
          </w:rPr>
          <w:t>Process</w:t>
        </w:r>
        <w:r w:rsidR="59202128">
          <w:tab/>
        </w:r>
        <w:r w:rsidR="59202128">
          <w:fldChar w:fldCharType="begin"/>
        </w:r>
        <w:r w:rsidR="59202128">
          <w:instrText>PAGEREF _Toc197328407 \h</w:instrText>
        </w:r>
        <w:r w:rsidR="59202128">
          <w:fldChar w:fldCharType="separate"/>
        </w:r>
        <w:r w:rsidR="00C2771C">
          <w:rPr>
            <w:noProof/>
          </w:rPr>
          <w:t>22</w:t>
        </w:r>
        <w:r w:rsidR="59202128">
          <w:fldChar w:fldCharType="end"/>
        </w:r>
      </w:hyperlink>
    </w:p>
    <w:p w14:paraId="0FE1B24C" w14:textId="31EDC4FA" w:rsidR="00DD3606" w:rsidRPr="00574797" w:rsidRDefault="18241EAA" w:rsidP="18241EAA">
      <w:pPr>
        <w:pStyle w:val="TOC3"/>
        <w:tabs>
          <w:tab w:val="left" w:pos="1320"/>
          <w:tab w:val="right" w:leader="dot" w:pos="9735"/>
        </w:tabs>
        <w:rPr>
          <w:rFonts w:eastAsiaTheme="minorEastAsia" w:cstheme="minorBidi"/>
          <w:noProof/>
          <w:color w:val="auto"/>
          <w:kern w:val="2"/>
          <w:sz w:val="24"/>
          <w:lang w:eastAsia="en-AU"/>
          <w14:ligatures w14:val="standardContextual"/>
        </w:rPr>
      </w:pPr>
      <w:hyperlink w:anchor="_Toc1640578008">
        <w:r w:rsidRPr="18241EAA">
          <w:rPr>
            <w:rStyle w:val="Hyperlink"/>
          </w:rPr>
          <w:t>4.3.2.</w:t>
        </w:r>
        <w:r w:rsidR="59202128">
          <w:tab/>
        </w:r>
        <w:r w:rsidRPr="18241EAA">
          <w:rPr>
            <w:rStyle w:val="Hyperlink"/>
          </w:rPr>
          <w:t>Findings</w:t>
        </w:r>
        <w:r w:rsidR="59202128">
          <w:tab/>
        </w:r>
        <w:r w:rsidR="59202128">
          <w:fldChar w:fldCharType="begin"/>
        </w:r>
        <w:r w:rsidR="59202128">
          <w:instrText>PAGEREF _Toc1640578008 \h</w:instrText>
        </w:r>
        <w:r w:rsidR="59202128">
          <w:fldChar w:fldCharType="separate"/>
        </w:r>
        <w:r w:rsidR="00C2771C">
          <w:rPr>
            <w:noProof/>
          </w:rPr>
          <w:t>22</w:t>
        </w:r>
        <w:r w:rsidR="59202128">
          <w:fldChar w:fldCharType="end"/>
        </w:r>
      </w:hyperlink>
    </w:p>
    <w:p w14:paraId="6081B6AB" w14:textId="6AD5F9EA"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1127452719">
        <w:r w:rsidRPr="18241EAA">
          <w:rPr>
            <w:rStyle w:val="Hyperlink"/>
          </w:rPr>
          <w:t>4.3.2.1.</w:t>
        </w:r>
        <w:r w:rsidR="59202128">
          <w:tab/>
        </w:r>
        <w:r w:rsidRPr="18241EAA">
          <w:rPr>
            <w:rStyle w:val="Hyperlink"/>
          </w:rPr>
          <w:t>Some Content databases are grown larger</w:t>
        </w:r>
        <w:r w:rsidR="59202128">
          <w:tab/>
        </w:r>
        <w:r w:rsidR="59202128">
          <w:fldChar w:fldCharType="begin"/>
        </w:r>
        <w:r w:rsidR="59202128">
          <w:instrText>PAGEREF _Toc1127452719 \h</w:instrText>
        </w:r>
        <w:r w:rsidR="59202128">
          <w:fldChar w:fldCharType="separate"/>
        </w:r>
        <w:r w:rsidR="00C2771C">
          <w:rPr>
            <w:noProof/>
          </w:rPr>
          <w:t>22</w:t>
        </w:r>
        <w:r w:rsidR="59202128">
          <w:fldChar w:fldCharType="end"/>
        </w:r>
      </w:hyperlink>
    </w:p>
    <w:p w14:paraId="6B49ACA3" w14:textId="3BB94779" w:rsidR="00DD3606" w:rsidRPr="00574797" w:rsidRDefault="18241EAA" w:rsidP="18241EAA">
      <w:pPr>
        <w:pStyle w:val="TOC3"/>
        <w:tabs>
          <w:tab w:val="left" w:pos="1320"/>
          <w:tab w:val="right" w:leader="dot" w:pos="9735"/>
        </w:tabs>
        <w:rPr>
          <w:rFonts w:eastAsiaTheme="minorEastAsia" w:cstheme="minorBidi"/>
          <w:noProof/>
          <w:color w:val="auto"/>
          <w:kern w:val="2"/>
          <w:sz w:val="24"/>
          <w:lang w:eastAsia="en-AU"/>
          <w14:ligatures w14:val="standardContextual"/>
        </w:rPr>
      </w:pPr>
      <w:hyperlink w:anchor="_Toc1732332433">
        <w:r w:rsidRPr="18241EAA">
          <w:rPr>
            <w:rStyle w:val="Hyperlink"/>
          </w:rPr>
          <w:t>4.3.3.</w:t>
        </w:r>
        <w:r w:rsidR="59202128">
          <w:tab/>
        </w:r>
        <w:r w:rsidRPr="18241EAA">
          <w:rPr>
            <w:rStyle w:val="Hyperlink"/>
          </w:rPr>
          <w:t>Recommendations</w:t>
        </w:r>
        <w:r w:rsidR="59202128">
          <w:tab/>
        </w:r>
        <w:r w:rsidR="59202128">
          <w:fldChar w:fldCharType="begin"/>
        </w:r>
        <w:r w:rsidR="59202128">
          <w:instrText>PAGEREF _Toc1732332433 \h</w:instrText>
        </w:r>
        <w:r w:rsidR="59202128">
          <w:fldChar w:fldCharType="separate"/>
        </w:r>
        <w:r w:rsidR="00C2771C">
          <w:rPr>
            <w:noProof/>
          </w:rPr>
          <w:t>24</w:t>
        </w:r>
        <w:r w:rsidR="59202128">
          <w:fldChar w:fldCharType="end"/>
        </w:r>
      </w:hyperlink>
    </w:p>
    <w:p w14:paraId="0470E659" w14:textId="3652E91E" w:rsidR="00DD3606" w:rsidRPr="00574797" w:rsidRDefault="18241EAA" w:rsidP="18241EAA">
      <w:pPr>
        <w:pStyle w:val="TOC2"/>
        <w:tabs>
          <w:tab w:val="left" w:pos="660"/>
          <w:tab w:val="right" w:leader="dot" w:pos="9735"/>
        </w:tabs>
        <w:rPr>
          <w:rFonts w:eastAsiaTheme="minorEastAsia" w:cstheme="minorBidi"/>
          <w:noProof/>
          <w:color w:val="auto"/>
          <w:kern w:val="2"/>
          <w:sz w:val="24"/>
          <w:lang w:eastAsia="en-AU"/>
          <w14:ligatures w14:val="standardContextual"/>
        </w:rPr>
      </w:pPr>
      <w:hyperlink w:anchor="_Toc1255666556">
        <w:r w:rsidRPr="18241EAA">
          <w:rPr>
            <w:rStyle w:val="Hyperlink"/>
          </w:rPr>
          <w:t>4.4.</w:t>
        </w:r>
        <w:r w:rsidR="59202128">
          <w:tab/>
        </w:r>
        <w:r w:rsidRPr="18241EAA">
          <w:rPr>
            <w:rStyle w:val="Hyperlink"/>
          </w:rPr>
          <w:t>Scheduled Jobs and Run History Analysis</w:t>
        </w:r>
        <w:r w:rsidR="59202128">
          <w:tab/>
        </w:r>
        <w:r w:rsidR="59202128">
          <w:fldChar w:fldCharType="begin"/>
        </w:r>
        <w:r w:rsidR="59202128">
          <w:instrText>PAGEREF _Toc1255666556 \h</w:instrText>
        </w:r>
        <w:r w:rsidR="59202128">
          <w:fldChar w:fldCharType="separate"/>
        </w:r>
        <w:r w:rsidR="00C2771C">
          <w:rPr>
            <w:noProof/>
          </w:rPr>
          <w:t>25</w:t>
        </w:r>
        <w:r w:rsidR="59202128">
          <w:fldChar w:fldCharType="end"/>
        </w:r>
      </w:hyperlink>
    </w:p>
    <w:p w14:paraId="7A41A4FE" w14:textId="36707B2C" w:rsidR="00DD3606" w:rsidRPr="00574797" w:rsidRDefault="18241EAA" w:rsidP="18241EAA">
      <w:pPr>
        <w:pStyle w:val="TOC3"/>
        <w:tabs>
          <w:tab w:val="left" w:pos="1320"/>
          <w:tab w:val="right" w:leader="dot" w:pos="9735"/>
        </w:tabs>
        <w:rPr>
          <w:rFonts w:eastAsiaTheme="minorEastAsia" w:cstheme="minorBidi"/>
          <w:noProof/>
          <w:color w:val="auto"/>
          <w:kern w:val="2"/>
          <w:sz w:val="24"/>
          <w:lang w:eastAsia="en-AU"/>
          <w14:ligatures w14:val="standardContextual"/>
        </w:rPr>
      </w:pPr>
      <w:hyperlink w:anchor="_Toc1423508176">
        <w:r w:rsidRPr="18241EAA">
          <w:rPr>
            <w:rStyle w:val="Hyperlink"/>
          </w:rPr>
          <w:t>4.4.1.</w:t>
        </w:r>
        <w:r w:rsidR="59202128">
          <w:tab/>
        </w:r>
        <w:r w:rsidRPr="18241EAA">
          <w:rPr>
            <w:rStyle w:val="Hyperlink"/>
          </w:rPr>
          <w:t>SharePoint Search jobs</w:t>
        </w:r>
        <w:r w:rsidR="59202128">
          <w:tab/>
        </w:r>
        <w:r w:rsidR="59202128">
          <w:fldChar w:fldCharType="begin"/>
        </w:r>
        <w:r w:rsidR="59202128">
          <w:instrText>PAGEREF _Toc1423508176 \h</w:instrText>
        </w:r>
        <w:r w:rsidR="59202128">
          <w:fldChar w:fldCharType="separate"/>
        </w:r>
        <w:r w:rsidR="00C2771C">
          <w:rPr>
            <w:noProof/>
          </w:rPr>
          <w:t>25</w:t>
        </w:r>
        <w:r w:rsidR="59202128">
          <w:fldChar w:fldCharType="end"/>
        </w:r>
      </w:hyperlink>
    </w:p>
    <w:p w14:paraId="43639B1C" w14:textId="5F285298"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1840206769">
        <w:r w:rsidRPr="18241EAA">
          <w:rPr>
            <w:rStyle w:val="Hyperlink"/>
          </w:rPr>
          <w:t>4.4.1.1.</w:t>
        </w:r>
        <w:r w:rsidR="59202128">
          <w:tab/>
        </w:r>
        <w:r w:rsidRPr="18241EAA">
          <w:rPr>
            <w:rStyle w:val="Hyperlink"/>
          </w:rPr>
          <w:t>Process</w:t>
        </w:r>
        <w:r w:rsidR="59202128">
          <w:tab/>
        </w:r>
        <w:r w:rsidR="59202128">
          <w:fldChar w:fldCharType="begin"/>
        </w:r>
        <w:r w:rsidR="59202128">
          <w:instrText>PAGEREF _Toc1840206769 \h</w:instrText>
        </w:r>
        <w:r w:rsidR="59202128">
          <w:fldChar w:fldCharType="separate"/>
        </w:r>
        <w:r w:rsidR="00C2771C">
          <w:rPr>
            <w:noProof/>
          </w:rPr>
          <w:t>25</w:t>
        </w:r>
        <w:r w:rsidR="59202128">
          <w:fldChar w:fldCharType="end"/>
        </w:r>
      </w:hyperlink>
    </w:p>
    <w:p w14:paraId="5F425E4E" w14:textId="6CB6B1FC"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652823814">
        <w:r w:rsidRPr="18241EAA">
          <w:rPr>
            <w:rStyle w:val="Hyperlink"/>
          </w:rPr>
          <w:t>4.4.1.2.</w:t>
        </w:r>
        <w:r w:rsidR="59202128">
          <w:tab/>
        </w:r>
        <w:r w:rsidRPr="18241EAA">
          <w:rPr>
            <w:rStyle w:val="Hyperlink"/>
          </w:rPr>
          <w:t>Findings</w:t>
        </w:r>
        <w:r w:rsidR="59202128">
          <w:tab/>
        </w:r>
        <w:r w:rsidR="59202128">
          <w:fldChar w:fldCharType="begin"/>
        </w:r>
        <w:r w:rsidR="59202128">
          <w:instrText>PAGEREF _Toc652823814 \h</w:instrText>
        </w:r>
        <w:r w:rsidR="59202128">
          <w:fldChar w:fldCharType="separate"/>
        </w:r>
        <w:r w:rsidR="00C2771C">
          <w:rPr>
            <w:noProof/>
          </w:rPr>
          <w:t>25</w:t>
        </w:r>
        <w:r w:rsidR="59202128">
          <w:fldChar w:fldCharType="end"/>
        </w:r>
      </w:hyperlink>
    </w:p>
    <w:p w14:paraId="1028CE13" w14:textId="506E0A49" w:rsidR="00DD3606" w:rsidRPr="00574797" w:rsidRDefault="18241EAA" w:rsidP="18241EAA">
      <w:pPr>
        <w:pStyle w:val="TOC5"/>
        <w:tabs>
          <w:tab w:val="left" w:pos="1980"/>
          <w:tab w:val="right" w:leader="dot" w:pos="9735"/>
        </w:tabs>
        <w:rPr>
          <w:rFonts w:eastAsiaTheme="minorEastAsia" w:cstheme="minorBidi"/>
          <w:noProof/>
          <w:color w:val="auto"/>
          <w:kern w:val="2"/>
          <w:sz w:val="24"/>
          <w:lang w:eastAsia="en-AU"/>
          <w14:ligatures w14:val="standardContextual"/>
        </w:rPr>
      </w:pPr>
      <w:hyperlink w:anchor="_Toc226990968">
        <w:r w:rsidRPr="18241EAA">
          <w:rPr>
            <w:rStyle w:val="Hyperlink"/>
          </w:rPr>
          <w:t>4.4.1.2.1.</w:t>
        </w:r>
        <w:r w:rsidR="59202128">
          <w:tab/>
        </w:r>
        <w:r w:rsidRPr="18241EAA">
          <w:rPr>
            <w:rStyle w:val="Hyperlink"/>
          </w:rPr>
          <w:t>The SharePoint full crawl job runs for a long time</w:t>
        </w:r>
        <w:r w:rsidR="59202128">
          <w:tab/>
        </w:r>
        <w:r w:rsidR="59202128">
          <w:fldChar w:fldCharType="begin"/>
        </w:r>
        <w:r w:rsidR="59202128">
          <w:instrText>PAGEREF _Toc226990968 \h</w:instrText>
        </w:r>
        <w:r w:rsidR="59202128">
          <w:fldChar w:fldCharType="separate"/>
        </w:r>
        <w:r w:rsidR="00C2771C">
          <w:rPr>
            <w:noProof/>
          </w:rPr>
          <w:t>25</w:t>
        </w:r>
        <w:r w:rsidR="59202128">
          <w:fldChar w:fldCharType="end"/>
        </w:r>
      </w:hyperlink>
    </w:p>
    <w:p w14:paraId="08766C6C" w14:textId="5800CEDF"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761994883">
        <w:r w:rsidRPr="18241EAA">
          <w:rPr>
            <w:rStyle w:val="Hyperlink"/>
          </w:rPr>
          <w:t>4.4.1.3.</w:t>
        </w:r>
        <w:r w:rsidR="59202128">
          <w:tab/>
        </w:r>
        <w:r w:rsidRPr="18241EAA">
          <w:rPr>
            <w:rStyle w:val="Hyperlink"/>
          </w:rPr>
          <w:t>Recommendations:</w:t>
        </w:r>
        <w:r w:rsidR="59202128">
          <w:tab/>
        </w:r>
        <w:r w:rsidR="59202128">
          <w:fldChar w:fldCharType="begin"/>
        </w:r>
        <w:r w:rsidR="59202128">
          <w:instrText>PAGEREF _Toc761994883 \h</w:instrText>
        </w:r>
        <w:r w:rsidR="59202128">
          <w:fldChar w:fldCharType="separate"/>
        </w:r>
        <w:r w:rsidR="00C2771C">
          <w:rPr>
            <w:noProof/>
          </w:rPr>
          <w:t>26</w:t>
        </w:r>
        <w:r w:rsidR="59202128">
          <w:fldChar w:fldCharType="end"/>
        </w:r>
      </w:hyperlink>
    </w:p>
    <w:p w14:paraId="422A2395" w14:textId="3F21A875" w:rsidR="00DD3606" w:rsidRPr="00574797" w:rsidRDefault="18241EAA" w:rsidP="18241EAA">
      <w:pPr>
        <w:pStyle w:val="TOC3"/>
        <w:tabs>
          <w:tab w:val="left" w:pos="1320"/>
          <w:tab w:val="right" w:leader="dot" w:pos="9735"/>
        </w:tabs>
        <w:rPr>
          <w:rFonts w:eastAsiaTheme="minorEastAsia" w:cstheme="minorBidi"/>
          <w:noProof/>
          <w:color w:val="auto"/>
          <w:kern w:val="2"/>
          <w:sz w:val="24"/>
          <w:lang w:eastAsia="en-AU"/>
          <w14:ligatures w14:val="standardContextual"/>
        </w:rPr>
      </w:pPr>
      <w:hyperlink w:anchor="_Toc1328008344">
        <w:r w:rsidRPr="18241EAA">
          <w:rPr>
            <w:rStyle w:val="Hyperlink"/>
          </w:rPr>
          <w:t>4.4.2.</w:t>
        </w:r>
        <w:r w:rsidR="59202128">
          <w:tab/>
        </w:r>
        <w:r w:rsidRPr="18241EAA">
          <w:rPr>
            <w:rStyle w:val="Hyperlink"/>
          </w:rPr>
          <w:t>Obsolete Scheduled Tasks</w:t>
        </w:r>
        <w:r w:rsidR="59202128">
          <w:tab/>
        </w:r>
        <w:r w:rsidR="59202128">
          <w:fldChar w:fldCharType="begin"/>
        </w:r>
        <w:r w:rsidR="59202128">
          <w:instrText>PAGEREF _Toc1328008344 \h</w:instrText>
        </w:r>
        <w:r w:rsidR="59202128">
          <w:fldChar w:fldCharType="separate"/>
        </w:r>
        <w:r w:rsidR="00C2771C">
          <w:rPr>
            <w:noProof/>
          </w:rPr>
          <w:t>26</w:t>
        </w:r>
        <w:r w:rsidR="59202128">
          <w:fldChar w:fldCharType="end"/>
        </w:r>
      </w:hyperlink>
    </w:p>
    <w:p w14:paraId="65A3D562" w14:textId="3AA01E15"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736758739">
        <w:r w:rsidRPr="18241EAA">
          <w:rPr>
            <w:rStyle w:val="Hyperlink"/>
          </w:rPr>
          <w:t>4.4.2.1.</w:t>
        </w:r>
        <w:r w:rsidR="59202128">
          <w:tab/>
        </w:r>
        <w:r w:rsidRPr="18241EAA">
          <w:rPr>
            <w:rStyle w:val="Hyperlink"/>
          </w:rPr>
          <w:t>Process</w:t>
        </w:r>
        <w:r w:rsidR="59202128">
          <w:tab/>
        </w:r>
        <w:r w:rsidR="59202128">
          <w:fldChar w:fldCharType="begin"/>
        </w:r>
        <w:r w:rsidR="59202128">
          <w:instrText>PAGEREF _Toc736758739 \h</w:instrText>
        </w:r>
        <w:r w:rsidR="59202128">
          <w:fldChar w:fldCharType="separate"/>
        </w:r>
        <w:r w:rsidR="00C2771C">
          <w:rPr>
            <w:noProof/>
          </w:rPr>
          <w:t>26</w:t>
        </w:r>
        <w:r w:rsidR="59202128">
          <w:fldChar w:fldCharType="end"/>
        </w:r>
      </w:hyperlink>
    </w:p>
    <w:p w14:paraId="593DEAAA" w14:textId="6C058809" w:rsidR="00DD3606" w:rsidRPr="00574797" w:rsidRDefault="18241EAA" w:rsidP="18241EAA">
      <w:pPr>
        <w:pStyle w:val="TOC4"/>
        <w:tabs>
          <w:tab w:val="left" w:pos="1530"/>
          <w:tab w:val="right" w:leader="dot" w:pos="9735"/>
        </w:tabs>
        <w:rPr>
          <w:rFonts w:eastAsiaTheme="minorEastAsia" w:cstheme="minorBidi"/>
          <w:noProof/>
          <w:color w:val="auto"/>
          <w:kern w:val="2"/>
          <w:sz w:val="24"/>
          <w:lang w:eastAsia="en-AU"/>
          <w14:ligatures w14:val="standardContextual"/>
        </w:rPr>
      </w:pPr>
      <w:hyperlink w:anchor="_Toc1139943985">
        <w:r w:rsidRPr="18241EAA">
          <w:rPr>
            <w:rStyle w:val="Hyperlink"/>
          </w:rPr>
          <w:t>4.4.2.2.</w:t>
        </w:r>
        <w:r w:rsidR="59202128">
          <w:tab/>
        </w:r>
        <w:r w:rsidRPr="18241EAA">
          <w:rPr>
            <w:rStyle w:val="Hyperlink"/>
          </w:rPr>
          <w:t>Findings</w:t>
        </w:r>
        <w:r w:rsidR="59202128">
          <w:tab/>
        </w:r>
        <w:r w:rsidR="59202128">
          <w:fldChar w:fldCharType="begin"/>
        </w:r>
        <w:r w:rsidR="59202128">
          <w:instrText>PAGEREF _Toc1139943985 \h</w:instrText>
        </w:r>
        <w:r w:rsidR="59202128">
          <w:fldChar w:fldCharType="separate"/>
        </w:r>
        <w:r w:rsidR="00C2771C">
          <w:rPr>
            <w:noProof/>
          </w:rPr>
          <w:t>27</w:t>
        </w:r>
        <w:r w:rsidR="59202128">
          <w:fldChar w:fldCharType="end"/>
        </w:r>
      </w:hyperlink>
    </w:p>
    <w:p w14:paraId="3D9F2F8A" w14:textId="6C7C4599" w:rsidR="794E02EC" w:rsidRDefault="18241EAA" w:rsidP="00AE4F85">
      <w:pPr>
        <w:pStyle w:val="TOC5"/>
        <w:tabs>
          <w:tab w:val="left" w:pos="1980"/>
          <w:tab w:val="right" w:leader="dot" w:pos="9735"/>
        </w:tabs>
      </w:pPr>
      <w:hyperlink w:anchor="_Toc1439037086">
        <w:r w:rsidRPr="18241EAA">
          <w:rPr>
            <w:rStyle w:val="Hyperlink"/>
          </w:rPr>
          <w:t>4.4.2.2.1.</w:t>
        </w:r>
        <w:r w:rsidR="59202128">
          <w:tab/>
        </w:r>
        <w:r w:rsidRPr="18241EAA">
          <w:rPr>
            <w:rStyle w:val="Hyperlink"/>
          </w:rPr>
          <w:t>User Feed Synchronization</w:t>
        </w:r>
        <w:r w:rsidR="59202128">
          <w:tab/>
        </w:r>
        <w:r w:rsidR="59202128">
          <w:fldChar w:fldCharType="begin"/>
        </w:r>
        <w:r w:rsidR="59202128">
          <w:instrText>PAGEREF _Toc1439037086 \h</w:instrText>
        </w:r>
        <w:r w:rsidR="59202128">
          <w:fldChar w:fldCharType="separate"/>
        </w:r>
        <w:r w:rsidR="00C2771C">
          <w:rPr>
            <w:noProof/>
          </w:rPr>
          <w:t>27</w:t>
        </w:r>
        <w:r w:rsidR="59202128">
          <w:fldChar w:fldCharType="end"/>
        </w:r>
      </w:hyperlink>
    </w:p>
    <w:p w14:paraId="503FE9D2" w14:textId="31E0EE40" w:rsidR="794E02EC" w:rsidRDefault="18241EAA" w:rsidP="00AE4F85">
      <w:pPr>
        <w:pStyle w:val="TOC5"/>
        <w:tabs>
          <w:tab w:val="left" w:pos="1980"/>
          <w:tab w:val="right" w:leader="dot" w:pos="9735"/>
        </w:tabs>
      </w:pPr>
      <w:hyperlink w:anchor="_Toc350743596">
        <w:r w:rsidRPr="18241EAA">
          <w:rPr>
            <w:rStyle w:val="Hyperlink"/>
          </w:rPr>
          <w:t>4.4.2.2.2.</w:t>
        </w:r>
        <w:r w:rsidR="59202128">
          <w:tab/>
        </w:r>
        <w:r w:rsidRPr="18241EAA">
          <w:rPr>
            <w:rStyle w:val="Hyperlink"/>
          </w:rPr>
          <w:t>Microsoft Edge Update Tasks</w:t>
        </w:r>
        <w:r w:rsidR="59202128">
          <w:tab/>
        </w:r>
        <w:r w:rsidR="59202128">
          <w:fldChar w:fldCharType="begin"/>
        </w:r>
        <w:r w:rsidR="59202128">
          <w:instrText>PAGEREF _Toc350743596 \h</w:instrText>
        </w:r>
        <w:r w:rsidR="59202128">
          <w:fldChar w:fldCharType="separate"/>
        </w:r>
        <w:r w:rsidR="00C2771C">
          <w:rPr>
            <w:noProof/>
          </w:rPr>
          <w:t>28</w:t>
        </w:r>
        <w:r w:rsidR="59202128">
          <w:fldChar w:fldCharType="end"/>
        </w:r>
      </w:hyperlink>
    </w:p>
    <w:p w14:paraId="2FEFBE5B" w14:textId="11233C7B" w:rsidR="794E02EC" w:rsidRDefault="18241EAA" w:rsidP="00AE4F85">
      <w:pPr>
        <w:pStyle w:val="TOC5"/>
        <w:tabs>
          <w:tab w:val="left" w:pos="1980"/>
          <w:tab w:val="right" w:leader="dot" w:pos="9735"/>
        </w:tabs>
      </w:pPr>
      <w:hyperlink w:anchor="_Toc1501436768">
        <w:r w:rsidRPr="18241EAA">
          <w:rPr>
            <w:rStyle w:val="Hyperlink"/>
          </w:rPr>
          <w:t>4.4.2.2.3.</w:t>
        </w:r>
        <w:r w:rsidR="59202128">
          <w:tab/>
        </w:r>
        <w:r w:rsidRPr="18241EAA">
          <w:rPr>
            <w:rStyle w:val="Hyperlink"/>
          </w:rPr>
          <w:t>OneDrive Standalone Update and Reporting Tasks</w:t>
        </w:r>
        <w:r w:rsidR="59202128">
          <w:tab/>
        </w:r>
        <w:r w:rsidR="59202128">
          <w:fldChar w:fldCharType="begin"/>
        </w:r>
        <w:r w:rsidR="59202128">
          <w:instrText>PAGEREF _Toc1501436768 \h</w:instrText>
        </w:r>
        <w:r w:rsidR="59202128">
          <w:fldChar w:fldCharType="separate"/>
        </w:r>
        <w:r w:rsidR="00C2771C">
          <w:rPr>
            <w:noProof/>
          </w:rPr>
          <w:t>28</w:t>
        </w:r>
        <w:r w:rsidR="59202128">
          <w:fldChar w:fldCharType="end"/>
        </w:r>
      </w:hyperlink>
    </w:p>
    <w:p w14:paraId="344AE165" w14:textId="515021F6" w:rsidR="794E02EC" w:rsidRDefault="18241EAA" w:rsidP="00AE4F85">
      <w:pPr>
        <w:pStyle w:val="TOC2"/>
        <w:tabs>
          <w:tab w:val="left" w:pos="660"/>
          <w:tab w:val="right" w:leader="dot" w:pos="9735"/>
        </w:tabs>
      </w:pPr>
      <w:hyperlink w:anchor="_Toc1986163101">
        <w:r w:rsidRPr="18241EAA">
          <w:rPr>
            <w:rStyle w:val="Hyperlink"/>
          </w:rPr>
          <w:t>4.5.</w:t>
        </w:r>
        <w:r w:rsidR="59202128">
          <w:tab/>
        </w:r>
        <w:r w:rsidRPr="18241EAA">
          <w:rPr>
            <w:rStyle w:val="Hyperlink"/>
          </w:rPr>
          <w:t>Request Distribution Analysis</w:t>
        </w:r>
        <w:r w:rsidR="59202128">
          <w:tab/>
        </w:r>
        <w:r w:rsidR="59202128">
          <w:fldChar w:fldCharType="begin"/>
        </w:r>
        <w:r w:rsidR="59202128">
          <w:instrText>PAGEREF _Toc1986163101 \h</w:instrText>
        </w:r>
        <w:r w:rsidR="59202128">
          <w:fldChar w:fldCharType="separate"/>
        </w:r>
        <w:r w:rsidR="00C2771C">
          <w:rPr>
            <w:noProof/>
          </w:rPr>
          <w:t>29</w:t>
        </w:r>
        <w:r w:rsidR="59202128">
          <w:fldChar w:fldCharType="end"/>
        </w:r>
      </w:hyperlink>
    </w:p>
    <w:p w14:paraId="07481FAF" w14:textId="7D9D9B06" w:rsidR="794E02EC" w:rsidRDefault="18241EAA" w:rsidP="18241EAA">
      <w:pPr>
        <w:pStyle w:val="TOC3"/>
        <w:tabs>
          <w:tab w:val="left" w:pos="1320"/>
          <w:tab w:val="right" w:leader="dot" w:pos="9735"/>
        </w:tabs>
      </w:pPr>
      <w:hyperlink w:anchor="_Toc1103258669">
        <w:r w:rsidRPr="18241EAA">
          <w:rPr>
            <w:rStyle w:val="Hyperlink"/>
          </w:rPr>
          <w:t>4.5.1.</w:t>
        </w:r>
        <w:r w:rsidR="59202128">
          <w:tab/>
        </w:r>
        <w:r w:rsidRPr="18241EAA">
          <w:rPr>
            <w:rStyle w:val="Hyperlink"/>
          </w:rPr>
          <w:t>Process</w:t>
        </w:r>
        <w:r w:rsidR="59202128">
          <w:tab/>
        </w:r>
        <w:r w:rsidR="59202128">
          <w:fldChar w:fldCharType="begin"/>
        </w:r>
        <w:r w:rsidR="59202128">
          <w:instrText>PAGEREF _Toc1103258669 \h</w:instrText>
        </w:r>
        <w:r w:rsidR="59202128">
          <w:fldChar w:fldCharType="separate"/>
        </w:r>
        <w:r w:rsidR="00C2771C">
          <w:rPr>
            <w:noProof/>
          </w:rPr>
          <w:t>29</w:t>
        </w:r>
        <w:r w:rsidR="59202128">
          <w:fldChar w:fldCharType="end"/>
        </w:r>
      </w:hyperlink>
    </w:p>
    <w:p w14:paraId="1AADF6CC" w14:textId="2114FB5E" w:rsidR="794E02EC" w:rsidRDefault="18241EAA" w:rsidP="00AE4F85">
      <w:pPr>
        <w:pStyle w:val="TOC3"/>
        <w:tabs>
          <w:tab w:val="left" w:pos="1320"/>
          <w:tab w:val="right" w:leader="dot" w:pos="9735"/>
        </w:tabs>
      </w:pPr>
      <w:hyperlink w:anchor="_Toc1621899284">
        <w:r w:rsidRPr="18241EAA">
          <w:rPr>
            <w:rStyle w:val="Hyperlink"/>
          </w:rPr>
          <w:t>4.5.2.</w:t>
        </w:r>
        <w:r w:rsidR="59202128">
          <w:tab/>
        </w:r>
        <w:r w:rsidRPr="18241EAA">
          <w:rPr>
            <w:rStyle w:val="Hyperlink"/>
          </w:rPr>
          <w:t>Findings</w:t>
        </w:r>
        <w:r w:rsidR="59202128">
          <w:tab/>
        </w:r>
        <w:r w:rsidR="59202128">
          <w:fldChar w:fldCharType="begin"/>
        </w:r>
        <w:r w:rsidR="59202128">
          <w:instrText>PAGEREF _Toc1621899284 \h</w:instrText>
        </w:r>
        <w:r w:rsidR="59202128">
          <w:fldChar w:fldCharType="separate"/>
        </w:r>
        <w:r w:rsidR="00C2771C">
          <w:rPr>
            <w:noProof/>
          </w:rPr>
          <w:t>29</w:t>
        </w:r>
        <w:r w:rsidR="59202128">
          <w:fldChar w:fldCharType="end"/>
        </w:r>
      </w:hyperlink>
    </w:p>
    <w:p w14:paraId="48B1BBFF" w14:textId="2B9D2B5B" w:rsidR="794E02EC" w:rsidRDefault="18241EAA" w:rsidP="00AE4F85">
      <w:pPr>
        <w:pStyle w:val="TOC4"/>
        <w:tabs>
          <w:tab w:val="left" w:pos="1530"/>
          <w:tab w:val="right" w:leader="dot" w:pos="9735"/>
        </w:tabs>
      </w:pPr>
      <w:hyperlink w:anchor="_Toc1117154392">
        <w:r w:rsidRPr="18241EAA">
          <w:rPr>
            <w:rStyle w:val="Hyperlink"/>
          </w:rPr>
          <w:t>4.5.2.1.</w:t>
        </w:r>
        <w:r w:rsidR="59202128">
          <w:tab/>
        </w:r>
        <w:r w:rsidRPr="18241EAA">
          <w:rPr>
            <w:rStyle w:val="Hyperlink"/>
          </w:rPr>
          <w:t>Performance Challenges in a Single Server Farm</w:t>
        </w:r>
        <w:r w:rsidR="59202128">
          <w:tab/>
        </w:r>
        <w:r w:rsidR="59202128">
          <w:fldChar w:fldCharType="begin"/>
        </w:r>
        <w:r w:rsidR="59202128">
          <w:instrText>PAGEREF _Toc1117154392 \h</w:instrText>
        </w:r>
        <w:r w:rsidR="59202128">
          <w:fldChar w:fldCharType="separate"/>
        </w:r>
        <w:r w:rsidR="00C2771C">
          <w:rPr>
            <w:noProof/>
          </w:rPr>
          <w:t>29</w:t>
        </w:r>
        <w:r w:rsidR="59202128">
          <w:fldChar w:fldCharType="end"/>
        </w:r>
      </w:hyperlink>
    </w:p>
    <w:p w14:paraId="5ED1ACE5" w14:textId="3C8D4D0C" w:rsidR="794E02EC" w:rsidRDefault="18241EAA" w:rsidP="00AE4F85">
      <w:pPr>
        <w:pStyle w:val="TOC3"/>
        <w:tabs>
          <w:tab w:val="left" w:pos="1320"/>
          <w:tab w:val="right" w:leader="dot" w:pos="9735"/>
        </w:tabs>
      </w:pPr>
      <w:hyperlink w:anchor="_Toc222684569">
        <w:r w:rsidRPr="18241EAA">
          <w:rPr>
            <w:rStyle w:val="Hyperlink"/>
          </w:rPr>
          <w:t>4.5.3.</w:t>
        </w:r>
        <w:r w:rsidR="59202128">
          <w:tab/>
        </w:r>
        <w:r w:rsidRPr="18241EAA">
          <w:rPr>
            <w:rStyle w:val="Hyperlink"/>
          </w:rPr>
          <w:t>Recommendations</w:t>
        </w:r>
        <w:r w:rsidR="59202128">
          <w:tab/>
        </w:r>
        <w:r w:rsidR="59202128">
          <w:fldChar w:fldCharType="begin"/>
        </w:r>
        <w:r w:rsidR="59202128">
          <w:instrText>PAGEREF _Toc222684569 \h</w:instrText>
        </w:r>
        <w:r w:rsidR="59202128">
          <w:fldChar w:fldCharType="separate"/>
        </w:r>
        <w:r w:rsidR="00C2771C">
          <w:rPr>
            <w:noProof/>
          </w:rPr>
          <w:t>29</w:t>
        </w:r>
        <w:r w:rsidR="59202128">
          <w:fldChar w:fldCharType="end"/>
        </w:r>
      </w:hyperlink>
    </w:p>
    <w:p w14:paraId="03CC5DDB" w14:textId="6D760672" w:rsidR="794E02EC" w:rsidRDefault="18241EAA" w:rsidP="00AE4F85">
      <w:pPr>
        <w:pStyle w:val="TOC2"/>
        <w:tabs>
          <w:tab w:val="left" w:pos="660"/>
          <w:tab w:val="right" w:leader="dot" w:pos="9735"/>
        </w:tabs>
      </w:pPr>
      <w:hyperlink w:anchor="_Toc347927835">
        <w:r w:rsidRPr="18241EAA">
          <w:rPr>
            <w:rStyle w:val="Hyperlink"/>
          </w:rPr>
          <w:t>4.6.</w:t>
        </w:r>
        <w:r w:rsidR="59202128">
          <w:tab/>
        </w:r>
        <w:r w:rsidRPr="18241EAA">
          <w:rPr>
            <w:rStyle w:val="Hyperlink"/>
          </w:rPr>
          <w:t>Resource Throttling Settings and Customizations Review</w:t>
        </w:r>
        <w:r w:rsidR="59202128">
          <w:tab/>
        </w:r>
        <w:r w:rsidR="59202128">
          <w:fldChar w:fldCharType="begin"/>
        </w:r>
        <w:r w:rsidR="59202128">
          <w:instrText>PAGEREF _Toc347927835 \h</w:instrText>
        </w:r>
        <w:r w:rsidR="59202128">
          <w:fldChar w:fldCharType="separate"/>
        </w:r>
        <w:r w:rsidR="00C2771C">
          <w:rPr>
            <w:noProof/>
          </w:rPr>
          <w:t>31</w:t>
        </w:r>
        <w:r w:rsidR="59202128">
          <w:fldChar w:fldCharType="end"/>
        </w:r>
      </w:hyperlink>
    </w:p>
    <w:p w14:paraId="589E1692" w14:textId="76E79D25" w:rsidR="794E02EC" w:rsidRDefault="18241EAA" w:rsidP="00AE4F85">
      <w:pPr>
        <w:pStyle w:val="TOC3"/>
        <w:tabs>
          <w:tab w:val="left" w:pos="1320"/>
          <w:tab w:val="right" w:leader="dot" w:pos="9735"/>
        </w:tabs>
      </w:pPr>
      <w:hyperlink w:anchor="_Toc1886138078">
        <w:r w:rsidRPr="18241EAA">
          <w:rPr>
            <w:rStyle w:val="Hyperlink"/>
          </w:rPr>
          <w:t>4.6.1.</w:t>
        </w:r>
        <w:r w:rsidR="59202128">
          <w:tab/>
        </w:r>
        <w:r w:rsidRPr="18241EAA">
          <w:rPr>
            <w:rStyle w:val="Hyperlink"/>
          </w:rPr>
          <w:t>Process</w:t>
        </w:r>
        <w:r w:rsidR="59202128">
          <w:tab/>
        </w:r>
        <w:r w:rsidR="59202128">
          <w:fldChar w:fldCharType="begin"/>
        </w:r>
        <w:r w:rsidR="59202128">
          <w:instrText>PAGEREF _Toc1886138078 \h</w:instrText>
        </w:r>
        <w:r w:rsidR="59202128">
          <w:fldChar w:fldCharType="separate"/>
        </w:r>
        <w:r w:rsidR="00C2771C">
          <w:rPr>
            <w:noProof/>
          </w:rPr>
          <w:t>31</w:t>
        </w:r>
        <w:r w:rsidR="59202128">
          <w:fldChar w:fldCharType="end"/>
        </w:r>
      </w:hyperlink>
    </w:p>
    <w:p w14:paraId="2E58D004" w14:textId="2D788496" w:rsidR="794E02EC" w:rsidRDefault="18241EAA" w:rsidP="00AE4F85">
      <w:pPr>
        <w:pStyle w:val="TOC3"/>
        <w:tabs>
          <w:tab w:val="left" w:pos="1320"/>
          <w:tab w:val="right" w:leader="dot" w:pos="9735"/>
        </w:tabs>
      </w:pPr>
      <w:hyperlink w:anchor="_Toc1093756424">
        <w:r w:rsidRPr="18241EAA">
          <w:rPr>
            <w:rStyle w:val="Hyperlink"/>
          </w:rPr>
          <w:t>4.6.2.</w:t>
        </w:r>
        <w:r w:rsidR="59202128">
          <w:tab/>
        </w:r>
        <w:r w:rsidRPr="18241EAA">
          <w:rPr>
            <w:rStyle w:val="Hyperlink"/>
          </w:rPr>
          <w:t>Findings</w:t>
        </w:r>
        <w:r w:rsidR="59202128">
          <w:tab/>
        </w:r>
        <w:r w:rsidR="59202128">
          <w:fldChar w:fldCharType="begin"/>
        </w:r>
        <w:r w:rsidR="59202128">
          <w:instrText>PAGEREF _Toc1093756424 \h</w:instrText>
        </w:r>
        <w:r w:rsidR="59202128">
          <w:fldChar w:fldCharType="separate"/>
        </w:r>
        <w:r w:rsidR="00C2771C">
          <w:rPr>
            <w:noProof/>
          </w:rPr>
          <w:t>31</w:t>
        </w:r>
        <w:r w:rsidR="59202128">
          <w:fldChar w:fldCharType="end"/>
        </w:r>
      </w:hyperlink>
    </w:p>
    <w:p w14:paraId="2AF40CB3" w14:textId="5C726DF5" w:rsidR="794E02EC" w:rsidRDefault="18241EAA" w:rsidP="00AE4F85">
      <w:pPr>
        <w:pStyle w:val="TOC4"/>
        <w:tabs>
          <w:tab w:val="left" w:pos="1530"/>
          <w:tab w:val="right" w:leader="dot" w:pos="9735"/>
        </w:tabs>
      </w:pPr>
      <w:hyperlink w:anchor="_Toc1892239137">
        <w:r w:rsidRPr="18241EAA">
          <w:rPr>
            <w:rStyle w:val="Hyperlink"/>
          </w:rPr>
          <w:t>4.6.2.1.</w:t>
        </w:r>
        <w:r w:rsidR="59202128">
          <w:tab/>
        </w:r>
        <w:r w:rsidRPr="18241EAA">
          <w:rPr>
            <w:rStyle w:val="Hyperlink"/>
          </w:rPr>
          <w:t>High List View Threshold Causing Performance Issues</w:t>
        </w:r>
        <w:r w:rsidR="59202128">
          <w:tab/>
        </w:r>
        <w:r w:rsidR="59202128">
          <w:fldChar w:fldCharType="begin"/>
        </w:r>
        <w:r w:rsidR="59202128">
          <w:instrText>PAGEREF _Toc1892239137 \h</w:instrText>
        </w:r>
        <w:r w:rsidR="59202128">
          <w:fldChar w:fldCharType="separate"/>
        </w:r>
        <w:r w:rsidR="00C2771C">
          <w:rPr>
            <w:noProof/>
          </w:rPr>
          <w:t>31</w:t>
        </w:r>
        <w:r w:rsidR="59202128">
          <w:fldChar w:fldCharType="end"/>
        </w:r>
      </w:hyperlink>
    </w:p>
    <w:p w14:paraId="093F1378" w14:textId="3D5A588F" w:rsidR="794E02EC" w:rsidRDefault="18241EAA" w:rsidP="00AE4F85">
      <w:pPr>
        <w:pStyle w:val="TOC3"/>
        <w:tabs>
          <w:tab w:val="left" w:pos="1320"/>
          <w:tab w:val="right" w:leader="dot" w:pos="9735"/>
        </w:tabs>
      </w:pPr>
      <w:hyperlink w:anchor="_Toc1238534665">
        <w:r w:rsidRPr="18241EAA">
          <w:rPr>
            <w:rStyle w:val="Hyperlink"/>
          </w:rPr>
          <w:t>4.6.3.</w:t>
        </w:r>
        <w:r w:rsidR="59202128">
          <w:tab/>
        </w:r>
        <w:r w:rsidRPr="18241EAA">
          <w:rPr>
            <w:rStyle w:val="Hyperlink"/>
          </w:rPr>
          <w:t>Recommendations</w:t>
        </w:r>
        <w:r w:rsidR="59202128">
          <w:tab/>
        </w:r>
        <w:r w:rsidR="59202128">
          <w:fldChar w:fldCharType="begin"/>
        </w:r>
        <w:r w:rsidR="59202128">
          <w:instrText>PAGEREF _Toc1238534665 \h</w:instrText>
        </w:r>
        <w:r w:rsidR="59202128">
          <w:fldChar w:fldCharType="separate"/>
        </w:r>
        <w:r w:rsidR="00C2771C">
          <w:rPr>
            <w:noProof/>
          </w:rPr>
          <w:t>31</w:t>
        </w:r>
        <w:r w:rsidR="59202128">
          <w:fldChar w:fldCharType="end"/>
        </w:r>
      </w:hyperlink>
    </w:p>
    <w:p w14:paraId="1C2E27AB" w14:textId="157D09A2" w:rsidR="794E02EC" w:rsidRDefault="18241EAA" w:rsidP="00AE4F85">
      <w:pPr>
        <w:pStyle w:val="TOC2"/>
        <w:tabs>
          <w:tab w:val="left" w:pos="660"/>
          <w:tab w:val="right" w:leader="dot" w:pos="9735"/>
        </w:tabs>
      </w:pPr>
      <w:hyperlink w:anchor="_Toc1388911262">
        <w:r w:rsidRPr="18241EAA">
          <w:rPr>
            <w:rStyle w:val="Hyperlink"/>
          </w:rPr>
          <w:t>4.7.</w:t>
        </w:r>
        <w:r w:rsidR="59202128">
          <w:tab/>
        </w:r>
        <w:r w:rsidRPr="18241EAA">
          <w:rPr>
            <w:rStyle w:val="Hyperlink"/>
          </w:rPr>
          <w:t>SharePoint Libraries Availability Analysis</w:t>
        </w:r>
        <w:r w:rsidR="59202128">
          <w:tab/>
        </w:r>
        <w:r w:rsidR="59202128">
          <w:fldChar w:fldCharType="begin"/>
        </w:r>
        <w:r w:rsidR="59202128">
          <w:instrText>PAGEREF _Toc1388911262 \h</w:instrText>
        </w:r>
        <w:r w:rsidR="59202128">
          <w:fldChar w:fldCharType="separate"/>
        </w:r>
        <w:r w:rsidR="00C2771C">
          <w:rPr>
            <w:noProof/>
          </w:rPr>
          <w:t>33</w:t>
        </w:r>
        <w:r w:rsidR="59202128">
          <w:fldChar w:fldCharType="end"/>
        </w:r>
      </w:hyperlink>
    </w:p>
    <w:p w14:paraId="314D10B4" w14:textId="5C72144C" w:rsidR="794E02EC" w:rsidRDefault="18241EAA" w:rsidP="18241EAA">
      <w:pPr>
        <w:pStyle w:val="TOC3"/>
        <w:tabs>
          <w:tab w:val="left" w:pos="1320"/>
          <w:tab w:val="right" w:leader="dot" w:pos="9735"/>
        </w:tabs>
      </w:pPr>
      <w:hyperlink w:anchor="_Toc148084397">
        <w:r w:rsidRPr="18241EAA">
          <w:rPr>
            <w:rStyle w:val="Hyperlink"/>
          </w:rPr>
          <w:t>4.7.1.</w:t>
        </w:r>
        <w:r w:rsidR="59202128">
          <w:tab/>
        </w:r>
        <w:r w:rsidRPr="18241EAA">
          <w:rPr>
            <w:rStyle w:val="Hyperlink"/>
          </w:rPr>
          <w:t>Process</w:t>
        </w:r>
        <w:r w:rsidR="59202128">
          <w:tab/>
        </w:r>
        <w:r w:rsidR="59202128">
          <w:fldChar w:fldCharType="begin"/>
        </w:r>
        <w:r w:rsidR="59202128">
          <w:instrText>PAGEREF _Toc148084397 \h</w:instrText>
        </w:r>
        <w:r w:rsidR="59202128">
          <w:fldChar w:fldCharType="separate"/>
        </w:r>
        <w:r w:rsidR="00C2771C">
          <w:rPr>
            <w:noProof/>
          </w:rPr>
          <w:t>33</w:t>
        </w:r>
        <w:r w:rsidR="59202128">
          <w:fldChar w:fldCharType="end"/>
        </w:r>
      </w:hyperlink>
    </w:p>
    <w:p w14:paraId="121F1F0E" w14:textId="462D6C00" w:rsidR="794E02EC" w:rsidRDefault="18241EAA" w:rsidP="00AE4F85">
      <w:pPr>
        <w:pStyle w:val="TOC3"/>
        <w:tabs>
          <w:tab w:val="left" w:pos="1320"/>
          <w:tab w:val="right" w:leader="dot" w:pos="9735"/>
        </w:tabs>
      </w:pPr>
      <w:hyperlink w:anchor="_Toc1550387638">
        <w:r w:rsidRPr="18241EAA">
          <w:rPr>
            <w:rStyle w:val="Hyperlink"/>
          </w:rPr>
          <w:t>4.7.2.</w:t>
        </w:r>
        <w:r w:rsidR="59202128">
          <w:tab/>
        </w:r>
        <w:r w:rsidRPr="18241EAA">
          <w:rPr>
            <w:rStyle w:val="Hyperlink"/>
          </w:rPr>
          <w:t>Findings</w:t>
        </w:r>
        <w:r w:rsidR="59202128">
          <w:tab/>
        </w:r>
        <w:r w:rsidR="59202128">
          <w:fldChar w:fldCharType="begin"/>
        </w:r>
        <w:r w:rsidR="59202128">
          <w:instrText>PAGEREF _Toc1550387638 \h</w:instrText>
        </w:r>
        <w:r w:rsidR="59202128">
          <w:fldChar w:fldCharType="separate"/>
        </w:r>
        <w:r w:rsidR="00C2771C">
          <w:rPr>
            <w:noProof/>
          </w:rPr>
          <w:t>33</w:t>
        </w:r>
        <w:r w:rsidR="59202128">
          <w:fldChar w:fldCharType="end"/>
        </w:r>
      </w:hyperlink>
    </w:p>
    <w:p w14:paraId="795BBA4A" w14:textId="0F0BD86B" w:rsidR="794E02EC" w:rsidRDefault="18241EAA" w:rsidP="00AE4F85">
      <w:pPr>
        <w:pStyle w:val="TOC4"/>
        <w:tabs>
          <w:tab w:val="left" w:pos="1530"/>
          <w:tab w:val="right" w:leader="dot" w:pos="9735"/>
        </w:tabs>
      </w:pPr>
      <w:hyperlink w:anchor="_Toc966945060">
        <w:r w:rsidRPr="18241EAA">
          <w:rPr>
            <w:rStyle w:val="Hyperlink"/>
          </w:rPr>
          <w:t>4.7.2.1.</w:t>
        </w:r>
        <w:r w:rsidR="59202128">
          <w:tab/>
        </w:r>
        <w:r w:rsidRPr="18241EAA">
          <w:rPr>
            <w:rStyle w:val="Hyperlink"/>
          </w:rPr>
          <w:t>Resource-Intensive Views Impacting Library Performance</w:t>
        </w:r>
        <w:r w:rsidR="59202128">
          <w:tab/>
        </w:r>
        <w:r w:rsidR="59202128">
          <w:fldChar w:fldCharType="begin"/>
        </w:r>
        <w:r w:rsidR="59202128">
          <w:instrText>PAGEREF _Toc966945060 \h</w:instrText>
        </w:r>
        <w:r w:rsidR="59202128">
          <w:fldChar w:fldCharType="separate"/>
        </w:r>
        <w:r w:rsidR="00C2771C">
          <w:rPr>
            <w:noProof/>
          </w:rPr>
          <w:t>33</w:t>
        </w:r>
        <w:r w:rsidR="59202128">
          <w:fldChar w:fldCharType="end"/>
        </w:r>
      </w:hyperlink>
    </w:p>
    <w:p w14:paraId="4C44720D" w14:textId="6DB01D97" w:rsidR="794E02EC" w:rsidRDefault="18241EAA" w:rsidP="00AE4F85">
      <w:pPr>
        <w:pStyle w:val="TOC4"/>
        <w:tabs>
          <w:tab w:val="left" w:pos="1530"/>
          <w:tab w:val="right" w:leader="dot" w:pos="9735"/>
        </w:tabs>
      </w:pPr>
      <w:hyperlink w:anchor="_Toc1520390287">
        <w:r w:rsidRPr="18241EAA">
          <w:rPr>
            <w:rStyle w:val="Hyperlink"/>
          </w:rPr>
          <w:t>4.7.2.2.</w:t>
        </w:r>
        <w:r w:rsidR="59202128">
          <w:tab/>
        </w:r>
        <w:r w:rsidRPr="18241EAA">
          <w:rPr>
            <w:rStyle w:val="Hyperlink"/>
          </w:rPr>
          <w:t>Excessive Versioning in SharePoint Libraries Consuming Space</w:t>
        </w:r>
        <w:r w:rsidR="59202128">
          <w:tab/>
        </w:r>
        <w:r w:rsidR="59202128">
          <w:fldChar w:fldCharType="begin"/>
        </w:r>
        <w:r w:rsidR="59202128">
          <w:instrText>PAGEREF _Toc1520390287 \h</w:instrText>
        </w:r>
        <w:r w:rsidR="59202128">
          <w:fldChar w:fldCharType="separate"/>
        </w:r>
        <w:r w:rsidR="00C2771C">
          <w:rPr>
            <w:noProof/>
          </w:rPr>
          <w:t>33</w:t>
        </w:r>
        <w:r w:rsidR="59202128">
          <w:fldChar w:fldCharType="end"/>
        </w:r>
      </w:hyperlink>
    </w:p>
    <w:p w14:paraId="5B8B152E" w14:textId="06462DD7" w:rsidR="794E02EC" w:rsidRDefault="18241EAA" w:rsidP="00AE4F85">
      <w:pPr>
        <w:pStyle w:val="TOC4"/>
        <w:tabs>
          <w:tab w:val="left" w:pos="1530"/>
          <w:tab w:val="right" w:leader="dot" w:pos="9735"/>
        </w:tabs>
      </w:pPr>
      <w:hyperlink w:anchor="_Toc498446547">
        <w:r w:rsidRPr="18241EAA">
          <w:rPr>
            <w:rStyle w:val="Hyperlink"/>
          </w:rPr>
          <w:t>4.7.2.3.</w:t>
        </w:r>
        <w:r w:rsidR="59202128">
          <w:tab/>
        </w:r>
        <w:r w:rsidRPr="18241EAA">
          <w:rPr>
            <w:rStyle w:val="Hyperlink"/>
          </w:rPr>
          <w:t>RecordPoint Libraries Exceeding Query Limits</w:t>
        </w:r>
        <w:r w:rsidR="59202128">
          <w:tab/>
        </w:r>
        <w:r w:rsidR="59202128">
          <w:fldChar w:fldCharType="begin"/>
        </w:r>
        <w:r w:rsidR="59202128">
          <w:instrText>PAGEREF _Toc498446547 \h</w:instrText>
        </w:r>
        <w:r w:rsidR="59202128">
          <w:fldChar w:fldCharType="separate"/>
        </w:r>
        <w:r w:rsidR="00C2771C">
          <w:rPr>
            <w:noProof/>
          </w:rPr>
          <w:t>34</w:t>
        </w:r>
        <w:r w:rsidR="59202128">
          <w:fldChar w:fldCharType="end"/>
        </w:r>
      </w:hyperlink>
    </w:p>
    <w:p w14:paraId="5AB2C092" w14:textId="7660A603" w:rsidR="794E02EC" w:rsidRDefault="18241EAA" w:rsidP="00AE4F85">
      <w:pPr>
        <w:pStyle w:val="TOC3"/>
        <w:tabs>
          <w:tab w:val="left" w:pos="1320"/>
          <w:tab w:val="right" w:leader="dot" w:pos="9735"/>
        </w:tabs>
      </w:pPr>
      <w:hyperlink w:anchor="_Toc1128746044">
        <w:r w:rsidRPr="18241EAA">
          <w:rPr>
            <w:rStyle w:val="Hyperlink"/>
          </w:rPr>
          <w:t>4.7.3.</w:t>
        </w:r>
        <w:r w:rsidR="59202128">
          <w:tab/>
        </w:r>
        <w:r w:rsidRPr="18241EAA">
          <w:rPr>
            <w:rStyle w:val="Hyperlink"/>
          </w:rPr>
          <w:t>Recommendations</w:t>
        </w:r>
        <w:r w:rsidR="59202128">
          <w:tab/>
        </w:r>
        <w:r w:rsidR="59202128">
          <w:fldChar w:fldCharType="begin"/>
        </w:r>
        <w:r w:rsidR="59202128">
          <w:instrText>PAGEREF _Toc1128746044 \h</w:instrText>
        </w:r>
        <w:r w:rsidR="59202128">
          <w:fldChar w:fldCharType="separate"/>
        </w:r>
        <w:r w:rsidR="00C2771C">
          <w:rPr>
            <w:noProof/>
          </w:rPr>
          <w:t>34</w:t>
        </w:r>
        <w:r w:rsidR="59202128">
          <w:fldChar w:fldCharType="end"/>
        </w:r>
      </w:hyperlink>
    </w:p>
    <w:p w14:paraId="53045FC9" w14:textId="11EAE9B0" w:rsidR="794E02EC" w:rsidRDefault="18241EAA" w:rsidP="00D814F9">
      <w:pPr>
        <w:pStyle w:val="TOC2"/>
        <w:tabs>
          <w:tab w:val="left" w:pos="660"/>
          <w:tab w:val="right" w:leader="dot" w:pos="9735"/>
        </w:tabs>
      </w:pPr>
      <w:hyperlink w:anchor="_Toc511930985">
        <w:r w:rsidRPr="18241EAA">
          <w:rPr>
            <w:rStyle w:val="Hyperlink"/>
          </w:rPr>
          <w:t>4.8.</w:t>
        </w:r>
        <w:r w:rsidR="59202128">
          <w:tab/>
        </w:r>
        <w:r w:rsidRPr="18241EAA">
          <w:rPr>
            <w:rStyle w:val="Hyperlink"/>
          </w:rPr>
          <w:t>RecordPoint Integration Impact Analysis</w:t>
        </w:r>
        <w:r w:rsidR="59202128">
          <w:tab/>
        </w:r>
        <w:r w:rsidR="59202128">
          <w:fldChar w:fldCharType="begin"/>
        </w:r>
        <w:r w:rsidR="59202128">
          <w:instrText>PAGEREF _Toc511930985 \h</w:instrText>
        </w:r>
        <w:r w:rsidR="59202128">
          <w:fldChar w:fldCharType="separate"/>
        </w:r>
        <w:r w:rsidR="00C2771C">
          <w:rPr>
            <w:noProof/>
          </w:rPr>
          <w:t>36</w:t>
        </w:r>
        <w:r w:rsidR="59202128">
          <w:fldChar w:fldCharType="end"/>
        </w:r>
      </w:hyperlink>
    </w:p>
    <w:p w14:paraId="7A80C4A7" w14:textId="1B518F49" w:rsidR="59202128" w:rsidRDefault="18241EAA" w:rsidP="00D814F9">
      <w:pPr>
        <w:pStyle w:val="TOC3"/>
        <w:tabs>
          <w:tab w:val="left" w:pos="1320"/>
          <w:tab w:val="right" w:leader="dot" w:pos="9735"/>
        </w:tabs>
      </w:pPr>
      <w:hyperlink w:anchor="_Toc304093201">
        <w:r w:rsidRPr="18241EAA">
          <w:rPr>
            <w:rStyle w:val="Hyperlink"/>
          </w:rPr>
          <w:t>4.8.1.</w:t>
        </w:r>
        <w:r w:rsidR="59202128">
          <w:tab/>
        </w:r>
        <w:r w:rsidRPr="18241EAA">
          <w:rPr>
            <w:rStyle w:val="Hyperlink"/>
          </w:rPr>
          <w:t>Process</w:t>
        </w:r>
        <w:r w:rsidR="59202128">
          <w:tab/>
        </w:r>
        <w:r w:rsidR="59202128">
          <w:fldChar w:fldCharType="begin"/>
        </w:r>
        <w:r w:rsidR="59202128">
          <w:instrText>PAGEREF _Toc304093201 \h</w:instrText>
        </w:r>
        <w:r w:rsidR="59202128">
          <w:fldChar w:fldCharType="separate"/>
        </w:r>
        <w:r w:rsidR="00C2771C">
          <w:rPr>
            <w:noProof/>
          </w:rPr>
          <w:t>36</w:t>
        </w:r>
        <w:r w:rsidR="59202128">
          <w:fldChar w:fldCharType="end"/>
        </w:r>
      </w:hyperlink>
    </w:p>
    <w:p w14:paraId="5B0D7678" w14:textId="52DEE08B" w:rsidR="59202128" w:rsidRDefault="18241EAA" w:rsidP="00D814F9">
      <w:pPr>
        <w:pStyle w:val="TOC3"/>
        <w:tabs>
          <w:tab w:val="left" w:pos="1320"/>
          <w:tab w:val="right" w:leader="dot" w:pos="9735"/>
        </w:tabs>
      </w:pPr>
      <w:hyperlink w:anchor="_Toc2030213793">
        <w:r w:rsidRPr="18241EAA">
          <w:rPr>
            <w:rStyle w:val="Hyperlink"/>
          </w:rPr>
          <w:t>4.8.2.</w:t>
        </w:r>
        <w:r w:rsidR="59202128">
          <w:tab/>
        </w:r>
        <w:r w:rsidRPr="18241EAA">
          <w:rPr>
            <w:rStyle w:val="Hyperlink"/>
          </w:rPr>
          <w:t>Findings</w:t>
        </w:r>
        <w:r w:rsidR="59202128">
          <w:tab/>
        </w:r>
        <w:r w:rsidR="59202128">
          <w:fldChar w:fldCharType="begin"/>
        </w:r>
        <w:r w:rsidR="59202128">
          <w:instrText>PAGEREF _Toc2030213793 \h</w:instrText>
        </w:r>
        <w:r w:rsidR="59202128">
          <w:fldChar w:fldCharType="separate"/>
        </w:r>
        <w:r w:rsidR="00C2771C">
          <w:rPr>
            <w:noProof/>
          </w:rPr>
          <w:t>36</w:t>
        </w:r>
        <w:r w:rsidR="59202128">
          <w:fldChar w:fldCharType="end"/>
        </w:r>
      </w:hyperlink>
    </w:p>
    <w:p w14:paraId="323079BC" w14:textId="3619E1CA" w:rsidR="59202128" w:rsidRDefault="18241EAA" w:rsidP="00D814F9">
      <w:pPr>
        <w:pStyle w:val="TOC4"/>
        <w:tabs>
          <w:tab w:val="left" w:pos="1530"/>
          <w:tab w:val="right" w:leader="dot" w:pos="9735"/>
        </w:tabs>
      </w:pPr>
      <w:hyperlink w:anchor="_Toc904797125">
        <w:r w:rsidRPr="18241EAA">
          <w:rPr>
            <w:rStyle w:val="Hyperlink"/>
          </w:rPr>
          <w:t>4.8.2.1.</w:t>
        </w:r>
        <w:r w:rsidR="59202128">
          <w:tab/>
        </w:r>
        <w:r w:rsidRPr="18241EAA">
          <w:rPr>
            <w:rStyle w:val="Hyperlink"/>
          </w:rPr>
          <w:t>Resource intensive RecordPoint requests</w:t>
        </w:r>
        <w:r w:rsidR="59202128">
          <w:tab/>
        </w:r>
        <w:r w:rsidR="59202128">
          <w:fldChar w:fldCharType="begin"/>
        </w:r>
        <w:r w:rsidR="59202128">
          <w:instrText>PAGEREF _Toc904797125 \h</w:instrText>
        </w:r>
        <w:r w:rsidR="59202128">
          <w:fldChar w:fldCharType="separate"/>
        </w:r>
        <w:r w:rsidR="00C2771C">
          <w:rPr>
            <w:noProof/>
          </w:rPr>
          <w:t>36</w:t>
        </w:r>
        <w:r w:rsidR="59202128">
          <w:fldChar w:fldCharType="end"/>
        </w:r>
      </w:hyperlink>
    </w:p>
    <w:p w14:paraId="6BE604E9" w14:textId="53CB53C2" w:rsidR="59202128" w:rsidRDefault="18241EAA" w:rsidP="00D814F9">
      <w:pPr>
        <w:pStyle w:val="TOC3"/>
        <w:tabs>
          <w:tab w:val="left" w:pos="1320"/>
          <w:tab w:val="right" w:leader="dot" w:pos="9735"/>
        </w:tabs>
      </w:pPr>
      <w:hyperlink w:anchor="_Toc1316177620">
        <w:r w:rsidRPr="18241EAA">
          <w:rPr>
            <w:rStyle w:val="Hyperlink"/>
          </w:rPr>
          <w:t>4.8.3.</w:t>
        </w:r>
        <w:r w:rsidR="59202128">
          <w:tab/>
        </w:r>
        <w:r w:rsidRPr="18241EAA">
          <w:rPr>
            <w:rStyle w:val="Hyperlink"/>
          </w:rPr>
          <w:t>Recommendations</w:t>
        </w:r>
        <w:r w:rsidR="59202128">
          <w:tab/>
        </w:r>
        <w:r w:rsidR="59202128">
          <w:fldChar w:fldCharType="begin"/>
        </w:r>
        <w:r w:rsidR="59202128">
          <w:instrText>PAGEREF _Toc1316177620 \h</w:instrText>
        </w:r>
        <w:r w:rsidR="59202128">
          <w:fldChar w:fldCharType="separate"/>
        </w:r>
        <w:r w:rsidR="00C2771C">
          <w:rPr>
            <w:noProof/>
          </w:rPr>
          <w:t>38</w:t>
        </w:r>
        <w:r w:rsidR="59202128">
          <w:fldChar w:fldCharType="end"/>
        </w:r>
      </w:hyperlink>
    </w:p>
    <w:p w14:paraId="174CB50B" w14:textId="08D07EE0" w:rsidR="59202128" w:rsidRDefault="18241EAA" w:rsidP="00D814F9">
      <w:pPr>
        <w:pStyle w:val="TOC2"/>
        <w:tabs>
          <w:tab w:val="left" w:pos="660"/>
          <w:tab w:val="right" w:leader="dot" w:pos="9735"/>
        </w:tabs>
      </w:pPr>
      <w:hyperlink w:anchor="_Toc2088708789">
        <w:r w:rsidRPr="18241EAA">
          <w:rPr>
            <w:rStyle w:val="Hyperlink"/>
          </w:rPr>
          <w:t>4.9.</w:t>
        </w:r>
        <w:r w:rsidR="59202128">
          <w:tab/>
        </w:r>
        <w:r w:rsidRPr="18241EAA">
          <w:rPr>
            <w:rStyle w:val="Hyperlink"/>
          </w:rPr>
          <w:t>SharePoint server security updates</w:t>
        </w:r>
        <w:r w:rsidR="59202128">
          <w:tab/>
        </w:r>
        <w:r w:rsidR="59202128">
          <w:fldChar w:fldCharType="begin"/>
        </w:r>
        <w:r w:rsidR="59202128">
          <w:instrText>PAGEREF _Toc2088708789 \h</w:instrText>
        </w:r>
        <w:r w:rsidR="59202128">
          <w:fldChar w:fldCharType="separate"/>
        </w:r>
        <w:r w:rsidR="00C2771C">
          <w:rPr>
            <w:noProof/>
          </w:rPr>
          <w:t>39</w:t>
        </w:r>
        <w:r w:rsidR="59202128">
          <w:fldChar w:fldCharType="end"/>
        </w:r>
      </w:hyperlink>
    </w:p>
    <w:p w14:paraId="1EF5DD10" w14:textId="3223B202" w:rsidR="59202128" w:rsidRDefault="18241EAA" w:rsidP="00D814F9">
      <w:pPr>
        <w:pStyle w:val="TOC3"/>
        <w:tabs>
          <w:tab w:val="left" w:pos="1320"/>
          <w:tab w:val="right" w:leader="dot" w:pos="9735"/>
        </w:tabs>
      </w:pPr>
      <w:hyperlink w:anchor="_Toc199501503">
        <w:r w:rsidRPr="18241EAA">
          <w:rPr>
            <w:rStyle w:val="Hyperlink"/>
          </w:rPr>
          <w:t>4.9.1.</w:t>
        </w:r>
        <w:r w:rsidR="59202128">
          <w:tab/>
        </w:r>
        <w:r w:rsidRPr="18241EAA">
          <w:rPr>
            <w:rStyle w:val="Hyperlink"/>
          </w:rPr>
          <w:t>Process</w:t>
        </w:r>
        <w:r w:rsidR="59202128">
          <w:tab/>
        </w:r>
        <w:r w:rsidR="59202128">
          <w:fldChar w:fldCharType="begin"/>
        </w:r>
        <w:r w:rsidR="59202128">
          <w:instrText>PAGEREF _Toc199501503 \h</w:instrText>
        </w:r>
        <w:r w:rsidR="59202128">
          <w:fldChar w:fldCharType="separate"/>
        </w:r>
        <w:r w:rsidR="00C2771C">
          <w:rPr>
            <w:noProof/>
          </w:rPr>
          <w:t>39</w:t>
        </w:r>
        <w:r w:rsidR="59202128">
          <w:fldChar w:fldCharType="end"/>
        </w:r>
      </w:hyperlink>
    </w:p>
    <w:p w14:paraId="590BB199" w14:textId="685763D9" w:rsidR="59202128" w:rsidRDefault="18241EAA" w:rsidP="00D814F9">
      <w:pPr>
        <w:pStyle w:val="TOC3"/>
        <w:tabs>
          <w:tab w:val="left" w:pos="1320"/>
          <w:tab w:val="right" w:leader="dot" w:pos="9735"/>
        </w:tabs>
      </w:pPr>
      <w:hyperlink w:anchor="_Toc2140245527">
        <w:r w:rsidRPr="18241EAA">
          <w:rPr>
            <w:rStyle w:val="Hyperlink"/>
          </w:rPr>
          <w:t>4.9.2.</w:t>
        </w:r>
        <w:r w:rsidR="59202128">
          <w:tab/>
        </w:r>
        <w:r w:rsidRPr="18241EAA">
          <w:rPr>
            <w:rStyle w:val="Hyperlink"/>
          </w:rPr>
          <w:t>Findings</w:t>
        </w:r>
        <w:r w:rsidR="59202128">
          <w:tab/>
        </w:r>
        <w:r w:rsidR="59202128">
          <w:fldChar w:fldCharType="begin"/>
        </w:r>
        <w:r w:rsidR="59202128">
          <w:instrText>PAGEREF _Toc2140245527 \h</w:instrText>
        </w:r>
        <w:r w:rsidR="59202128">
          <w:fldChar w:fldCharType="separate"/>
        </w:r>
        <w:r w:rsidR="00C2771C">
          <w:rPr>
            <w:noProof/>
          </w:rPr>
          <w:t>39</w:t>
        </w:r>
        <w:r w:rsidR="59202128">
          <w:fldChar w:fldCharType="end"/>
        </w:r>
      </w:hyperlink>
    </w:p>
    <w:p w14:paraId="74F4CCCD" w14:textId="058B6AAD" w:rsidR="59202128" w:rsidRDefault="18241EAA" w:rsidP="00D814F9">
      <w:pPr>
        <w:pStyle w:val="TOC4"/>
        <w:tabs>
          <w:tab w:val="left" w:pos="1530"/>
          <w:tab w:val="right" w:leader="dot" w:pos="9735"/>
        </w:tabs>
      </w:pPr>
      <w:hyperlink w:anchor="_Toc44955026">
        <w:r w:rsidRPr="18241EAA">
          <w:rPr>
            <w:rStyle w:val="Hyperlink"/>
          </w:rPr>
          <w:t>4.9.2.1.</w:t>
        </w:r>
        <w:r w:rsidR="59202128">
          <w:tab/>
        </w:r>
        <w:r w:rsidRPr="18241EAA">
          <w:rPr>
            <w:rStyle w:val="Hyperlink"/>
          </w:rPr>
          <w:t>The SharePoint application server and cumulative updates are current</w:t>
        </w:r>
        <w:r w:rsidR="59202128">
          <w:tab/>
        </w:r>
        <w:r w:rsidR="59202128">
          <w:fldChar w:fldCharType="begin"/>
        </w:r>
        <w:r w:rsidR="59202128">
          <w:instrText>PAGEREF _Toc44955026 \h</w:instrText>
        </w:r>
        <w:r w:rsidR="59202128">
          <w:fldChar w:fldCharType="separate"/>
        </w:r>
        <w:r w:rsidR="00C2771C">
          <w:rPr>
            <w:noProof/>
          </w:rPr>
          <w:t>39</w:t>
        </w:r>
        <w:r w:rsidR="59202128">
          <w:fldChar w:fldCharType="end"/>
        </w:r>
      </w:hyperlink>
    </w:p>
    <w:p w14:paraId="4CAA4EFD" w14:textId="11601E6A" w:rsidR="59202128" w:rsidRDefault="18241EAA" w:rsidP="00D814F9">
      <w:pPr>
        <w:pStyle w:val="TOC2"/>
        <w:tabs>
          <w:tab w:val="left" w:pos="870"/>
          <w:tab w:val="right" w:leader="dot" w:pos="9735"/>
        </w:tabs>
      </w:pPr>
      <w:hyperlink w:anchor="_Toc1253212809">
        <w:r w:rsidRPr="18241EAA">
          <w:rPr>
            <w:rStyle w:val="Hyperlink"/>
          </w:rPr>
          <w:t>4.10.</w:t>
        </w:r>
        <w:r w:rsidR="59202128">
          <w:tab/>
        </w:r>
        <w:r w:rsidRPr="18241EAA">
          <w:rPr>
            <w:rStyle w:val="Hyperlink"/>
          </w:rPr>
          <w:t>SharePoint Server Installed Software</w:t>
        </w:r>
        <w:r w:rsidR="59202128">
          <w:tab/>
        </w:r>
        <w:r w:rsidR="59202128">
          <w:fldChar w:fldCharType="begin"/>
        </w:r>
        <w:r w:rsidR="59202128">
          <w:instrText>PAGEREF _Toc1253212809 \h</w:instrText>
        </w:r>
        <w:r w:rsidR="59202128">
          <w:fldChar w:fldCharType="separate"/>
        </w:r>
        <w:r w:rsidR="00C2771C">
          <w:rPr>
            <w:noProof/>
          </w:rPr>
          <w:t>40</w:t>
        </w:r>
        <w:r w:rsidR="59202128">
          <w:fldChar w:fldCharType="end"/>
        </w:r>
      </w:hyperlink>
    </w:p>
    <w:p w14:paraId="19442FB5" w14:textId="30197B2B" w:rsidR="59202128" w:rsidRDefault="18241EAA" w:rsidP="00D814F9">
      <w:pPr>
        <w:pStyle w:val="TOC3"/>
        <w:tabs>
          <w:tab w:val="left" w:pos="1320"/>
          <w:tab w:val="right" w:leader="dot" w:pos="9735"/>
        </w:tabs>
      </w:pPr>
      <w:hyperlink w:anchor="_Toc780453950">
        <w:r w:rsidRPr="18241EAA">
          <w:rPr>
            <w:rStyle w:val="Hyperlink"/>
          </w:rPr>
          <w:t>4.10.1.</w:t>
        </w:r>
        <w:r w:rsidR="59202128">
          <w:tab/>
        </w:r>
        <w:r w:rsidRPr="18241EAA">
          <w:rPr>
            <w:rStyle w:val="Hyperlink"/>
          </w:rPr>
          <w:t>Process</w:t>
        </w:r>
        <w:r w:rsidR="59202128">
          <w:tab/>
        </w:r>
        <w:r w:rsidR="59202128">
          <w:fldChar w:fldCharType="begin"/>
        </w:r>
        <w:r w:rsidR="59202128">
          <w:instrText>PAGEREF _Toc780453950 \h</w:instrText>
        </w:r>
        <w:r w:rsidR="59202128">
          <w:fldChar w:fldCharType="separate"/>
        </w:r>
        <w:r w:rsidR="00C2771C">
          <w:rPr>
            <w:noProof/>
          </w:rPr>
          <w:t>40</w:t>
        </w:r>
        <w:r w:rsidR="59202128">
          <w:fldChar w:fldCharType="end"/>
        </w:r>
      </w:hyperlink>
    </w:p>
    <w:p w14:paraId="4690C0C6" w14:textId="240575B8" w:rsidR="59202128" w:rsidRDefault="18241EAA" w:rsidP="00D814F9">
      <w:pPr>
        <w:pStyle w:val="TOC3"/>
        <w:tabs>
          <w:tab w:val="left" w:pos="1320"/>
          <w:tab w:val="right" w:leader="dot" w:pos="9735"/>
        </w:tabs>
      </w:pPr>
      <w:hyperlink w:anchor="_Toc535681167">
        <w:r w:rsidRPr="18241EAA">
          <w:rPr>
            <w:rStyle w:val="Hyperlink"/>
          </w:rPr>
          <w:t>4.10.2.</w:t>
        </w:r>
        <w:r w:rsidR="59202128">
          <w:tab/>
        </w:r>
        <w:r w:rsidRPr="18241EAA">
          <w:rPr>
            <w:rStyle w:val="Hyperlink"/>
          </w:rPr>
          <w:t>Findings</w:t>
        </w:r>
        <w:r w:rsidR="59202128">
          <w:tab/>
        </w:r>
        <w:r w:rsidR="59202128">
          <w:fldChar w:fldCharType="begin"/>
        </w:r>
        <w:r w:rsidR="59202128">
          <w:instrText>PAGEREF _Toc535681167 \h</w:instrText>
        </w:r>
        <w:r w:rsidR="59202128">
          <w:fldChar w:fldCharType="separate"/>
        </w:r>
        <w:r w:rsidR="00C2771C">
          <w:rPr>
            <w:noProof/>
          </w:rPr>
          <w:t>40</w:t>
        </w:r>
        <w:r w:rsidR="59202128">
          <w:fldChar w:fldCharType="end"/>
        </w:r>
      </w:hyperlink>
    </w:p>
    <w:p w14:paraId="7142D657" w14:textId="0EF918C1" w:rsidR="59202128" w:rsidRDefault="18241EAA" w:rsidP="00D814F9">
      <w:pPr>
        <w:pStyle w:val="TOC4"/>
        <w:tabs>
          <w:tab w:val="left" w:pos="1755"/>
          <w:tab w:val="right" w:leader="dot" w:pos="9735"/>
        </w:tabs>
      </w:pPr>
      <w:hyperlink w:anchor="_Toc2104923535">
        <w:r w:rsidRPr="18241EAA">
          <w:rPr>
            <w:rStyle w:val="Hyperlink"/>
          </w:rPr>
          <w:t>4.10.2.1.</w:t>
        </w:r>
        <w:r w:rsidR="59202128">
          <w:tab/>
        </w:r>
        <w:r w:rsidRPr="18241EAA">
          <w:rPr>
            <w:rStyle w:val="Hyperlink"/>
          </w:rPr>
          <w:t>Third-Party Software Affecting Server Performance</w:t>
        </w:r>
        <w:r w:rsidR="59202128">
          <w:tab/>
        </w:r>
        <w:r w:rsidR="59202128">
          <w:fldChar w:fldCharType="begin"/>
        </w:r>
        <w:r w:rsidR="59202128">
          <w:instrText>PAGEREF _Toc2104923535 \h</w:instrText>
        </w:r>
        <w:r w:rsidR="59202128">
          <w:fldChar w:fldCharType="separate"/>
        </w:r>
        <w:r w:rsidR="00C2771C">
          <w:rPr>
            <w:noProof/>
          </w:rPr>
          <w:t>40</w:t>
        </w:r>
        <w:r w:rsidR="59202128">
          <w:fldChar w:fldCharType="end"/>
        </w:r>
      </w:hyperlink>
    </w:p>
    <w:p w14:paraId="405A82DB" w14:textId="3A9D7132" w:rsidR="59202128" w:rsidRDefault="18241EAA" w:rsidP="00D814F9">
      <w:pPr>
        <w:pStyle w:val="TOC2"/>
        <w:tabs>
          <w:tab w:val="left" w:pos="870"/>
          <w:tab w:val="right" w:leader="dot" w:pos="9735"/>
        </w:tabs>
      </w:pPr>
      <w:hyperlink w:anchor="_Toc2057847923">
        <w:r w:rsidRPr="18241EAA">
          <w:rPr>
            <w:rStyle w:val="Hyperlink"/>
          </w:rPr>
          <w:t>4.11.</w:t>
        </w:r>
        <w:r w:rsidR="59202128">
          <w:tab/>
        </w:r>
        <w:r w:rsidRPr="18241EAA">
          <w:rPr>
            <w:rStyle w:val="Hyperlink"/>
          </w:rPr>
          <w:t>IIS Logs Analysis</w:t>
        </w:r>
        <w:r w:rsidR="59202128">
          <w:tab/>
        </w:r>
        <w:r w:rsidR="59202128">
          <w:fldChar w:fldCharType="begin"/>
        </w:r>
        <w:r w:rsidR="59202128">
          <w:instrText>PAGEREF _Toc2057847923 \h</w:instrText>
        </w:r>
        <w:r w:rsidR="59202128">
          <w:fldChar w:fldCharType="separate"/>
        </w:r>
        <w:r w:rsidR="00C2771C">
          <w:rPr>
            <w:noProof/>
          </w:rPr>
          <w:t>41</w:t>
        </w:r>
        <w:r w:rsidR="59202128">
          <w:fldChar w:fldCharType="end"/>
        </w:r>
      </w:hyperlink>
    </w:p>
    <w:p w14:paraId="74DDF314" w14:textId="092DE642" w:rsidR="59202128" w:rsidRDefault="18241EAA" w:rsidP="00D814F9">
      <w:pPr>
        <w:pStyle w:val="TOC3"/>
        <w:tabs>
          <w:tab w:val="left" w:pos="1320"/>
          <w:tab w:val="right" w:leader="dot" w:pos="9735"/>
        </w:tabs>
      </w:pPr>
      <w:hyperlink w:anchor="_Toc700676441">
        <w:r w:rsidRPr="18241EAA">
          <w:rPr>
            <w:rStyle w:val="Hyperlink"/>
          </w:rPr>
          <w:t>4.11.1.</w:t>
        </w:r>
        <w:r w:rsidR="59202128">
          <w:tab/>
        </w:r>
        <w:r w:rsidRPr="18241EAA">
          <w:rPr>
            <w:rStyle w:val="Hyperlink"/>
          </w:rPr>
          <w:t>Process</w:t>
        </w:r>
        <w:r w:rsidR="59202128">
          <w:tab/>
        </w:r>
        <w:r w:rsidR="59202128">
          <w:fldChar w:fldCharType="begin"/>
        </w:r>
        <w:r w:rsidR="59202128">
          <w:instrText>PAGEREF _Toc700676441 \h</w:instrText>
        </w:r>
        <w:r w:rsidR="59202128">
          <w:fldChar w:fldCharType="separate"/>
        </w:r>
        <w:r w:rsidR="00C2771C">
          <w:rPr>
            <w:noProof/>
          </w:rPr>
          <w:t>41</w:t>
        </w:r>
        <w:r w:rsidR="59202128">
          <w:fldChar w:fldCharType="end"/>
        </w:r>
      </w:hyperlink>
    </w:p>
    <w:p w14:paraId="188D5B8B" w14:textId="0129C712" w:rsidR="59202128" w:rsidRDefault="18241EAA" w:rsidP="00D814F9">
      <w:pPr>
        <w:pStyle w:val="TOC3"/>
        <w:tabs>
          <w:tab w:val="left" w:pos="1320"/>
          <w:tab w:val="right" w:leader="dot" w:pos="9735"/>
        </w:tabs>
      </w:pPr>
      <w:hyperlink w:anchor="_Toc1209967165">
        <w:r w:rsidRPr="18241EAA">
          <w:rPr>
            <w:rStyle w:val="Hyperlink"/>
          </w:rPr>
          <w:t>4.11.2.</w:t>
        </w:r>
        <w:r w:rsidR="59202128">
          <w:tab/>
        </w:r>
        <w:r w:rsidRPr="18241EAA">
          <w:rPr>
            <w:rStyle w:val="Hyperlink"/>
          </w:rPr>
          <w:t>Findings</w:t>
        </w:r>
        <w:r w:rsidR="59202128">
          <w:tab/>
        </w:r>
        <w:r w:rsidR="59202128">
          <w:fldChar w:fldCharType="begin"/>
        </w:r>
        <w:r w:rsidR="59202128">
          <w:instrText>PAGEREF _Toc1209967165 \h</w:instrText>
        </w:r>
        <w:r w:rsidR="59202128">
          <w:fldChar w:fldCharType="separate"/>
        </w:r>
        <w:r w:rsidR="00C2771C">
          <w:rPr>
            <w:noProof/>
          </w:rPr>
          <w:t>41</w:t>
        </w:r>
        <w:r w:rsidR="59202128">
          <w:fldChar w:fldCharType="end"/>
        </w:r>
      </w:hyperlink>
    </w:p>
    <w:p w14:paraId="559787DE" w14:textId="751FA580" w:rsidR="59202128" w:rsidRDefault="18241EAA" w:rsidP="00D814F9">
      <w:pPr>
        <w:pStyle w:val="TOC4"/>
        <w:tabs>
          <w:tab w:val="left" w:pos="1755"/>
          <w:tab w:val="right" w:leader="dot" w:pos="9735"/>
        </w:tabs>
      </w:pPr>
      <w:hyperlink w:anchor="_Toc531723388">
        <w:r w:rsidRPr="18241EAA">
          <w:rPr>
            <w:rStyle w:val="Hyperlink"/>
          </w:rPr>
          <w:t>4.11.2.1.</w:t>
        </w:r>
        <w:r w:rsidR="59202128">
          <w:tab/>
        </w:r>
        <w:r w:rsidRPr="18241EAA">
          <w:rPr>
            <w:rStyle w:val="Hyperlink"/>
          </w:rPr>
          <w:t>Limited HTTP Analysis Due to Disabled ETW and Incomplete Logs</w:t>
        </w:r>
        <w:r w:rsidR="59202128">
          <w:tab/>
        </w:r>
        <w:r w:rsidR="59202128">
          <w:fldChar w:fldCharType="begin"/>
        </w:r>
        <w:r w:rsidR="59202128">
          <w:instrText>PAGEREF _Toc531723388 \h</w:instrText>
        </w:r>
        <w:r w:rsidR="59202128">
          <w:fldChar w:fldCharType="separate"/>
        </w:r>
        <w:r w:rsidR="00C2771C">
          <w:rPr>
            <w:noProof/>
          </w:rPr>
          <w:t>41</w:t>
        </w:r>
        <w:r w:rsidR="59202128">
          <w:fldChar w:fldCharType="end"/>
        </w:r>
      </w:hyperlink>
    </w:p>
    <w:p w14:paraId="3FC7BD30" w14:textId="294ABA3E" w:rsidR="59202128" w:rsidRDefault="18241EAA" w:rsidP="00D814F9">
      <w:pPr>
        <w:pStyle w:val="TOC3"/>
        <w:tabs>
          <w:tab w:val="left" w:pos="1320"/>
          <w:tab w:val="right" w:leader="dot" w:pos="9735"/>
        </w:tabs>
      </w:pPr>
      <w:hyperlink w:anchor="_Toc1695349452">
        <w:r w:rsidRPr="18241EAA">
          <w:rPr>
            <w:rStyle w:val="Hyperlink"/>
          </w:rPr>
          <w:t>4.11.3.</w:t>
        </w:r>
        <w:r w:rsidR="59202128">
          <w:tab/>
        </w:r>
        <w:r w:rsidRPr="18241EAA">
          <w:rPr>
            <w:rStyle w:val="Hyperlink"/>
          </w:rPr>
          <w:t>Recommendations</w:t>
        </w:r>
        <w:r w:rsidR="59202128">
          <w:tab/>
        </w:r>
        <w:r w:rsidR="59202128">
          <w:fldChar w:fldCharType="begin"/>
        </w:r>
        <w:r w:rsidR="59202128">
          <w:instrText>PAGEREF _Toc1695349452 \h</w:instrText>
        </w:r>
        <w:r w:rsidR="59202128">
          <w:fldChar w:fldCharType="separate"/>
        </w:r>
        <w:r w:rsidR="00C2771C">
          <w:rPr>
            <w:noProof/>
          </w:rPr>
          <w:t>41</w:t>
        </w:r>
        <w:r w:rsidR="59202128">
          <w:fldChar w:fldCharType="end"/>
        </w:r>
      </w:hyperlink>
    </w:p>
    <w:p w14:paraId="3A8E41BC" w14:textId="14B32B0B" w:rsidR="59202128" w:rsidRDefault="18241EAA" w:rsidP="18241EAA">
      <w:pPr>
        <w:pStyle w:val="TOC2"/>
        <w:tabs>
          <w:tab w:val="left" w:pos="870"/>
          <w:tab w:val="right" w:leader="dot" w:pos="9735"/>
        </w:tabs>
      </w:pPr>
      <w:hyperlink w:anchor="_Toc1199148153">
        <w:r w:rsidRPr="18241EAA">
          <w:rPr>
            <w:rStyle w:val="Hyperlink"/>
          </w:rPr>
          <w:t>4.12.</w:t>
        </w:r>
        <w:r w:rsidR="59202128">
          <w:tab/>
        </w:r>
        <w:r w:rsidRPr="18241EAA">
          <w:rPr>
            <w:rStyle w:val="Hyperlink"/>
          </w:rPr>
          <w:t>ULS Logs Analysis</w:t>
        </w:r>
        <w:r w:rsidR="59202128">
          <w:tab/>
        </w:r>
        <w:r w:rsidR="59202128">
          <w:fldChar w:fldCharType="begin"/>
        </w:r>
        <w:r w:rsidR="59202128">
          <w:instrText>PAGEREF _Toc1199148153 \h</w:instrText>
        </w:r>
        <w:r w:rsidR="59202128">
          <w:fldChar w:fldCharType="separate"/>
        </w:r>
        <w:r w:rsidR="00C2771C">
          <w:rPr>
            <w:noProof/>
          </w:rPr>
          <w:t>42</w:t>
        </w:r>
        <w:r w:rsidR="59202128">
          <w:fldChar w:fldCharType="end"/>
        </w:r>
      </w:hyperlink>
    </w:p>
    <w:p w14:paraId="5624FC97" w14:textId="2E0DDF16" w:rsidR="59202128" w:rsidRDefault="18241EAA" w:rsidP="18241EAA">
      <w:pPr>
        <w:pStyle w:val="TOC3"/>
        <w:tabs>
          <w:tab w:val="left" w:pos="1320"/>
          <w:tab w:val="right" w:leader="dot" w:pos="9735"/>
        </w:tabs>
      </w:pPr>
      <w:hyperlink w:anchor="_Toc1335747879">
        <w:r w:rsidRPr="18241EAA">
          <w:rPr>
            <w:rStyle w:val="Hyperlink"/>
          </w:rPr>
          <w:t>4.12.1.</w:t>
        </w:r>
        <w:r w:rsidR="59202128">
          <w:tab/>
        </w:r>
        <w:r w:rsidRPr="18241EAA">
          <w:rPr>
            <w:rStyle w:val="Hyperlink"/>
          </w:rPr>
          <w:t>Process</w:t>
        </w:r>
        <w:r w:rsidR="59202128">
          <w:tab/>
        </w:r>
        <w:r w:rsidR="59202128">
          <w:fldChar w:fldCharType="begin"/>
        </w:r>
        <w:r w:rsidR="59202128">
          <w:instrText>PAGEREF _Toc1335747879 \h</w:instrText>
        </w:r>
        <w:r w:rsidR="59202128">
          <w:fldChar w:fldCharType="separate"/>
        </w:r>
        <w:r w:rsidR="00C2771C">
          <w:rPr>
            <w:noProof/>
          </w:rPr>
          <w:t>42</w:t>
        </w:r>
        <w:r w:rsidR="59202128">
          <w:fldChar w:fldCharType="end"/>
        </w:r>
      </w:hyperlink>
    </w:p>
    <w:p w14:paraId="6FE19D03" w14:textId="1A9401A2" w:rsidR="59202128" w:rsidRDefault="18241EAA" w:rsidP="00D814F9">
      <w:pPr>
        <w:pStyle w:val="TOC3"/>
        <w:tabs>
          <w:tab w:val="left" w:pos="1320"/>
          <w:tab w:val="right" w:leader="dot" w:pos="9735"/>
        </w:tabs>
      </w:pPr>
      <w:hyperlink w:anchor="_Toc1615570606">
        <w:r w:rsidRPr="18241EAA">
          <w:rPr>
            <w:rStyle w:val="Hyperlink"/>
          </w:rPr>
          <w:t>4.12.2.</w:t>
        </w:r>
        <w:r w:rsidR="59202128">
          <w:tab/>
        </w:r>
        <w:r w:rsidRPr="18241EAA">
          <w:rPr>
            <w:rStyle w:val="Hyperlink"/>
          </w:rPr>
          <w:t>Findings</w:t>
        </w:r>
        <w:r w:rsidR="59202128">
          <w:tab/>
        </w:r>
        <w:r w:rsidR="59202128">
          <w:fldChar w:fldCharType="begin"/>
        </w:r>
        <w:r w:rsidR="59202128">
          <w:instrText>PAGEREF _Toc1615570606 \h</w:instrText>
        </w:r>
        <w:r w:rsidR="59202128">
          <w:fldChar w:fldCharType="separate"/>
        </w:r>
        <w:r w:rsidR="00C2771C">
          <w:rPr>
            <w:noProof/>
          </w:rPr>
          <w:t>42</w:t>
        </w:r>
        <w:r w:rsidR="59202128">
          <w:fldChar w:fldCharType="end"/>
        </w:r>
      </w:hyperlink>
    </w:p>
    <w:p w14:paraId="40C11BFC" w14:textId="5AC632F3" w:rsidR="59202128" w:rsidRDefault="18241EAA" w:rsidP="00D814F9">
      <w:pPr>
        <w:pStyle w:val="TOC4"/>
        <w:tabs>
          <w:tab w:val="left" w:pos="1755"/>
          <w:tab w:val="right" w:leader="dot" w:pos="9735"/>
        </w:tabs>
      </w:pPr>
      <w:hyperlink w:anchor="_Toc770173913">
        <w:r w:rsidRPr="18241EAA">
          <w:rPr>
            <w:rStyle w:val="Hyperlink"/>
          </w:rPr>
          <w:t>4.12.2.1.</w:t>
        </w:r>
        <w:r w:rsidR="59202128">
          <w:tab/>
        </w:r>
        <w:r w:rsidRPr="18241EAA">
          <w:rPr>
            <w:rStyle w:val="Hyperlink"/>
          </w:rPr>
          <w:t>Insufficient Logs Hindering Error Analysis in SharePoint</w:t>
        </w:r>
        <w:r w:rsidR="59202128">
          <w:tab/>
        </w:r>
        <w:r w:rsidR="59202128">
          <w:fldChar w:fldCharType="begin"/>
        </w:r>
        <w:r w:rsidR="59202128">
          <w:instrText>PAGEREF _Toc770173913 \h</w:instrText>
        </w:r>
        <w:r w:rsidR="59202128">
          <w:fldChar w:fldCharType="separate"/>
        </w:r>
        <w:r w:rsidR="00C2771C">
          <w:rPr>
            <w:noProof/>
          </w:rPr>
          <w:t>42</w:t>
        </w:r>
        <w:r w:rsidR="59202128">
          <w:fldChar w:fldCharType="end"/>
        </w:r>
      </w:hyperlink>
    </w:p>
    <w:p w14:paraId="493D208E" w14:textId="32206BE0" w:rsidR="59202128" w:rsidRDefault="18241EAA" w:rsidP="00D814F9">
      <w:pPr>
        <w:pStyle w:val="TOC3"/>
        <w:tabs>
          <w:tab w:val="left" w:pos="1320"/>
          <w:tab w:val="right" w:leader="dot" w:pos="9735"/>
        </w:tabs>
      </w:pPr>
      <w:hyperlink w:anchor="_Toc1753166119">
        <w:r w:rsidRPr="18241EAA">
          <w:rPr>
            <w:rStyle w:val="Hyperlink"/>
          </w:rPr>
          <w:t>4.12.3.</w:t>
        </w:r>
        <w:r w:rsidR="59202128">
          <w:tab/>
        </w:r>
        <w:r w:rsidRPr="18241EAA">
          <w:rPr>
            <w:rStyle w:val="Hyperlink"/>
          </w:rPr>
          <w:t>Recommendations:</w:t>
        </w:r>
        <w:r w:rsidR="59202128">
          <w:tab/>
        </w:r>
        <w:r w:rsidR="59202128">
          <w:fldChar w:fldCharType="begin"/>
        </w:r>
        <w:r w:rsidR="59202128">
          <w:instrText>PAGEREF _Toc1753166119 \h</w:instrText>
        </w:r>
        <w:r w:rsidR="59202128">
          <w:fldChar w:fldCharType="separate"/>
        </w:r>
        <w:r w:rsidR="00C2771C">
          <w:rPr>
            <w:noProof/>
          </w:rPr>
          <w:t>42</w:t>
        </w:r>
        <w:r w:rsidR="59202128">
          <w:fldChar w:fldCharType="end"/>
        </w:r>
      </w:hyperlink>
    </w:p>
    <w:p w14:paraId="0D854AA6" w14:textId="7AC9055F" w:rsidR="59202128" w:rsidRDefault="18241EAA" w:rsidP="006B4025">
      <w:pPr>
        <w:pStyle w:val="TOC1"/>
        <w:tabs>
          <w:tab w:val="left" w:pos="555"/>
          <w:tab w:val="right" w:leader="dot" w:pos="9735"/>
        </w:tabs>
      </w:pPr>
      <w:hyperlink w:anchor="_Toc2104227997">
        <w:r w:rsidRPr="18241EAA">
          <w:rPr>
            <w:rStyle w:val="Hyperlink"/>
          </w:rPr>
          <w:t>5.</w:t>
        </w:r>
        <w:r w:rsidR="59202128">
          <w:tab/>
        </w:r>
        <w:r w:rsidRPr="18241EAA">
          <w:rPr>
            <w:rStyle w:val="Hyperlink"/>
          </w:rPr>
          <w:t>Conclusion</w:t>
        </w:r>
        <w:r w:rsidR="59202128">
          <w:tab/>
        </w:r>
        <w:r w:rsidR="59202128">
          <w:fldChar w:fldCharType="begin"/>
        </w:r>
        <w:r w:rsidR="59202128">
          <w:instrText>PAGEREF _Toc2104227997 \h</w:instrText>
        </w:r>
        <w:r w:rsidR="59202128">
          <w:fldChar w:fldCharType="separate"/>
        </w:r>
        <w:r w:rsidR="00C2771C">
          <w:rPr>
            <w:noProof/>
          </w:rPr>
          <w:t>43</w:t>
        </w:r>
        <w:r w:rsidR="59202128">
          <w:fldChar w:fldCharType="end"/>
        </w:r>
      </w:hyperlink>
    </w:p>
    <w:p w14:paraId="5249928A" w14:textId="0934B5DF" w:rsidR="59202128" w:rsidRDefault="18241EAA" w:rsidP="006B4025">
      <w:pPr>
        <w:pStyle w:val="TOC1"/>
        <w:tabs>
          <w:tab w:val="left" w:pos="555"/>
          <w:tab w:val="right" w:leader="dot" w:pos="9735"/>
        </w:tabs>
      </w:pPr>
      <w:hyperlink w:anchor="_Toc1496731213">
        <w:r w:rsidRPr="18241EAA">
          <w:rPr>
            <w:rStyle w:val="Hyperlink"/>
          </w:rPr>
          <w:t>6.</w:t>
        </w:r>
        <w:r w:rsidR="59202128">
          <w:tab/>
        </w:r>
        <w:r w:rsidRPr="18241EAA">
          <w:rPr>
            <w:rStyle w:val="Hyperlink"/>
          </w:rPr>
          <w:t>Appendices</w:t>
        </w:r>
        <w:r w:rsidR="59202128">
          <w:tab/>
        </w:r>
        <w:r w:rsidR="59202128">
          <w:fldChar w:fldCharType="begin"/>
        </w:r>
        <w:r w:rsidR="59202128">
          <w:instrText>PAGEREF _Toc1496731213 \h</w:instrText>
        </w:r>
        <w:r w:rsidR="59202128">
          <w:fldChar w:fldCharType="separate"/>
        </w:r>
        <w:r w:rsidR="00C2771C">
          <w:rPr>
            <w:noProof/>
          </w:rPr>
          <w:t>44</w:t>
        </w:r>
        <w:r w:rsidR="59202128">
          <w:fldChar w:fldCharType="end"/>
        </w:r>
      </w:hyperlink>
      <w:r w:rsidR="59202128">
        <w:fldChar w:fldCharType="end"/>
      </w:r>
    </w:p>
    <w:p w14:paraId="0E8A8DF3" w14:textId="64DE3BAA" w:rsidR="008A4D6A" w:rsidRPr="00574797" w:rsidRDefault="008A4D6A" w:rsidP="794E02EC">
      <w:pPr>
        <w:pStyle w:val="TOC3"/>
        <w:rPr>
          <w:rFonts w:eastAsiaTheme="majorEastAsia" w:cstheme="majorBidi"/>
          <w:b/>
          <w:bCs/>
          <w:color w:val="00C600"/>
          <w:sz w:val="40"/>
          <w:szCs w:val="40"/>
        </w:rPr>
      </w:pPr>
    </w:p>
    <w:p w14:paraId="37DE719B" w14:textId="2ABA9DC8" w:rsidR="7C0D00AC" w:rsidRPr="00574797" w:rsidRDefault="7C0D00AC">
      <w:r w:rsidRPr="00574797">
        <w:br w:type="page"/>
      </w:r>
    </w:p>
    <w:p w14:paraId="3FA94F91" w14:textId="31763784" w:rsidR="0034390C" w:rsidRPr="00574797" w:rsidRDefault="2ABA3354" w:rsidP="794E02EC">
      <w:pPr>
        <w:pStyle w:val="Heading1"/>
      </w:pPr>
      <w:bookmarkStart w:id="0" w:name="_Toc1832511038"/>
      <w:bookmarkStart w:id="1" w:name="_Toc1900061709"/>
      <w:r>
        <w:lastRenderedPageBreak/>
        <w:t>Executive Summary</w:t>
      </w:r>
      <w:bookmarkEnd w:id="0"/>
      <w:bookmarkEnd w:id="1"/>
    </w:p>
    <w:p w14:paraId="79C3170E" w14:textId="2886CEF1" w:rsidR="0B3185F0" w:rsidRDefault="0B3185F0">
      <w:r w:rsidRPr="00574797">
        <w:t>In November 2024, Chamonix w</w:t>
      </w:r>
      <w:r w:rsidR="4CD41F76" w:rsidRPr="00574797">
        <w:t xml:space="preserve">as asked by the Education Standards Board (ESB) of South Australia to review their SharePoint production instances to investigate and analyse </w:t>
      </w:r>
      <w:r w:rsidR="69B1950C" w:rsidRPr="00574797">
        <w:t xml:space="preserve">slowdowns and downtimes </w:t>
      </w:r>
      <w:r w:rsidR="4DF7F691" w:rsidRPr="00574797">
        <w:t>that their staff were reporting.</w:t>
      </w:r>
    </w:p>
    <w:p w14:paraId="5601F7E9" w14:textId="63C2F3CF" w:rsidR="00395CE9" w:rsidRPr="00574797" w:rsidRDefault="00544FC9" w:rsidP="00395CE9">
      <w:r>
        <w:t xml:space="preserve">This </w:t>
      </w:r>
      <w:r w:rsidR="00C020E8">
        <w:t>has been carried out</w:t>
      </w:r>
      <w:r w:rsidR="00843725">
        <w:t xml:space="preserve"> </w:t>
      </w:r>
      <w:proofErr w:type="gramStart"/>
      <w:r w:rsidR="00DD408F" w:rsidRPr="00DD408F">
        <w:t>subsequent to</w:t>
      </w:r>
      <w:proofErr w:type="gramEnd"/>
      <w:r w:rsidR="00BA75F3" w:rsidRPr="00BA75F3">
        <w:t xml:space="preserve"> </w:t>
      </w:r>
      <w:r w:rsidR="00BA75F3" w:rsidRPr="008E1D34">
        <w:t xml:space="preserve">the assessment </w:t>
      </w:r>
      <w:r w:rsidR="006B0E11">
        <w:t xml:space="preserve">by Chamonix staff </w:t>
      </w:r>
      <w:r w:rsidR="00BA75F3" w:rsidRPr="008E1D34">
        <w:t>on 20/07/2023</w:t>
      </w:r>
      <w:r w:rsidR="005F1247">
        <w:t xml:space="preserve">. </w:t>
      </w:r>
      <w:r w:rsidR="00BA75F3" w:rsidRPr="008E1D34">
        <w:t xml:space="preserve">The outcomes and recommendations from </w:t>
      </w:r>
      <w:r w:rsidR="005F1247">
        <w:t xml:space="preserve">this </w:t>
      </w:r>
      <w:r w:rsidR="00EF5566">
        <w:t>have been</w:t>
      </w:r>
      <w:r w:rsidR="00395CE9" w:rsidRPr="008E1D34">
        <w:t xml:space="preserve"> included in the </w:t>
      </w:r>
      <w:hyperlink w:anchor="_Appendices" w:history="1">
        <w:r w:rsidR="00395CE9" w:rsidRPr="00D5064F">
          <w:rPr>
            <w:rStyle w:val="Hyperlink"/>
          </w:rPr>
          <w:t>appendix</w:t>
        </w:r>
      </w:hyperlink>
      <w:r w:rsidR="00395CE9" w:rsidRPr="008E1D34">
        <w:t xml:space="preserve">. They have been </w:t>
      </w:r>
      <w:r w:rsidR="002300EB" w:rsidRPr="008E1D34">
        <w:t>reviewed</w:t>
      </w:r>
      <w:r w:rsidR="002300EB">
        <w:t xml:space="preserve"> and</w:t>
      </w:r>
      <w:r w:rsidR="00752E4F">
        <w:t xml:space="preserve"> amalgamated into this </w:t>
      </w:r>
      <w:r w:rsidR="004255A6">
        <w:t>report</w:t>
      </w:r>
      <w:r w:rsidR="00395CE9" w:rsidRPr="008E1D34">
        <w:t xml:space="preserve">. Some findings, such as server disk space management and anti-virus/malware scanning exclusions, were not </w:t>
      </w:r>
      <w:r w:rsidR="00E26561">
        <w:t>in scope</w:t>
      </w:r>
      <w:r w:rsidR="005A52B8">
        <w:t xml:space="preserve"> for</w:t>
      </w:r>
      <w:r w:rsidR="00395CE9" w:rsidRPr="008E1D34">
        <w:t xml:space="preserve"> the latest review. However, some remain outstanding and are listed below, along with the new findings.</w:t>
      </w:r>
      <w:r w:rsidR="00395CE9" w:rsidRPr="00DF430F">
        <w:t xml:space="preserve"> </w:t>
      </w:r>
    </w:p>
    <w:p w14:paraId="30A6453E" w14:textId="77777777" w:rsidR="003B0CA3" w:rsidRDefault="4DF7F691">
      <w:r w:rsidRPr="00574797">
        <w:t xml:space="preserve">The analysis was undertaken over a </w:t>
      </w:r>
      <w:r w:rsidR="00AC50CF" w:rsidRPr="00574797">
        <w:t>ten-day</w:t>
      </w:r>
      <w:r w:rsidRPr="00574797">
        <w:t xml:space="preserve"> period and covered</w:t>
      </w:r>
      <w:r w:rsidR="100AF69E" w:rsidRPr="00574797">
        <w:t xml:space="preserve"> the server </w:t>
      </w:r>
      <w:r w:rsidR="3F4FB58A" w:rsidRPr="00574797">
        <w:t>usage</w:t>
      </w:r>
      <w:r w:rsidR="100AF69E" w:rsidRPr="00574797">
        <w:t xml:space="preserve"> (CPU, RAM)</w:t>
      </w:r>
      <w:r w:rsidR="0D819F24" w:rsidRPr="00574797">
        <w:t xml:space="preserve">, </w:t>
      </w:r>
      <w:r w:rsidR="40D4337C" w:rsidRPr="00574797">
        <w:t xml:space="preserve">logs (Windows Events, </w:t>
      </w:r>
      <w:r w:rsidR="4928BCE9" w:rsidRPr="00574797">
        <w:t>IIS, ULS</w:t>
      </w:r>
      <w:r w:rsidR="40D4337C" w:rsidRPr="00574797">
        <w:t>)</w:t>
      </w:r>
      <w:r w:rsidR="4D26751F" w:rsidRPr="00574797">
        <w:t>,</w:t>
      </w:r>
      <w:r w:rsidR="4526852C" w:rsidRPr="00574797">
        <w:t xml:space="preserve"> </w:t>
      </w:r>
      <w:r w:rsidR="4D26751F" w:rsidRPr="00574797">
        <w:t>SharePoint configurations (Health Analyzer Rules, Scheduled Jobs, Security Updates, I</w:t>
      </w:r>
      <w:r w:rsidR="1C06FFE8" w:rsidRPr="00574797">
        <w:t>nstalled Software, Resource throttling settings and customizations</w:t>
      </w:r>
      <w:r w:rsidR="4D26751F" w:rsidRPr="00574797">
        <w:t>)</w:t>
      </w:r>
      <w:r w:rsidR="4EDF207F" w:rsidRPr="00574797">
        <w:t xml:space="preserve">, and </w:t>
      </w:r>
      <w:r w:rsidR="7D0BA98A" w:rsidRPr="00574797">
        <w:t xml:space="preserve">current-state </w:t>
      </w:r>
      <w:r w:rsidR="4EDF207F" w:rsidRPr="00574797">
        <w:t xml:space="preserve">analysis (Request Distribution, </w:t>
      </w:r>
      <w:r w:rsidR="0FE544B8" w:rsidRPr="00574797">
        <w:t xml:space="preserve">SharePoint Libraries Availability, </w:t>
      </w:r>
      <w:proofErr w:type="spellStart"/>
      <w:r w:rsidR="0FE544B8" w:rsidRPr="00574797">
        <w:t>RecordPoint</w:t>
      </w:r>
      <w:proofErr w:type="spellEnd"/>
      <w:r w:rsidR="0FE544B8" w:rsidRPr="00574797">
        <w:t xml:space="preserve"> Integration Impacts).</w:t>
      </w:r>
      <w:r w:rsidR="00505D22">
        <w:t xml:space="preserve"> </w:t>
      </w:r>
    </w:p>
    <w:p w14:paraId="0E05F7EB" w14:textId="3BBDC98E" w:rsidR="00DC44BD" w:rsidRPr="00574797" w:rsidRDefault="78D7FF57" w:rsidP="00D814F9">
      <w:pPr>
        <w:pStyle w:val="ListBullet"/>
      </w:pPr>
      <w:r>
        <w:t>The analysis concluded that:</w:t>
      </w:r>
    </w:p>
    <w:p w14:paraId="508BF473" w14:textId="77777777" w:rsidR="00EF6536" w:rsidRDefault="001B70A2" w:rsidP="00EF6536">
      <w:pPr>
        <w:pStyle w:val="ListBullet"/>
        <w:numPr>
          <w:ilvl w:val="0"/>
          <w:numId w:val="29"/>
        </w:numPr>
      </w:pPr>
      <w:r w:rsidRPr="001B70A2">
        <w:t>The</w:t>
      </w:r>
      <w:r w:rsidR="004D078D" w:rsidRPr="004D078D">
        <w:t xml:space="preserve"> smallest production-ready </w:t>
      </w:r>
      <w:proofErr w:type="spellStart"/>
      <w:r w:rsidR="004D078D" w:rsidRPr="004D078D">
        <w:t>MinRole</w:t>
      </w:r>
      <w:proofErr w:type="spellEnd"/>
      <w:r w:rsidR="004D078D" w:rsidRPr="004D078D">
        <w:t xml:space="preserve"> farm requires four servers. </w:t>
      </w:r>
    </w:p>
    <w:p w14:paraId="3785224D" w14:textId="77777777" w:rsidR="00EF6536" w:rsidRDefault="004D078D" w:rsidP="00EF6536">
      <w:pPr>
        <w:pStyle w:val="ListBullet"/>
        <w:numPr>
          <w:ilvl w:val="1"/>
          <w:numId w:val="29"/>
        </w:numPr>
      </w:pPr>
      <w:r w:rsidRPr="004D078D">
        <w:t xml:space="preserve">Currently, the SharePoint farm operates on a single server, which is </w:t>
      </w:r>
      <w:r w:rsidRPr="00A17A3A">
        <w:rPr>
          <w:b/>
          <w:i/>
        </w:rPr>
        <w:t>not</w:t>
      </w:r>
      <w:r w:rsidRPr="004D078D">
        <w:t xml:space="preserve"> recommended for production due to the </w:t>
      </w:r>
      <w:r w:rsidRPr="00A17A3A">
        <w:rPr>
          <w:b/>
          <w:i/>
        </w:rPr>
        <w:t>high risk</w:t>
      </w:r>
      <w:r w:rsidRPr="004D078D">
        <w:t xml:space="preserve"> of a single point of failure and the inability to deliver optimal performance for a document management and records management system of this size. </w:t>
      </w:r>
    </w:p>
    <w:p w14:paraId="0203612D" w14:textId="77777777" w:rsidR="00EF6536" w:rsidRDefault="004D078D" w:rsidP="00EF6536">
      <w:pPr>
        <w:pStyle w:val="ListBullet"/>
        <w:numPr>
          <w:ilvl w:val="1"/>
          <w:numId w:val="29"/>
        </w:numPr>
      </w:pPr>
      <w:r w:rsidRPr="004D078D">
        <w:t xml:space="preserve">This setup jeopardizes business continuity and increases the potential for data loss, as it lacks disaster recovery support. </w:t>
      </w:r>
    </w:p>
    <w:p w14:paraId="5B3EB4B2" w14:textId="45845D7D" w:rsidR="00222AC3" w:rsidRDefault="004D078D" w:rsidP="00A17A3A">
      <w:pPr>
        <w:pStyle w:val="ListBullet"/>
        <w:numPr>
          <w:ilvl w:val="1"/>
          <w:numId w:val="29"/>
        </w:numPr>
      </w:pPr>
      <w:r w:rsidRPr="004D078D">
        <w:t xml:space="preserve">Transitioning to a </w:t>
      </w:r>
      <w:proofErr w:type="spellStart"/>
      <w:r w:rsidRPr="004D078D">
        <w:t>MinRole</w:t>
      </w:r>
      <w:proofErr w:type="spellEnd"/>
      <w:r w:rsidRPr="004D078D">
        <w:t xml:space="preserve"> farm with at least four servers is essential to mitigate these risks, ensure robust disaster recovery capabilities, and achieve optimal performance.</w:t>
      </w:r>
    </w:p>
    <w:p w14:paraId="53FD965E" w14:textId="77777777" w:rsidR="00E50C1B" w:rsidRDefault="00DE4729" w:rsidP="00FE5D51">
      <w:pPr>
        <w:pStyle w:val="ListBullet"/>
        <w:numPr>
          <w:ilvl w:val="0"/>
          <w:numId w:val="29"/>
        </w:numPr>
      </w:pPr>
      <w:r w:rsidRPr="00DE4729">
        <w:t>The hierarchical structure of SharePoint sites with subsites has several downsides, including inflexibility</w:t>
      </w:r>
      <w:r w:rsidR="00D514A0">
        <w:t xml:space="preserve"> and</w:t>
      </w:r>
      <w:r w:rsidRPr="00DE4729">
        <w:t xml:space="preserve"> complex permissions management.</w:t>
      </w:r>
    </w:p>
    <w:p w14:paraId="2D105D9F" w14:textId="134833F2" w:rsidR="00E50C1B" w:rsidRDefault="00DE4729" w:rsidP="00A17A3A">
      <w:pPr>
        <w:pStyle w:val="ListBullet"/>
        <w:numPr>
          <w:ilvl w:val="1"/>
          <w:numId w:val="29"/>
        </w:numPr>
      </w:pPr>
      <w:r w:rsidRPr="00DE4729">
        <w:t xml:space="preserve"> It also requires significant maintenance effort and is less scalable compared to modern flat architectures. </w:t>
      </w:r>
    </w:p>
    <w:p w14:paraId="3A322C88" w14:textId="6A776331" w:rsidR="00E50C1B" w:rsidRDefault="00DE4729" w:rsidP="58929226">
      <w:pPr>
        <w:pStyle w:val="ListBullet"/>
        <w:numPr>
          <w:ilvl w:val="0"/>
          <w:numId w:val="72"/>
        </w:numPr>
      </w:pPr>
      <w:r w:rsidRPr="00DE4729">
        <w:t>These issues can lead to a poor user experience and increased administrative overhead.</w:t>
      </w:r>
      <w:r w:rsidR="43C42B3A">
        <w:t xml:space="preserve"> </w:t>
      </w:r>
      <w:r w:rsidR="0FE544B8" w:rsidRPr="00574797">
        <w:t>The</w:t>
      </w:r>
      <w:r w:rsidR="00C83784" w:rsidRPr="00C83784">
        <w:t xml:space="preserve"> SharePoint Teams web application, specifically the root site collection, which serves as the primary document repository, has grown to over 656GB. </w:t>
      </w:r>
    </w:p>
    <w:p w14:paraId="3E5D8CE0" w14:textId="67AF8BFD" w:rsidR="3FCEB8C7" w:rsidRPr="00574797" w:rsidRDefault="00C83784" w:rsidP="00A17A3A">
      <w:pPr>
        <w:pStyle w:val="ListBullet"/>
        <w:numPr>
          <w:ilvl w:val="1"/>
          <w:numId w:val="29"/>
        </w:numPr>
      </w:pPr>
      <w:r w:rsidRPr="00C83784">
        <w:t>This size significantly exceeds the recommended maximum of 200GB for optimal performance.</w:t>
      </w:r>
    </w:p>
    <w:p w14:paraId="33827A80" w14:textId="33CD13C2" w:rsidR="0B93BA73" w:rsidRPr="00574797" w:rsidRDefault="008C3218" w:rsidP="00FE5D51">
      <w:pPr>
        <w:pStyle w:val="ListBullet"/>
        <w:numPr>
          <w:ilvl w:val="0"/>
          <w:numId w:val="29"/>
        </w:numPr>
      </w:pPr>
      <w:r w:rsidRPr="00574797">
        <w:t>The</w:t>
      </w:r>
      <w:r w:rsidR="00E420FA" w:rsidRPr="00E420FA">
        <w:t xml:space="preserve"> Document Libraries with the highest volume of documents do not adhere to Microsoft's recommended best practices.</w:t>
      </w:r>
    </w:p>
    <w:p w14:paraId="4CDF6724" w14:textId="77777777" w:rsidR="00682FF7" w:rsidRDefault="4CDB826B" w:rsidP="0028531F">
      <w:pPr>
        <w:pStyle w:val="ListBullet"/>
        <w:numPr>
          <w:ilvl w:val="0"/>
          <w:numId w:val="29"/>
        </w:numPr>
      </w:pPr>
      <w:r>
        <w:t>The</w:t>
      </w:r>
      <w:r w:rsidR="0028531F" w:rsidRPr="0028531F">
        <w:t xml:space="preserve"> customized resource throttling settings do not adhere to Microsoft's best practices. </w:t>
      </w:r>
    </w:p>
    <w:p w14:paraId="33B2FAE9" w14:textId="55021B55" w:rsidR="00AF02AA" w:rsidRPr="00574797" w:rsidRDefault="0028531F" w:rsidP="00A17A3A">
      <w:pPr>
        <w:pStyle w:val="ListBullet"/>
        <w:numPr>
          <w:ilvl w:val="1"/>
          <w:numId w:val="29"/>
        </w:numPr>
      </w:pPr>
      <w:r w:rsidRPr="0028531F">
        <w:t>These settings put additional strain on the SharePoint environment, leading to poor performance.</w:t>
      </w:r>
    </w:p>
    <w:p w14:paraId="5D50E69E" w14:textId="77777777" w:rsidR="00F1481D" w:rsidRPr="002D01E1" w:rsidRDefault="27AC45C5" w:rsidP="00F1481D">
      <w:pPr>
        <w:pStyle w:val="ListBullet"/>
        <w:numPr>
          <w:ilvl w:val="0"/>
          <w:numId w:val="29"/>
        </w:numPr>
      </w:pPr>
      <w:r>
        <w:t xml:space="preserve">There are no </w:t>
      </w:r>
      <w:r w:rsidR="0034153D">
        <w:t>non-production</w:t>
      </w:r>
      <w:r>
        <w:t xml:space="preserve"> environments – it is recommended to have Development (</w:t>
      </w:r>
      <w:r w:rsidR="6965BC3C">
        <w:t>Single</w:t>
      </w:r>
      <w:r>
        <w:t xml:space="preserve"> Server Farm) and Test (2 Server </w:t>
      </w:r>
      <w:r w:rsidR="3C067112">
        <w:t>F</w:t>
      </w:r>
      <w:r w:rsidR="6C10C203">
        <w:t>arm</w:t>
      </w:r>
      <w:r>
        <w:t>)</w:t>
      </w:r>
      <w:r w:rsidR="1AA645A9">
        <w:t xml:space="preserve"> </w:t>
      </w:r>
      <w:r w:rsidR="713AC1AE">
        <w:t xml:space="preserve">environments to enable correct development and testing </w:t>
      </w:r>
      <w:r w:rsidR="00174FE8">
        <w:lastRenderedPageBreak/>
        <w:t>lifecycle</w:t>
      </w:r>
      <w:r w:rsidR="713AC1AE">
        <w:t xml:space="preserve"> of any requirements including testing of Windows and SharePoint patching before going into production.</w:t>
      </w:r>
      <w:r w:rsidR="00F1481D" w:rsidRPr="00F1481D">
        <w:rPr>
          <w:rFonts w:cs="Arial"/>
          <w:szCs w:val="22"/>
        </w:rPr>
        <w:t xml:space="preserve"> </w:t>
      </w:r>
    </w:p>
    <w:p w14:paraId="667C371D" w14:textId="43C79114" w:rsidR="002D01E1" w:rsidRPr="00F1481D" w:rsidRDefault="003947B3" w:rsidP="00F1481D">
      <w:pPr>
        <w:pStyle w:val="ListBullet"/>
        <w:numPr>
          <w:ilvl w:val="0"/>
          <w:numId w:val="29"/>
        </w:numPr>
      </w:pPr>
      <w:r>
        <w:rPr>
          <w:rFonts w:cs="Arial"/>
          <w:szCs w:val="22"/>
        </w:rPr>
        <w:t xml:space="preserve">Due to the lack of </w:t>
      </w:r>
      <w:r w:rsidR="00206B6E">
        <w:rPr>
          <w:rFonts w:cs="Arial"/>
          <w:szCs w:val="22"/>
        </w:rPr>
        <w:t>database free space</w:t>
      </w:r>
      <w:r>
        <w:rPr>
          <w:rFonts w:cs="Arial"/>
          <w:szCs w:val="22"/>
        </w:rPr>
        <w:t xml:space="preserve">, </w:t>
      </w:r>
      <w:r w:rsidR="00525961">
        <w:rPr>
          <w:rFonts w:cs="Arial"/>
          <w:szCs w:val="22"/>
        </w:rPr>
        <w:t>the recommendation is to</w:t>
      </w:r>
      <w:r w:rsidR="00206B6E">
        <w:rPr>
          <w:rFonts w:cs="Arial"/>
          <w:szCs w:val="22"/>
        </w:rPr>
        <w:t xml:space="preserve"> </w:t>
      </w:r>
      <w:r w:rsidR="00BF4A0D">
        <w:rPr>
          <w:rFonts w:cs="Arial"/>
          <w:szCs w:val="22"/>
        </w:rPr>
        <w:t>s</w:t>
      </w:r>
      <w:r w:rsidR="00BF4A0D" w:rsidRPr="00BF4A0D">
        <w:rPr>
          <w:rFonts w:cs="Arial"/>
          <w:szCs w:val="22"/>
        </w:rPr>
        <w:t>hrink the Teams site content database, then reindex it</w:t>
      </w:r>
    </w:p>
    <w:p w14:paraId="248F5F56" w14:textId="1BC0780B" w:rsidR="6058285E" w:rsidRDefault="00F1481D" w:rsidP="58929226">
      <w:pPr>
        <w:pStyle w:val="ListBullet"/>
        <w:numPr>
          <w:ilvl w:val="1"/>
          <w:numId w:val="29"/>
        </w:numPr>
      </w:pPr>
      <w:r w:rsidRPr="58929226">
        <w:rPr>
          <w:rFonts w:cs="Arial"/>
        </w:rPr>
        <w:t xml:space="preserve">Due to the risks presented, Chamonix will not action any </w:t>
      </w:r>
      <w:r w:rsidR="00B979B5" w:rsidRPr="58929226">
        <w:rPr>
          <w:rFonts w:cs="Arial"/>
        </w:rPr>
        <w:t>outlying tasks prior</w:t>
      </w:r>
      <w:r w:rsidRPr="58929226">
        <w:rPr>
          <w:rFonts w:cs="Arial"/>
        </w:rPr>
        <w:t xml:space="preserve"> to establishment of a Non-Production Environment.</w:t>
      </w:r>
    </w:p>
    <w:p w14:paraId="35D49A3B" w14:textId="547ACDD2" w:rsidR="00A10C59" w:rsidRPr="00574797" w:rsidRDefault="05BE759B" w:rsidP="007D27C2">
      <w:r>
        <w:t xml:space="preserve">Based on these results, </w:t>
      </w:r>
      <w:r w:rsidR="00FA1BE2" w:rsidRPr="00FA1BE2">
        <w:t>recommendations</w:t>
      </w:r>
      <w:r>
        <w:t xml:space="preserve"> ha</w:t>
      </w:r>
      <w:r w:rsidR="00682FF7">
        <w:t>ve</w:t>
      </w:r>
      <w:r>
        <w:t xml:space="preserve"> been produced to either decrease the current issue’s </w:t>
      </w:r>
      <w:r w:rsidR="00370994">
        <w:t>impact or</w:t>
      </w:r>
      <w:r>
        <w:t xml:space="preserve"> remove the impediment entirely. </w:t>
      </w:r>
      <w:r w:rsidR="23BF4743">
        <w:t xml:space="preserve">Of these recommendations, </w:t>
      </w:r>
      <w:r w:rsidR="00174466">
        <w:t xml:space="preserve">three </w:t>
      </w:r>
      <w:r w:rsidR="23BF4743">
        <w:t xml:space="preserve">are deemed </w:t>
      </w:r>
      <w:r w:rsidR="23BF4743" w:rsidRPr="00B90749">
        <w:rPr>
          <w:b/>
        </w:rPr>
        <w:t xml:space="preserve">important </w:t>
      </w:r>
      <w:r w:rsidR="23BF4743">
        <w:t xml:space="preserve">and </w:t>
      </w:r>
      <w:r w:rsidR="23BF4743" w:rsidRPr="00B90749">
        <w:rPr>
          <w:b/>
        </w:rPr>
        <w:t>urgent</w:t>
      </w:r>
      <w:r w:rsidR="23BF4743">
        <w:t xml:space="preserve"> to resolve and </w:t>
      </w:r>
      <w:r w:rsidR="26B7C3C7">
        <w:t xml:space="preserve">the rest </w:t>
      </w:r>
      <w:r w:rsidR="23BF4743">
        <w:t>are deemed important, but not urgent to resolve.</w:t>
      </w:r>
      <w:r w:rsidR="1F7671FB">
        <w:t xml:space="preserve"> These recommendations can be found in the </w:t>
      </w:r>
      <w:hyperlink w:anchor="_Recommendations_1" w:history="1">
        <w:r w:rsidRPr="00F032BD">
          <w:rPr>
            <w:rStyle w:val="Hyperlink"/>
          </w:rPr>
          <w:fldChar w:fldCharType="begin"/>
        </w:r>
        <w:r w:rsidRPr="00F032BD">
          <w:rPr>
            <w:rStyle w:val="Hyperlink"/>
          </w:rPr>
          <w:instrText xml:space="preserve"> REF _Ref182845347 \h  \* MERGEFORMAT </w:instrText>
        </w:r>
        <w:r w:rsidRPr="00F032BD">
          <w:rPr>
            <w:rStyle w:val="Hyperlink"/>
          </w:rPr>
        </w:r>
        <w:r w:rsidRPr="00F032BD">
          <w:rPr>
            <w:rStyle w:val="Hyperlink"/>
          </w:rPr>
          <w:fldChar w:fldCharType="separate"/>
        </w:r>
        <w:r w:rsidR="00C2771C" w:rsidRPr="00C2771C">
          <w:rPr>
            <w:rStyle w:val="Hyperlink"/>
          </w:rPr>
          <w:t>Recommendations</w:t>
        </w:r>
        <w:r w:rsidRPr="00F032BD">
          <w:rPr>
            <w:rStyle w:val="Hyperlink"/>
          </w:rPr>
          <w:fldChar w:fldCharType="end"/>
        </w:r>
      </w:hyperlink>
      <w:r w:rsidR="00CD231A">
        <w:t xml:space="preserve"> </w:t>
      </w:r>
      <w:r w:rsidR="1F7671FB">
        <w:t>section.</w:t>
      </w:r>
    </w:p>
    <w:p w14:paraId="3226D253" w14:textId="4B46DD3C" w:rsidR="44BB10A9" w:rsidRPr="00574797" w:rsidRDefault="7C66C20A" w:rsidP="0048575E">
      <w:pPr>
        <w:pStyle w:val="Heading1"/>
      </w:pPr>
      <w:bookmarkStart w:id="2" w:name="_Toc1713855149"/>
      <w:bookmarkStart w:id="3" w:name="_Toc679479174"/>
      <w:r>
        <w:t>Introduction</w:t>
      </w:r>
      <w:bookmarkEnd w:id="2"/>
      <w:bookmarkEnd w:id="3"/>
    </w:p>
    <w:p w14:paraId="65D95BEA" w14:textId="79C36A37" w:rsidR="09AA29D5" w:rsidRPr="00574797" w:rsidRDefault="12376739" w:rsidP="0048575E">
      <w:pPr>
        <w:pStyle w:val="Heading2"/>
      </w:pPr>
      <w:bookmarkStart w:id="4" w:name="_Toc517400494"/>
      <w:bookmarkStart w:id="5" w:name="_Toc1161975855"/>
      <w:r>
        <w:t>Background</w:t>
      </w:r>
      <w:bookmarkEnd w:id="4"/>
      <w:bookmarkEnd w:id="5"/>
    </w:p>
    <w:p w14:paraId="410BC37C" w14:textId="5717CC9A" w:rsidR="00BA50A2" w:rsidRDefault="331598ED" w:rsidP="00BA50A2">
      <w:pPr>
        <w:rPr>
          <w:rFonts w:eastAsia="Aptos" w:cs="Aptos"/>
        </w:rPr>
      </w:pPr>
      <w:r w:rsidRPr="00574797">
        <w:rPr>
          <w:rFonts w:eastAsia="Aptos" w:cs="Aptos"/>
        </w:rPr>
        <w:t>The Education Standards Board SharePoint 2019 environment is experiencing significant performance issues, leading to site and library unavailability. Provided error logs and CPU usage screenshots highlight critical events, including</w:t>
      </w:r>
      <w:r w:rsidR="00D46BB8">
        <w:rPr>
          <w:rFonts w:eastAsia="Aptos" w:cs="Aptos"/>
        </w:rPr>
        <w:t>:</w:t>
      </w:r>
    </w:p>
    <w:p w14:paraId="3F8E34B8" w14:textId="66B38D6E" w:rsidR="00BA50A2" w:rsidRPr="0070731A" w:rsidRDefault="00D83F3B" w:rsidP="0070731A">
      <w:pPr>
        <w:pStyle w:val="ListParagraph"/>
        <w:numPr>
          <w:ilvl w:val="0"/>
          <w:numId w:val="71"/>
        </w:numPr>
        <w:rPr>
          <w:rFonts w:ascii="Aptos" w:hAnsi="Aptos"/>
          <w:color w:val="023F3F"/>
          <w:sz w:val="22"/>
          <w:szCs w:val="22"/>
        </w:rPr>
      </w:pPr>
      <w:r w:rsidRPr="0070731A">
        <w:rPr>
          <w:rFonts w:ascii="Aptos" w:hAnsi="Aptos"/>
          <w:color w:val="023F3F"/>
          <w:sz w:val="22"/>
          <w:szCs w:val="22"/>
        </w:rPr>
        <w:t>H</w:t>
      </w:r>
      <w:r w:rsidR="331598ED" w:rsidRPr="0070731A">
        <w:rPr>
          <w:rFonts w:ascii="Aptos" w:hAnsi="Aptos"/>
          <w:color w:val="023F3F"/>
          <w:sz w:val="22"/>
          <w:szCs w:val="22"/>
        </w:rPr>
        <w:t>igh CPU utilization</w:t>
      </w:r>
    </w:p>
    <w:p w14:paraId="0FADD12B" w14:textId="569B7249" w:rsidR="00D83F3B" w:rsidRPr="0070731A" w:rsidRDefault="331598ED" w:rsidP="0070731A">
      <w:pPr>
        <w:pStyle w:val="ListParagraph"/>
        <w:numPr>
          <w:ilvl w:val="0"/>
          <w:numId w:val="71"/>
        </w:numPr>
        <w:rPr>
          <w:rFonts w:ascii="Aptos" w:hAnsi="Aptos"/>
          <w:color w:val="023F3F"/>
          <w:sz w:val="22"/>
          <w:szCs w:val="22"/>
        </w:rPr>
      </w:pPr>
      <w:r w:rsidRPr="0070731A">
        <w:rPr>
          <w:rFonts w:ascii="Aptos" w:hAnsi="Aptos"/>
          <w:color w:val="023F3F"/>
          <w:sz w:val="22"/>
          <w:szCs w:val="22"/>
        </w:rPr>
        <w:t>HTTP 503 errors</w:t>
      </w:r>
    </w:p>
    <w:p w14:paraId="3634CEED" w14:textId="1BCE117C" w:rsidR="00D83F3B" w:rsidRPr="0070731A" w:rsidRDefault="331598ED" w:rsidP="0070731A">
      <w:pPr>
        <w:pStyle w:val="ListParagraph"/>
        <w:numPr>
          <w:ilvl w:val="0"/>
          <w:numId w:val="71"/>
        </w:numPr>
        <w:rPr>
          <w:rFonts w:ascii="Aptos" w:hAnsi="Aptos"/>
          <w:color w:val="023F3F"/>
          <w:sz w:val="22"/>
          <w:szCs w:val="22"/>
        </w:rPr>
      </w:pPr>
      <w:r w:rsidRPr="0070731A">
        <w:rPr>
          <w:rFonts w:ascii="Aptos" w:hAnsi="Aptos"/>
          <w:color w:val="023F3F"/>
          <w:sz w:val="22"/>
          <w:szCs w:val="22"/>
        </w:rPr>
        <w:t>Security Token Service application failures (Event ID 8306)</w:t>
      </w:r>
    </w:p>
    <w:p w14:paraId="568F6784" w14:textId="62E3B0B1" w:rsidR="00D83F3B" w:rsidRPr="0070731A" w:rsidRDefault="0038542D" w:rsidP="0070731A">
      <w:pPr>
        <w:pStyle w:val="ListParagraph"/>
        <w:numPr>
          <w:ilvl w:val="0"/>
          <w:numId w:val="71"/>
        </w:numPr>
        <w:rPr>
          <w:rFonts w:ascii="Aptos" w:hAnsi="Aptos"/>
          <w:color w:val="023F3F"/>
          <w:sz w:val="22"/>
          <w:szCs w:val="22"/>
        </w:rPr>
      </w:pPr>
      <w:r w:rsidRPr="0070731A">
        <w:rPr>
          <w:rFonts w:ascii="Aptos" w:hAnsi="Aptos"/>
          <w:color w:val="023F3F"/>
          <w:sz w:val="22"/>
          <w:szCs w:val="22"/>
        </w:rPr>
        <w:t>T</w:t>
      </w:r>
      <w:r w:rsidR="331598ED" w:rsidRPr="0070731A">
        <w:rPr>
          <w:rFonts w:ascii="Aptos" w:hAnsi="Aptos"/>
          <w:color w:val="023F3F"/>
          <w:sz w:val="22"/>
          <w:szCs w:val="22"/>
        </w:rPr>
        <w:t>imer job failures (Event ID 6398)</w:t>
      </w:r>
    </w:p>
    <w:p w14:paraId="16014661" w14:textId="6223BAE8" w:rsidR="001A73DB" w:rsidRPr="0070731A" w:rsidRDefault="0038542D" w:rsidP="0070731A">
      <w:pPr>
        <w:pStyle w:val="ListParagraph"/>
        <w:numPr>
          <w:ilvl w:val="0"/>
          <w:numId w:val="71"/>
        </w:numPr>
        <w:rPr>
          <w:rFonts w:ascii="Aptos" w:hAnsi="Aptos"/>
          <w:color w:val="023F3F"/>
          <w:sz w:val="22"/>
          <w:szCs w:val="22"/>
        </w:rPr>
      </w:pPr>
      <w:r w:rsidRPr="0070731A">
        <w:rPr>
          <w:rFonts w:ascii="Aptos" w:hAnsi="Aptos"/>
          <w:color w:val="023F3F"/>
          <w:sz w:val="22"/>
          <w:szCs w:val="22"/>
        </w:rPr>
        <w:t>I</w:t>
      </w:r>
      <w:r w:rsidR="331598ED" w:rsidRPr="0070731A">
        <w:rPr>
          <w:rFonts w:ascii="Aptos" w:hAnsi="Aptos"/>
          <w:color w:val="023F3F"/>
          <w:sz w:val="22"/>
          <w:szCs w:val="22"/>
        </w:rPr>
        <w:t>nability to read application pool configurations (Event ID 2307)</w:t>
      </w:r>
    </w:p>
    <w:p w14:paraId="56227F56" w14:textId="36155D9F" w:rsidR="001A73DB" w:rsidRPr="0070731A" w:rsidRDefault="0038542D" w:rsidP="0070731A">
      <w:pPr>
        <w:pStyle w:val="ListParagraph"/>
        <w:numPr>
          <w:ilvl w:val="0"/>
          <w:numId w:val="71"/>
        </w:numPr>
        <w:rPr>
          <w:rFonts w:ascii="Aptos" w:hAnsi="Aptos"/>
          <w:color w:val="023F3F"/>
          <w:sz w:val="22"/>
          <w:szCs w:val="22"/>
        </w:rPr>
      </w:pPr>
      <w:r w:rsidRPr="0070731A">
        <w:rPr>
          <w:rFonts w:ascii="Aptos" w:hAnsi="Aptos"/>
          <w:color w:val="023F3F"/>
          <w:sz w:val="22"/>
          <w:szCs w:val="22"/>
        </w:rPr>
        <w:t>S</w:t>
      </w:r>
      <w:r w:rsidR="331598ED" w:rsidRPr="0070731A">
        <w:rPr>
          <w:rFonts w:ascii="Aptos" w:hAnsi="Aptos"/>
          <w:color w:val="023F3F"/>
          <w:sz w:val="22"/>
          <w:szCs w:val="22"/>
        </w:rPr>
        <w:t xml:space="preserve">hutdown of the application group in IIS (Event ID 2299) </w:t>
      </w:r>
    </w:p>
    <w:p w14:paraId="15456BDA" w14:textId="23FEF12D" w:rsidR="0985E3BC" w:rsidRPr="00574797" w:rsidRDefault="331598ED" w:rsidP="0985E3BC">
      <w:pPr>
        <w:rPr>
          <w:szCs w:val="22"/>
        </w:rPr>
      </w:pPr>
      <w:r w:rsidRPr="00BA50A2">
        <w:t xml:space="preserve">This scope of work will conduct a health check to </w:t>
      </w:r>
      <w:r w:rsidRPr="0038542D">
        <w:t>identify the root</w:t>
      </w:r>
      <w:r w:rsidRPr="00BA50A2">
        <w:t xml:space="preserve"> causes of these issues and provide a comprehensive examination of the environment</w:t>
      </w:r>
      <w:r w:rsidRPr="0089377D">
        <w:rPr>
          <w:rFonts w:eastAsia="Aptos" w:cs="Aptos"/>
        </w:rPr>
        <w:t>.</w:t>
      </w:r>
    </w:p>
    <w:p w14:paraId="635847D1" w14:textId="6664DAA0" w:rsidR="0985E3BC" w:rsidRPr="00574797" w:rsidRDefault="12376739" w:rsidP="00B41FBA">
      <w:pPr>
        <w:pStyle w:val="Heading2"/>
      </w:pPr>
      <w:bookmarkStart w:id="6" w:name="_Toc2007444593"/>
      <w:bookmarkStart w:id="7" w:name="_Toc664723025"/>
      <w:r>
        <w:t>Objectives and Scope</w:t>
      </w:r>
      <w:bookmarkEnd w:id="6"/>
      <w:bookmarkEnd w:id="7"/>
    </w:p>
    <w:p w14:paraId="65BA1405" w14:textId="36E8F67B" w:rsidR="57FC16D3" w:rsidRPr="00574797" w:rsidRDefault="331598ED" w:rsidP="47ED4760">
      <w:r w:rsidRPr="00574797">
        <w:rPr>
          <w:rFonts w:eastAsia="Aptos" w:cs="Aptos"/>
          <w:szCs w:val="22"/>
        </w:rPr>
        <w:t>The purpose of this engagement is to identify, and where possible within the allotted time, resolve performance issues in the Education Standards Board’s SharePoint 2019 environment. This will involve improving system performance, addressing critical errors, enhancing availability, and optimising configurations and integrations. The issues and remediations will be documented.</w:t>
      </w:r>
    </w:p>
    <w:p w14:paraId="758678A4" w14:textId="7B87BD27" w:rsidR="47ED4760" w:rsidRPr="00574797" w:rsidRDefault="32DC5395" w:rsidP="47ED4760">
      <w:pPr>
        <w:rPr>
          <w:rFonts w:eastAsia="Aptos" w:cs="Aptos"/>
          <w:szCs w:val="22"/>
        </w:rPr>
      </w:pPr>
      <w:r w:rsidRPr="00574797">
        <w:rPr>
          <w:rFonts w:eastAsia="Aptos" w:cs="Aptos"/>
        </w:rPr>
        <w:t xml:space="preserve">The scope of the </w:t>
      </w:r>
      <w:r w:rsidRPr="00574797">
        <w:rPr>
          <w:rFonts w:eastAsia="Aptos" w:cs="Aptos"/>
          <w:szCs w:val="22"/>
        </w:rPr>
        <w:t>work includes:</w:t>
      </w:r>
    </w:p>
    <w:p w14:paraId="4111D65D" w14:textId="087AB7CF" w:rsidR="32DC5395"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t>Examine CPU Usage for the Past 6 Months</w:t>
      </w:r>
    </w:p>
    <w:p w14:paraId="5B668369" w14:textId="7E6C1300" w:rsidR="32DC5395"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t>Examine Windows Event Logs of the Past 6 Months</w:t>
      </w:r>
    </w:p>
    <w:p w14:paraId="0F1195DA" w14:textId="185B876F" w:rsidR="32DC5395"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t>Examine IIS Logs</w:t>
      </w:r>
    </w:p>
    <w:p w14:paraId="71208EFB" w14:textId="71100701" w:rsidR="32DC5395"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t>Examine ULS Logs</w:t>
      </w:r>
    </w:p>
    <w:p w14:paraId="0136A397" w14:textId="6CC24EF8" w:rsidR="32DC5395"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t>Examine and Identify Necessary Configurations of SharePoint Health Analyzer Rules</w:t>
      </w:r>
    </w:p>
    <w:p w14:paraId="5374ADD5" w14:textId="3F6D9722" w:rsidR="6A1641FC"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t>Examine Schedule Jobs and Run History</w:t>
      </w:r>
    </w:p>
    <w:p w14:paraId="662888F9" w14:textId="4A529460" w:rsidR="32DC5395"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t>Examine Request Distribution</w:t>
      </w:r>
    </w:p>
    <w:p w14:paraId="057A3A49" w14:textId="3AE7AD65" w:rsidR="32DC5395"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t>Verify Resource Throttling Settings and Identity Customisations</w:t>
      </w:r>
    </w:p>
    <w:p w14:paraId="4DD75F71" w14:textId="2C525C58" w:rsidR="32DC5395"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lastRenderedPageBreak/>
        <w:t>Examine SharePoint Libraries That Go Unavailable (e.g., C&amp;I – ECS Investigations Library)</w:t>
      </w:r>
    </w:p>
    <w:p w14:paraId="35D2EBE9" w14:textId="72F8291D" w:rsidR="32DC5395" w:rsidRPr="00574797" w:rsidRDefault="32DC5395" w:rsidP="794E02EC">
      <w:pPr>
        <w:pStyle w:val="ListParagraph"/>
        <w:numPr>
          <w:ilvl w:val="0"/>
          <w:numId w:val="51"/>
        </w:numPr>
        <w:rPr>
          <w:rFonts w:eastAsia="Aptos" w:cs="Aptos"/>
        </w:rPr>
      </w:pPr>
      <w:r w:rsidRPr="794E02EC">
        <w:rPr>
          <w:rFonts w:ascii="Aptos" w:eastAsiaTheme="minorEastAsia" w:hAnsi="Aptos" w:cs="Aptos"/>
          <w:color w:val="023F3F"/>
          <w:sz w:val="22"/>
          <w:szCs w:val="22"/>
        </w:rPr>
        <w:t xml:space="preserve">Examine Integrations with </w:t>
      </w:r>
      <w:proofErr w:type="spellStart"/>
      <w:r w:rsidRPr="794E02EC">
        <w:rPr>
          <w:rFonts w:ascii="Aptos" w:eastAsiaTheme="minorEastAsia" w:hAnsi="Aptos" w:cs="Aptos"/>
          <w:color w:val="023F3F"/>
          <w:sz w:val="22"/>
          <w:szCs w:val="22"/>
        </w:rPr>
        <w:t>RecordPoint</w:t>
      </w:r>
      <w:proofErr w:type="spellEnd"/>
    </w:p>
    <w:p w14:paraId="3C67738B" w14:textId="2476DAA9" w:rsidR="003A0811" w:rsidRPr="00574797" w:rsidRDefault="003A0811">
      <w:pPr>
        <w:spacing w:before="0" w:after="0" w:line="240" w:lineRule="auto"/>
        <w:rPr>
          <w:rFonts w:eastAsia="Aptos" w:cs="Aptos"/>
        </w:rPr>
      </w:pPr>
      <w:r w:rsidRPr="00574797">
        <w:rPr>
          <w:rFonts w:eastAsia="Aptos" w:cs="Aptos"/>
        </w:rPr>
        <w:br w:type="page"/>
      </w:r>
    </w:p>
    <w:p w14:paraId="7EAF40CF" w14:textId="77777777" w:rsidR="1D1B7075" w:rsidRPr="00574797" w:rsidRDefault="1D1B7075" w:rsidP="1D1B7075">
      <w:pPr>
        <w:rPr>
          <w:rFonts w:eastAsia="Aptos" w:cs="Aptos"/>
        </w:rPr>
      </w:pPr>
    </w:p>
    <w:p w14:paraId="04EA0033" w14:textId="4BD9DEB4" w:rsidR="1BFB8703" w:rsidRDefault="5063085E" w:rsidP="00D814F9">
      <w:pPr>
        <w:pStyle w:val="Heading1"/>
      </w:pPr>
      <w:bookmarkStart w:id="8" w:name="_Recommendations_1"/>
      <w:bookmarkStart w:id="9" w:name="_Ref182845347"/>
      <w:bookmarkStart w:id="10" w:name="_Toc95788178"/>
      <w:bookmarkStart w:id="11" w:name="_Recommendations"/>
      <w:bookmarkStart w:id="12" w:name="_Toc1406369845"/>
      <w:bookmarkStart w:id="13" w:name="Recommendations"/>
      <w:bookmarkEnd w:id="8"/>
      <w:r>
        <w:t>Recommend</w:t>
      </w:r>
      <w:r w:rsidR="0C7BA21C">
        <w:t>ations</w:t>
      </w:r>
      <w:bookmarkEnd w:id="9"/>
      <w:bookmarkEnd w:id="10"/>
      <w:bookmarkEnd w:id="11"/>
      <w:bookmarkEnd w:id="12"/>
    </w:p>
    <w:bookmarkEnd w:id="13"/>
    <w:p w14:paraId="0763E236" w14:textId="77777777" w:rsidR="00AE5C26" w:rsidRDefault="19353A72" w:rsidP="00E75B0B">
      <w:r>
        <w:t xml:space="preserve">Based on the issues discovered in the Analysis section, some recommendations have been made to ESB to </w:t>
      </w:r>
      <w:r w:rsidR="4DD3C883">
        <w:t xml:space="preserve">immediately </w:t>
      </w:r>
      <w:r>
        <w:t>reduce or remove the issues. Each of these recomm</w:t>
      </w:r>
      <w:r w:rsidR="15CECE63">
        <w:t>endations are tasks that the ESB can undertake, ordered by their priority and their current impact on users.</w:t>
      </w:r>
      <w:r w:rsidR="56AF752C">
        <w:t xml:space="preserve"> The priority categories are described below</w:t>
      </w:r>
      <w:r w:rsidR="1CEF2CF3">
        <w:t>:</w:t>
      </w:r>
    </w:p>
    <w:p w14:paraId="2B289C6B" w14:textId="49B41D56" w:rsidR="00E75B0B" w:rsidRPr="00A42CCA" w:rsidRDefault="00E75B0B" w:rsidP="00E75B0B">
      <w:pPr>
        <w:rPr>
          <w:rFonts w:cs="Arial"/>
          <w:b/>
          <w:szCs w:val="22"/>
        </w:rPr>
      </w:pPr>
      <w:r w:rsidRPr="00A42CCA">
        <w:rPr>
          <w:rFonts w:cs="Arial"/>
          <w:b/>
          <w:szCs w:val="22"/>
        </w:rPr>
        <w:t>Priority</w:t>
      </w:r>
      <w:commentRangeStart w:id="14"/>
      <w:commentRangeEnd w:id="14"/>
      <w:r w:rsidRPr="00A42CCA">
        <w:rPr>
          <w:rStyle w:val="CommentReference"/>
          <w:sz w:val="22"/>
          <w:szCs w:val="22"/>
        </w:rPr>
        <w:commentReference w:id="14"/>
      </w:r>
    </w:p>
    <w:p w14:paraId="50057695" w14:textId="0E025B10" w:rsidR="00E75B0B" w:rsidRPr="00A42CCA" w:rsidRDefault="00E75B0B" w:rsidP="00D814F9">
      <w:pPr>
        <w:pStyle w:val="ListParagraph"/>
        <w:numPr>
          <w:ilvl w:val="0"/>
          <w:numId w:val="24"/>
        </w:numPr>
        <w:rPr>
          <w:rFonts w:ascii="Aptos" w:hAnsi="Aptos" w:cs="Arial"/>
          <w:sz w:val="22"/>
          <w:szCs w:val="22"/>
        </w:rPr>
      </w:pPr>
      <w:r w:rsidRPr="00CA1D19">
        <w:rPr>
          <w:rFonts w:ascii="Aptos" w:hAnsi="Aptos" w:cs="Arial"/>
          <w:b/>
          <w:bCs/>
          <w:color w:val="FF0000"/>
          <w:sz w:val="22"/>
          <w:szCs w:val="22"/>
        </w:rPr>
        <w:t>Urgent and Important</w:t>
      </w:r>
      <w:r w:rsidRPr="00A42CCA">
        <w:rPr>
          <w:rFonts w:ascii="Aptos" w:hAnsi="Aptos" w:cs="Arial"/>
          <w:b/>
          <w:bCs/>
          <w:sz w:val="22"/>
          <w:szCs w:val="22"/>
        </w:rPr>
        <w:t>:</w:t>
      </w:r>
      <w:r w:rsidRPr="00A42CCA">
        <w:rPr>
          <w:rFonts w:ascii="Aptos" w:hAnsi="Aptos" w:cs="Arial"/>
          <w:sz w:val="22"/>
          <w:szCs w:val="22"/>
        </w:rPr>
        <w:t xml:space="preserve"> Do these tasks immediately.</w:t>
      </w:r>
    </w:p>
    <w:p w14:paraId="7CA3176E" w14:textId="6D771F8D" w:rsidR="00E75B0B" w:rsidRPr="00A42CCA" w:rsidRDefault="00E75B0B" w:rsidP="00D814F9">
      <w:pPr>
        <w:pStyle w:val="ListParagraph"/>
        <w:numPr>
          <w:ilvl w:val="0"/>
          <w:numId w:val="24"/>
        </w:numPr>
        <w:rPr>
          <w:rFonts w:ascii="Aptos" w:hAnsi="Aptos" w:cs="Arial"/>
          <w:sz w:val="22"/>
          <w:szCs w:val="22"/>
        </w:rPr>
      </w:pPr>
      <w:r w:rsidRPr="00CA1D19">
        <w:rPr>
          <w:rFonts w:ascii="Aptos" w:hAnsi="Aptos" w:cs="Arial"/>
          <w:b/>
          <w:bCs/>
          <w:color w:val="FFA500"/>
          <w:sz w:val="22"/>
          <w:szCs w:val="22"/>
        </w:rPr>
        <w:t>Important but Not Urgent</w:t>
      </w:r>
      <w:r w:rsidRPr="00A42CCA">
        <w:rPr>
          <w:rFonts w:ascii="Aptos" w:hAnsi="Aptos" w:cs="Arial"/>
          <w:b/>
          <w:bCs/>
          <w:sz w:val="22"/>
          <w:szCs w:val="22"/>
        </w:rPr>
        <w:t>:</w:t>
      </w:r>
      <w:r w:rsidRPr="00A42CCA">
        <w:rPr>
          <w:rFonts w:ascii="Aptos" w:hAnsi="Aptos" w:cs="Arial"/>
          <w:sz w:val="22"/>
          <w:szCs w:val="22"/>
        </w:rPr>
        <w:t xml:space="preserve"> Schedule these tasks.</w:t>
      </w:r>
    </w:p>
    <w:p w14:paraId="4C38C169" w14:textId="061BA434" w:rsidR="00E75B0B" w:rsidRPr="00B33A76" w:rsidRDefault="00E75B0B">
      <w:pPr>
        <w:pStyle w:val="ListParagraph"/>
        <w:numPr>
          <w:ilvl w:val="0"/>
          <w:numId w:val="24"/>
        </w:numPr>
        <w:rPr>
          <w:bCs/>
        </w:rPr>
      </w:pPr>
      <w:r w:rsidRPr="00113F48">
        <w:rPr>
          <w:rFonts w:ascii="Aptos" w:hAnsi="Aptos" w:cs="Arial"/>
          <w:b/>
          <w:bCs/>
          <w:color w:val="FFD700"/>
          <w:sz w:val="22"/>
          <w:szCs w:val="22"/>
        </w:rPr>
        <w:t>Urgent but Not Important</w:t>
      </w:r>
      <w:r w:rsidRPr="0052573A">
        <w:rPr>
          <w:rFonts w:ascii="Aptos" w:hAnsi="Aptos" w:cs="Arial"/>
          <w:b/>
          <w:bCs/>
          <w:sz w:val="22"/>
          <w:szCs w:val="22"/>
        </w:rPr>
        <w:t>:</w:t>
      </w:r>
      <w:r w:rsidRPr="0052573A">
        <w:rPr>
          <w:rFonts w:ascii="Aptos" w:hAnsi="Aptos" w:cs="Arial"/>
          <w:sz w:val="22"/>
          <w:szCs w:val="22"/>
        </w:rPr>
        <w:t xml:space="preserve"> Delegate these tasks if possible.</w:t>
      </w:r>
    </w:p>
    <w:p w14:paraId="6969361C" w14:textId="77777777" w:rsidR="00A360D7" w:rsidRPr="00A360D7" w:rsidRDefault="00A360D7" w:rsidP="00B33A76">
      <w:pPr>
        <w:rPr>
          <w:b/>
        </w:rPr>
      </w:pPr>
      <w:r w:rsidRPr="00A360D7">
        <w:rPr>
          <w:b/>
        </w:rPr>
        <w:t>User impact</w:t>
      </w:r>
    </w:p>
    <w:p w14:paraId="7FA3D36D" w14:textId="6DB5902E" w:rsidR="00B33A76" w:rsidRPr="00A360D7" w:rsidRDefault="00B33A76" w:rsidP="00A360D7">
      <w:pPr>
        <w:pStyle w:val="ListParagraph"/>
        <w:numPr>
          <w:ilvl w:val="0"/>
          <w:numId w:val="24"/>
        </w:numPr>
        <w:rPr>
          <w:rFonts w:ascii="Aptos" w:hAnsi="Aptos" w:cs="Arial"/>
          <w:b/>
          <w:bCs/>
          <w:sz w:val="22"/>
          <w:szCs w:val="22"/>
        </w:rPr>
      </w:pPr>
      <w:r w:rsidRPr="00243FB8">
        <w:rPr>
          <w:rFonts w:ascii="Aptos" w:hAnsi="Aptos" w:cs="Arial"/>
          <w:b/>
          <w:bCs/>
          <w:color w:val="FF0000"/>
          <w:sz w:val="22"/>
          <w:szCs w:val="22"/>
        </w:rPr>
        <w:t>High Impact</w:t>
      </w:r>
      <w:r w:rsidRPr="00A360D7">
        <w:rPr>
          <w:rFonts w:ascii="Aptos" w:hAnsi="Aptos" w:cs="Arial"/>
          <w:b/>
          <w:bCs/>
          <w:sz w:val="22"/>
          <w:szCs w:val="22"/>
        </w:rPr>
        <w:t xml:space="preserve">: </w:t>
      </w:r>
      <w:r w:rsidRPr="00D62CB3">
        <w:rPr>
          <w:rFonts w:ascii="Aptos" w:hAnsi="Aptos" w:cs="Arial"/>
          <w:sz w:val="22"/>
          <w:szCs w:val="22"/>
        </w:rPr>
        <w:t>Significant disruption to user activities, making essential tasks impossible and severely affecting productivity.</w:t>
      </w:r>
    </w:p>
    <w:p w14:paraId="4AF2EF8A" w14:textId="77777777" w:rsidR="00B33A76" w:rsidRPr="00A360D7" w:rsidRDefault="00B33A76" w:rsidP="00A360D7">
      <w:pPr>
        <w:pStyle w:val="ListParagraph"/>
        <w:numPr>
          <w:ilvl w:val="0"/>
          <w:numId w:val="24"/>
        </w:numPr>
        <w:rPr>
          <w:rFonts w:ascii="Aptos" w:hAnsi="Aptos" w:cs="Arial"/>
          <w:b/>
          <w:bCs/>
          <w:sz w:val="22"/>
          <w:szCs w:val="22"/>
        </w:rPr>
      </w:pPr>
      <w:r w:rsidRPr="008D1BFC">
        <w:rPr>
          <w:rFonts w:ascii="Aptos" w:hAnsi="Aptos" w:cs="Arial"/>
          <w:b/>
          <w:bCs/>
          <w:color w:val="FFD700"/>
          <w:sz w:val="22"/>
          <w:szCs w:val="22"/>
        </w:rPr>
        <w:t>Moderate Impact:</w:t>
      </w:r>
      <w:r w:rsidRPr="00A360D7">
        <w:rPr>
          <w:rFonts w:ascii="Aptos" w:hAnsi="Aptos" w:cs="Arial"/>
          <w:b/>
          <w:bCs/>
          <w:sz w:val="22"/>
          <w:szCs w:val="22"/>
        </w:rPr>
        <w:t xml:space="preserve"> </w:t>
      </w:r>
      <w:r w:rsidRPr="00D62CB3">
        <w:rPr>
          <w:rFonts w:ascii="Aptos" w:hAnsi="Aptos" w:cs="Arial"/>
          <w:sz w:val="22"/>
          <w:szCs w:val="22"/>
        </w:rPr>
        <w:t>Noticeable inconvenience and delays, but users can still perform most tasks with some productivity loss.</w:t>
      </w:r>
    </w:p>
    <w:p w14:paraId="2B2058A0" w14:textId="1833C3AA" w:rsidR="3AB43C9E" w:rsidRPr="00EE2234" w:rsidRDefault="00B33A76" w:rsidP="006220E7">
      <w:pPr>
        <w:pStyle w:val="ListParagraph"/>
        <w:numPr>
          <w:ilvl w:val="0"/>
          <w:numId w:val="24"/>
        </w:numPr>
        <w:rPr>
          <w:rFonts w:cs="Arial"/>
          <w:b/>
          <w:bCs/>
          <w:szCs w:val="22"/>
        </w:rPr>
      </w:pPr>
      <w:r w:rsidRPr="006220E7">
        <w:rPr>
          <w:rFonts w:ascii="Aptos" w:hAnsi="Aptos" w:cs="Arial"/>
          <w:b/>
          <w:bCs/>
          <w:color w:val="00AA00"/>
          <w:sz w:val="22"/>
          <w:szCs w:val="22"/>
        </w:rPr>
        <w:t>Low Impact</w:t>
      </w:r>
      <w:r w:rsidRPr="006220E7">
        <w:rPr>
          <w:rFonts w:ascii="Aptos" w:hAnsi="Aptos" w:cs="Arial"/>
          <w:b/>
          <w:bCs/>
          <w:sz w:val="22"/>
          <w:szCs w:val="22"/>
        </w:rPr>
        <w:t xml:space="preserve">: </w:t>
      </w:r>
      <w:r w:rsidRPr="006220E7">
        <w:rPr>
          <w:rFonts w:ascii="Aptos" w:hAnsi="Aptos" w:cs="Arial"/>
          <w:sz w:val="22"/>
          <w:szCs w:val="22"/>
        </w:rPr>
        <w:t>Minimal disruption with little to no effect on user activities, allowing users to continue their tasks largely unaffected</w:t>
      </w:r>
      <w:r w:rsidR="00BE1F85">
        <w:rPr>
          <w:rFonts w:ascii="Aptos" w:hAnsi="Aptos" w:cs="Arial"/>
          <w:sz w:val="22"/>
          <w:szCs w:val="22"/>
        </w:rPr>
        <w:t>.</w:t>
      </w:r>
    </w:p>
    <w:tbl>
      <w:tblPr>
        <w:tblStyle w:val="TableGrid"/>
        <w:tblW w:w="5000" w:type="pct"/>
        <w:tblLook w:val="04A0" w:firstRow="1" w:lastRow="0" w:firstColumn="1" w:lastColumn="0" w:noHBand="0" w:noVBand="1"/>
      </w:tblPr>
      <w:tblGrid>
        <w:gridCol w:w="2393"/>
        <w:gridCol w:w="1704"/>
        <w:gridCol w:w="1273"/>
        <w:gridCol w:w="1733"/>
        <w:gridCol w:w="2643"/>
      </w:tblGrid>
      <w:tr w:rsidR="002F3FFE" w:rsidRPr="00574797" w14:paraId="0A71BDB0" w14:textId="77777777" w:rsidTr="5892922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8" w:type="pct"/>
          </w:tcPr>
          <w:p w14:paraId="07C1956A" w14:textId="77777777" w:rsidR="002F3FFE" w:rsidRPr="00574797" w:rsidRDefault="002F3FFE">
            <w:pPr>
              <w:rPr>
                <w:rFonts w:cs="Arial"/>
                <w:b w:val="0"/>
                <w:bCs/>
                <w:szCs w:val="22"/>
              </w:rPr>
            </w:pPr>
            <w:r w:rsidRPr="00574797">
              <w:rPr>
                <w:rFonts w:cs="Arial"/>
              </w:rPr>
              <w:t>Task</w:t>
            </w:r>
          </w:p>
        </w:tc>
        <w:tc>
          <w:tcPr>
            <w:tcW w:w="874" w:type="pct"/>
          </w:tcPr>
          <w:p w14:paraId="288DC36C" w14:textId="77777777" w:rsidR="002F3FFE" w:rsidRPr="00574797" w:rsidRDefault="002F3FFE">
            <w:pPr>
              <w:cnfStyle w:val="100000000000" w:firstRow="1" w:lastRow="0" w:firstColumn="0" w:lastColumn="0" w:oddVBand="0" w:evenVBand="0" w:oddHBand="0" w:evenHBand="0" w:firstRowFirstColumn="0" w:firstRowLastColumn="0" w:lastRowFirstColumn="0" w:lastRowLastColumn="0"/>
              <w:rPr>
                <w:rFonts w:cs="Arial"/>
                <w:b w:val="0"/>
                <w:bCs/>
                <w:szCs w:val="22"/>
              </w:rPr>
            </w:pPr>
            <w:r w:rsidRPr="00574797">
              <w:rPr>
                <w:rFonts w:cs="Arial"/>
              </w:rPr>
              <w:t>Priority</w:t>
            </w:r>
          </w:p>
        </w:tc>
        <w:tc>
          <w:tcPr>
            <w:tcW w:w="653" w:type="pct"/>
          </w:tcPr>
          <w:p w14:paraId="618EDDC0" w14:textId="77777777" w:rsidR="002F3FFE" w:rsidRPr="00574797" w:rsidRDefault="002F3FFE">
            <w:pPr>
              <w:cnfStyle w:val="100000000000" w:firstRow="1" w:lastRow="0" w:firstColumn="0" w:lastColumn="0" w:oddVBand="0" w:evenVBand="0" w:oddHBand="0" w:evenHBand="0" w:firstRowFirstColumn="0" w:firstRowLastColumn="0" w:lastRowFirstColumn="0" w:lastRowLastColumn="0"/>
              <w:rPr>
                <w:rFonts w:cs="Arial"/>
                <w:b w:val="0"/>
                <w:bCs/>
                <w:szCs w:val="22"/>
              </w:rPr>
            </w:pPr>
            <w:r w:rsidRPr="00574797">
              <w:rPr>
                <w:rFonts w:cs="Arial"/>
              </w:rPr>
              <w:t>User Impact</w:t>
            </w:r>
          </w:p>
        </w:tc>
        <w:tc>
          <w:tcPr>
            <w:tcW w:w="889" w:type="pct"/>
          </w:tcPr>
          <w:p w14:paraId="40DDEE95" w14:textId="1228A22C" w:rsidR="002F3FFE" w:rsidRPr="00574797" w:rsidRDefault="66E7A3EF" w:rsidP="295F8ECE">
            <w:pPr>
              <w:cnfStyle w:val="100000000000" w:firstRow="1" w:lastRow="0" w:firstColumn="0" w:lastColumn="0" w:oddVBand="0" w:evenVBand="0" w:oddHBand="0" w:evenHBand="0" w:firstRowFirstColumn="0" w:firstRowLastColumn="0" w:lastRowFirstColumn="0" w:lastRowLastColumn="0"/>
              <w:rPr>
                <w:rFonts w:cs="Arial"/>
              </w:rPr>
            </w:pPr>
            <w:commentRangeStart w:id="15"/>
            <w:commentRangeStart w:id="16"/>
            <w:r w:rsidRPr="295F8ECE">
              <w:rPr>
                <w:rFonts w:cs="Arial"/>
              </w:rPr>
              <w:t>Effort</w:t>
            </w:r>
            <w:commentRangeEnd w:id="15"/>
            <w:r w:rsidR="002F3FFE">
              <w:rPr>
                <w:rStyle w:val="CommentReference"/>
              </w:rPr>
              <w:commentReference w:id="15"/>
            </w:r>
            <w:commentRangeEnd w:id="16"/>
            <w:r w:rsidR="002F3FFE">
              <w:rPr>
                <w:rStyle w:val="CommentReference"/>
              </w:rPr>
              <w:commentReference w:id="16"/>
            </w:r>
          </w:p>
        </w:tc>
        <w:tc>
          <w:tcPr>
            <w:tcW w:w="1357" w:type="pct"/>
          </w:tcPr>
          <w:p w14:paraId="1D16B02F" w14:textId="77777777" w:rsidR="002F3FFE" w:rsidRPr="00574797" w:rsidRDefault="002F3FFE">
            <w:pPr>
              <w:cnfStyle w:val="100000000000" w:firstRow="1" w:lastRow="0" w:firstColumn="0" w:lastColumn="0" w:oddVBand="0" w:evenVBand="0" w:oddHBand="0" w:evenHBand="0" w:firstRowFirstColumn="0" w:firstRowLastColumn="0" w:lastRowFirstColumn="0" w:lastRowLastColumn="0"/>
              <w:rPr>
                <w:rFonts w:cs="Arial"/>
                <w:b w:val="0"/>
                <w:bCs/>
                <w:szCs w:val="22"/>
              </w:rPr>
            </w:pPr>
            <w:r w:rsidRPr="00574797">
              <w:rPr>
                <w:rFonts w:cs="Arial"/>
              </w:rPr>
              <w:t>Comments</w:t>
            </w:r>
          </w:p>
        </w:tc>
      </w:tr>
      <w:tr w:rsidR="002F3FFE" w:rsidRPr="00574797" w14:paraId="14EFF6F2" w14:textId="77777777" w:rsidTr="58929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8" w:type="pct"/>
          </w:tcPr>
          <w:p w14:paraId="4886CEC5" w14:textId="77777777" w:rsidR="002F3FFE" w:rsidRPr="00574797" w:rsidRDefault="002F3FFE">
            <w:r w:rsidRPr="00574797">
              <w:t>Reorganize subsites and larger document libraries into separate site collections</w:t>
            </w:r>
          </w:p>
        </w:tc>
        <w:tc>
          <w:tcPr>
            <w:tcW w:w="874" w:type="pct"/>
          </w:tcPr>
          <w:p w14:paraId="76B7407E" w14:textId="77777777" w:rsidR="002F3FFE" w:rsidRPr="0024026D" w:rsidRDefault="002F3FFE">
            <w:pPr>
              <w:cnfStyle w:val="000000100000" w:firstRow="0" w:lastRow="0" w:firstColumn="0" w:lastColumn="0" w:oddVBand="0" w:evenVBand="0" w:oddHBand="1" w:evenHBand="0" w:firstRowFirstColumn="0" w:firstRowLastColumn="0" w:lastRowFirstColumn="0" w:lastRowLastColumn="0"/>
            </w:pPr>
            <w:r w:rsidRPr="0024026D">
              <w:rPr>
                <w:rFonts w:cs="Arial"/>
                <w:color w:val="FF0000"/>
                <w:kern w:val="2"/>
                <w:szCs w:val="22"/>
                <w14:ligatures w14:val="standardContextual"/>
              </w:rPr>
              <w:t>Urgent and Important</w:t>
            </w:r>
          </w:p>
        </w:tc>
        <w:tc>
          <w:tcPr>
            <w:tcW w:w="653" w:type="pct"/>
          </w:tcPr>
          <w:p w14:paraId="6F32154F" w14:textId="3C6957E3" w:rsidR="002F3FFE" w:rsidRPr="0024026D" w:rsidRDefault="0081453F">
            <w:pPr>
              <w:cnfStyle w:val="000000100000" w:firstRow="0" w:lastRow="0" w:firstColumn="0" w:lastColumn="0" w:oddVBand="0" w:evenVBand="0" w:oddHBand="1" w:evenHBand="0" w:firstRowFirstColumn="0" w:firstRowLastColumn="0" w:lastRowFirstColumn="0" w:lastRowLastColumn="0"/>
            </w:pPr>
            <w:r w:rsidRPr="0024026D">
              <w:rPr>
                <w:rFonts w:cs="Arial"/>
                <w:color w:val="FFD700"/>
                <w:kern w:val="2"/>
                <w:szCs w:val="22"/>
                <w14:ligatures w14:val="standardContextual"/>
              </w:rPr>
              <w:t>Moderate</w:t>
            </w:r>
          </w:p>
        </w:tc>
        <w:tc>
          <w:tcPr>
            <w:tcW w:w="889" w:type="pct"/>
          </w:tcPr>
          <w:p w14:paraId="6F687B7F" w14:textId="77777777" w:rsidR="002F3FFE" w:rsidRPr="00574797" w:rsidRDefault="002F3FFE">
            <w:pPr>
              <w:cnfStyle w:val="000000100000" w:firstRow="0" w:lastRow="0" w:firstColumn="0" w:lastColumn="0" w:oddVBand="0" w:evenVBand="0" w:oddHBand="1" w:evenHBand="0" w:firstRowFirstColumn="0" w:firstRowLastColumn="0" w:lastRowFirstColumn="0" w:lastRowLastColumn="0"/>
            </w:pPr>
            <w:r w:rsidRPr="00574797">
              <w:t>15 days</w:t>
            </w:r>
          </w:p>
        </w:tc>
        <w:tc>
          <w:tcPr>
            <w:tcW w:w="1357" w:type="pct"/>
          </w:tcPr>
          <w:p w14:paraId="1656A476" w14:textId="362DEC77" w:rsidR="002F3FFE" w:rsidRPr="00574797" w:rsidRDefault="00D767F7" w:rsidP="00B80E1B">
            <w:pPr>
              <w:cnfStyle w:val="000000100000" w:firstRow="0" w:lastRow="0" w:firstColumn="0" w:lastColumn="0" w:oddVBand="0" w:evenVBand="0" w:oddHBand="1" w:evenHBand="0" w:firstRowFirstColumn="0" w:firstRowLastColumn="0" w:lastRowFirstColumn="0" w:lastRowLastColumn="0"/>
              <w:rPr>
                <w:rFonts w:cs="Arial"/>
                <w:szCs w:val="22"/>
              </w:rPr>
            </w:pPr>
            <w:r w:rsidRPr="00DE3FED">
              <w:rPr>
                <w:rFonts w:cs="Arial"/>
                <w:b/>
                <w:bCs/>
                <w:szCs w:val="22"/>
              </w:rPr>
              <w:t>Impact of Task not being completed:</w:t>
            </w:r>
            <w:r w:rsidR="00B80E1B">
              <w:rPr>
                <w:rFonts w:cs="Arial"/>
                <w:szCs w:val="22"/>
              </w:rPr>
              <w:t xml:space="preserve"> </w:t>
            </w:r>
            <w:r w:rsidR="000111F5" w:rsidRPr="000111F5">
              <w:rPr>
                <w:rFonts w:cs="Arial"/>
                <w:szCs w:val="22"/>
              </w:rPr>
              <w:t>As the content database grows larger, site performance will decrease. Additionally, restructuring will become more difficult, requiring more time and effort.</w:t>
            </w:r>
          </w:p>
        </w:tc>
      </w:tr>
      <w:tr w:rsidR="002F3FFE" w:rsidRPr="00574797" w14:paraId="23CA77F3" w14:textId="77777777" w:rsidTr="58929226">
        <w:trPr>
          <w:trHeight w:val="300"/>
        </w:trPr>
        <w:tc>
          <w:tcPr>
            <w:cnfStyle w:val="001000000000" w:firstRow="0" w:lastRow="0" w:firstColumn="1" w:lastColumn="0" w:oddVBand="0" w:evenVBand="0" w:oddHBand="0" w:evenHBand="0" w:firstRowFirstColumn="0" w:firstRowLastColumn="0" w:lastRowFirstColumn="0" w:lastRowLastColumn="0"/>
            <w:tcW w:w="1228" w:type="pct"/>
          </w:tcPr>
          <w:p w14:paraId="54E15E9B" w14:textId="77777777" w:rsidR="002F3FFE" w:rsidRPr="00574797" w:rsidRDefault="002F3FFE">
            <w:r w:rsidRPr="00574797">
              <w:lastRenderedPageBreak/>
              <w:t>Resolve issues in document libraries that exceed resource throttling thresholds, such as unique permissions and list view thresholds.</w:t>
            </w:r>
          </w:p>
        </w:tc>
        <w:tc>
          <w:tcPr>
            <w:tcW w:w="874" w:type="pct"/>
          </w:tcPr>
          <w:p w14:paraId="64F73F17" w14:textId="77777777" w:rsidR="002F3FFE" w:rsidRPr="0024026D" w:rsidRDefault="002F3FFE">
            <w:pPr>
              <w:cnfStyle w:val="000000000000" w:firstRow="0" w:lastRow="0" w:firstColumn="0" w:lastColumn="0" w:oddVBand="0" w:evenVBand="0" w:oddHBand="0" w:evenHBand="0" w:firstRowFirstColumn="0" w:firstRowLastColumn="0" w:lastRowFirstColumn="0" w:lastRowLastColumn="0"/>
            </w:pPr>
            <w:r w:rsidRPr="0024026D">
              <w:rPr>
                <w:rFonts w:cs="Arial"/>
                <w:color w:val="FF0000"/>
                <w:kern w:val="2"/>
                <w:szCs w:val="22"/>
                <w14:ligatures w14:val="standardContextual"/>
              </w:rPr>
              <w:t>Urgent and Important</w:t>
            </w:r>
          </w:p>
        </w:tc>
        <w:tc>
          <w:tcPr>
            <w:tcW w:w="653" w:type="pct"/>
          </w:tcPr>
          <w:p w14:paraId="7C3C4CF0" w14:textId="6BAED38B" w:rsidR="002F3FFE" w:rsidRPr="0024026D" w:rsidRDefault="00E805D8">
            <w:pPr>
              <w:cnfStyle w:val="000000000000" w:firstRow="0" w:lastRow="0" w:firstColumn="0" w:lastColumn="0" w:oddVBand="0" w:evenVBand="0" w:oddHBand="0" w:evenHBand="0" w:firstRowFirstColumn="0" w:firstRowLastColumn="0" w:lastRowFirstColumn="0" w:lastRowLastColumn="0"/>
            </w:pPr>
            <w:r w:rsidRPr="0024026D">
              <w:rPr>
                <w:rFonts w:cs="Arial"/>
                <w:color w:val="FFD700"/>
                <w:kern w:val="2"/>
                <w:szCs w:val="22"/>
                <w14:ligatures w14:val="standardContextual"/>
              </w:rPr>
              <w:t>Moderate</w:t>
            </w:r>
          </w:p>
        </w:tc>
        <w:tc>
          <w:tcPr>
            <w:tcW w:w="889" w:type="pct"/>
          </w:tcPr>
          <w:p w14:paraId="30608F7F" w14:textId="77777777" w:rsidR="002F3FFE" w:rsidRPr="00574797" w:rsidRDefault="002F3FFE">
            <w:pPr>
              <w:cnfStyle w:val="000000000000" w:firstRow="0" w:lastRow="0" w:firstColumn="0" w:lastColumn="0" w:oddVBand="0" w:evenVBand="0" w:oddHBand="0" w:evenHBand="0" w:firstRowFirstColumn="0" w:firstRowLastColumn="0" w:lastRowFirstColumn="0" w:lastRowLastColumn="0"/>
            </w:pPr>
            <w:r w:rsidRPr="00574797">
              <w:t>Subject to the agreement and availability of business users</w:t>
            </w:r>
          </w:p>
        </w:tc>
        <w:tc>
          <w:tcPr>
            <w:tcW w:w="1357" w:type="pct"/>
          </w:tcPr>
          <w:p w14:paraId="036DBBCE" w14:textId="39FF964D" w:rsidR="002F3FFE" w:rsidRPr="00574797" w:rsidRDefault="00DE3FED">
            <w:pPr>
              <w:cnfStyle w:val="000000000000" w:firstRow="0" w:lastRow="0" w:firstColumn="0" w:lastColumn="0" w:oddVBand="0" w:evenVBand="0" w:oddHBand="0" w:evenHBand="0" w:firstRowFirstColumn="0" w:firstRowLastColumn="0" w:lastRowFirstColumn="0" w:lastRowLastColumn="0"/>
              <w:rPr>
                <w:rFonts w:cs="Arial"/>
                <w:szCs w:val="22"/>
              </w:rPr>
            </w:pPr>
            <w:r w:rsidRPr="00DE3FED">
              <w:rPr>
                <w:rFonts w:cs="Arial"/>
                <w:b/>
                <w:bCs/>
                <w:szCs w:val="22"/>
              </w:rPr>
              <w:t>Impact of Task not being completed:</w:t>
            </w:r>
            <w:r>
              <w:rPr>
                <w:rFonts w:cs="Arial"/>
                <w:szCs w:val="22"/>
              </w:rPr>
              <w:t xml:space="preserve"> </w:t>
            </w:r>
            <w:r w:rsidR="00B35F8E" w:rsidRPr="00B35F8E">
              <w:rPr>
                <w:rFonts w:cs="Arial"/>
                <w:szCs w:val="22"/>
              </w:rPr>
              <w:t>As resource throttling limits are exceeded, performance will decrease, potentially disabling functionalities like sorting and filtering in the libraries.</w:t>
            </w:r>
          </w:p>
        </w:tc>
      </w:tr>
      <w:tr w:rsidR="002F3FFE" w:rsidRPr="00574797" w14:paraId="091E957F" w14:textId="77777777" w:rsidTr="58929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8" w:type="pct"/>
          </w:tcPr>
          <w:p w14:paraId="29685BE7" w14:textId="77777777" w:rsidR="002F3FFE" w:rsidRPr="00574797" w:rsidRDefault="002F3FFE">
            <w:r w:rsidRPr="00574797">
              <w:t>Address resource throttling misconfigurations in SharePoint Central Admin</w:t>
            </w:r>
          </w:p>
        </w:tc>
        <w:tc>
          <w:tcPr>
            <w:tcW w:w="874" w:type="pct"/>
          </w:tcPr>
          <w:p w14:paraId="239A705B" w14:textId="77777777" w:rsidR="002F3FFE" w:rsidRPr="0024026D" w:rsidRDefault="002F3FFE">
            <w:pPr>
              <w:cnfStyle w:val="000000100000" w:firstRow="0" w:lastRow="0" w:firstColumn="0" w:lastColumn="0" w:oddVBand="0" w:evenVBand="0" w:oddHBand="1" w:evenHBand="0" w:firstRowFirstColumn="0" w:firstRowLastColumn="0" w:lastRowFirstColumn="0" w:lastRowLastColumn="0"/>
            </w:pPr>
            <w:r w:rsidRPr="0024026D">
              <w:rPr>
                <w:rFonts w:cs="Arial"/>
                <w:color w:val="FF0000"/>
                <w:kern w:val="2"/>
                <w:szCs w:val="22"/>
                <w14:ligatures w14:val="standardContextual"/>
              </w:rPr>
              <w:t>Urgent and Important</w:t>
            </w:r>
          </w:p>
        </w:tc>
        <w:tc>
          <w:tcPr>
            <w:tcW w:w="653" w:type="pct"/>
          </w:tcPr>
          <w:p w14:paraId="76D518D0" w14:textId="77777777" w:rsidR="002F3FFE" w:rsidRPr="0024026D" w:rsidRDefault="002F3FFE">
            <w:pPr>
              <w:cnfStyle w:val="000000100000" w:firstRow="0" w:lastRow="0" w:firstColumn="0" w:lastColumn="0" w:oddVBand="0" w:evenVBand="0" w:oddHBand="1" w:evenHBand="0" w:firstRowFirstColumn="0" w:firstRowLastColumn="0" w:lastRowFirstColumn="0" w:lastRowLastColumn="0"/>
            </w:pPr>
            <w:r w:rsidRPr="0024026D">
              <w:rPr>
                <w:rFonts w:cs="Arial"/>
                <w:color w:val="FFD700"/>
                <w:kern w:val="2"/>
                <w:szCs w:val="22"/>
                <w14:ligatures w14:val="standardContextual"/>
              </w:rPr>
              <w:t>Moderate</w:t>
            </w:r>
          </w:p>
        </w:tc>
        <w:tc>
          <w:tcPr>
            <w:tcW w:w="889" w:type="pct"/>
          </w:tcPr>
          <w:p w14:paraId="6825E7E2" w14:textId="77777777" w:rsidR="002F3FFE" w:rsidRPr="00574797" w:rsidRDefault="002F3FFE">
            <w:pPr>
              <w:cnfStyle w:val="000000100000" w:firstRow="0" w:lastRow="0" w:firstColumn="0" w:lastColumn="0" w:oddVBand="0" w:evenVBand="0" w:oddHBand="1" w:evenHBand="0" w:firstRowFirstColumn="0" w:firstRowLastColumn="0" w:lastRowFirstColumn="0" w:lastRowLastColumn="0"/>
            </w:pPr>
            <w:r w:rsidRPr="00574797">
              <w:t>2 Hours</w:t>
            </w:r>
          </w:p>
        </w:tc>
        <w:tc>
          <w:tcPr>
            <w:tcW w:w="1357" w:type="pct"/>
          </w:tcPr>
          <w:p w14:paraId="4AB0E530" w14:textId="77777777" w:rsidR="002F3FFE" w:rsidRDefault="002F3FFE">
            <w:pPr>
              <w:cnfStyle w:val="000000100000" w:firstRow="0" w:lastRow="0" w:firstColumn="0" w:lastColumn="0" w:oddVBand="0" w:evenVBand="0" w:oddHBand="1" w:evenHBand="0" w:firstRowFirstColumn="0" w:firstRowLastColumn="0" w:lastRowFirstColumn="0" w:lastRowLastColumn="0"/>
              <w:rPr>
                <w:rFonts w:cs="Arial"/>
                <w:szCs w:val="22"/>
              </w:rPr>
            </w:pPr>
            <w:r w:rsidRPr="00574797">
              <w:rPr>
                <w:rFonts w:cs="Arial"/>
                <w:szCs w:val="22"/>
              </w:rPr>
              <w:t>This must be done after addressing the identified issues in the document libraries that violate the resource throttling thresholds</w:t>
            </w:r>
          </w:p>
          <w:p w14:paraId="0532733E" w14:textId="77777777" w:rsidR="00AE4361" w:rsidRDefault="00AE4361">
            <w:pPr>
              <w:cnfStyle w:val="000000100000" w:firstRow="0" w:lastRow="0" w:firstColumn="0" w:lastColumn="0" w:oddVBand="0" w:evenVBand="0" w:oddHBand="1" w:evenHBand="0" w:firstRowFirstColumn="0" w:firstRowLastColumn="0" w:lastRowFirstColumn="0" w:lastRowLastColumn="0"/>
              <w:rPr>
                <w:rFonts w:cs="Arial"/>
                <w:szCs w:val="22"/>
              </w:rPr>
            </w:pPr>
          </w:p>
          <w:p w14:paraId="113DC0EA" w14:textId="7B7BCB97" w:rsidR="00AE4361" w:rsidRPr="00574797" w:rsidRDefault="00AE4361">
            <w:pPr>
              <w:cnfStyle w:val="000000100000" w:firstRow="0" w:lastRow="0" w:firstColumn="0" w:lastColumn="0" w:oddVBand="0" w:evenVBand="0" w:oddHBand="1" w:evenHBand="0" w:firstRowFirstColumn="0" w:firstRowLastColumn="0" w:lastRowFirstColumn="0" w:lastRowLastColumn="0"/>
              <w:rPr>
                <w:rFonts w:cs="Arial"/>
                <w:szCs w:val="22"/>
              </w:rPr>
            </w:pPr>
            <w:r w:rsidRPr="00DE3FED">
              <w:rPr>
                <w:rFonts w:cs="Arial"/>
                <w:b/>
                <w:bCs/>
                <w:szCs w:val="22"/>
              </w:rPr>
              <w:t>Impact of Task not being completed:</w:t>
            </w:r>
            <w:r>
              <w:rPr>
                <w:rFonts w:cs="Arial"/>
                <w:szCs w:val="22"/>
              </w:rPr>
              <w:t xml:space="preserve"> </w:t>
            </w:r>
            <w:r w:rsidRPr="00B35F8E">
              <w:rPr>
                <w:rFonts w:cs="Arial"/>
                <w:szCs w:val="22"/>
              </w:rPr>
              <w:t>As resource throttling limits are exceeded, performance will decrease, potentially disabling functionalities like sorting and filtering in the libraries.</w:t>
            </w:r>
          </w:p>
        </w:tc>
      </w:tr>
      <w:tr w:rsidR="002F3FFE" w:rsidRPr="00574797" w14:paraId="17807A85" w14:textId="77777777" w:rsidTr="58929226">
        <w:trPr>
          <w:trHeight w:val="300"/>
        </w:trPr>
        <w:tc>
          <w:tcPr>
            <w:cnfStyle w:val="001000000000" w:firstRow="0" w:lastRow="0" w:firstColumn="1" w:lastColumn="0" w:oddVBand="0" w:evenVBand="0" w:oddHBand="0" w:evenHBand="0" w:firstRowFirstColumn="0" w:firstRowLastColumn="0" w:lastRowFirstColumn="0" w:lastRowLastColumn="0"/>
            <w:tcW w:w="1228" w:type="pct"/>
          </w:tcPr>
          <w:p w14:paraId="7559DD5C" w14:textId="4DC391CA" w:rsidR="002F3FFE" w:rsidRPr="00574797" w:rsidRDefault="002F3FFE">
            <w:commentRangeStart w:id="17"/>
            <w:r w:rsidRPr="00574797">
              <w:lastRenderedPageBreak/>
              <w:t>Shrink the Teams site content database, then reindex it</w:t>
            </w:r>
            <w:commentRangeEnd w:id="17"/>
            <w:r>
              <w:rPr>
                <w:rStyle w:val="CommentReference"/>
              </w:rPr>
              <w:commentReference w:id="17"/>
            </w:r>
          </w:p>
        </w:tc>
        <w:tc>
          <w:tcPr>
            <w:tcW w:w="874" w:type="pct"/>
          </w:tcPr>
          <w:p w14:paraId="138E036B" w14:textId="77777777" w:rsidR="002F3FFE" w:rsidRPr="0024026D" w:rsidRDefault="002F3FFE">
            <w:pPr>
              <w:cnfStyle w:val="000000000000" w:firstRow="0" w:lastRow="0" w:firstColumn="0" w:lastColumn="0" w:oddVBand="0" w:evenVBand="0" w:oddHBand="0" w:evenHBand="0" w:firstRowFirstColumn="0" w:firstRowLastColumn="0" w:lastRowFirstColumn="0" w:lastRowLastColumn="0"/>
            </w:pPr>
            <w:r w:rsidRPr="0024026D">
              <w:rPr>
                <w:rFonts w:cs="Arial"/>
                <w:color w:val="FFA500"/>
                <w:kern w:val="2"/>
                <w:szCs w:val="22"/>
                <w14:ligatures w14:val="standardContextual"/>
              </w:rPr>
              <w:t>Important but Not Urgent</w:t>
            </w:r>
          </w:p>
        </w:tc>
        <w:tc>
          <w:tcPr>
            <w:tcW w:w="653" w:type="pct"/>
          </w:tcPr>
          <w:p w14:paraId="4A25D00D" w14:textId="77777777" w:rsidR="002F3FFE" w:rsidRPr="0024026D" w:rsidRDefault="002F3FFE">
            <w:pPr>
              <w:cnfStyle w:val="000000000000" w:firstRow="0" w:lastRow="0" w:firstColumn="0" w:lastColumn="0" w:oddVBand="0" w:evenVBand="0" w:oddHBand="0" w:evenHBand="0" w:firstRowFirstColumn="0" w:firstRowLastColumn="0" w:lastRowFirstColumn="0" w:lastRowLastColumn="0"/>
            </w:pPr>
            <w:r w:rsidRPr="0024026D">
              <w:rPr>
                <w:rFonts w:cs="Arial"/>
                <w:color w:val="FF0000"/>
                <w:kern w:val="2"/>
                <w:szCs w:val="22"/>
                <w14:ligatures w14:val="standardContextual"/>
              </w:rPr>
              <w:t>High</w:t>
            </w:r>
          </w:p>
        </w:tc>
        <w:tc>
          <w:tcPr>
            <w:tcW w:w="889" w:type="pct"/>
          </w:tcPr>
          <w:p w14:paraId="27AB54B2" w14:textId="77777777" w:rsidR="002F3FFE" w:rsidRPr="00574797" w:rsidRDefault="002F3FFE">
            <w:pPr>
              <w:cnfStyle w:val="000000000000" w:firstRow="0" w:lastRow="0" w:firstColumn="0" w:lastColumn="0" w:oddVBand="0" w:evenVBand="0" w:oddHBand="0" w:evenHBand="0" w:firstRowFirstColumn="0" w:firstRowLastColumn="0" w:lastRowFirstColumn="0" w:lastRowLastColumn="0"/>
            </w:pPr>
            <w:r w:rsidRPr="00574797">
              <w:t>Shrink 18 Hours</w:t>
            </w:r>
          </w:p>
          <w:p w14:paraId="72DCFF90" w14:textId="77777777" w:rsidR="002F3FFE" w:rsidRPr="00574797" w:rsidRDefault="002F3FFE">
            <w:pPr>
              <w:cnfStyle w:val="000000000000" w:firstRow="0" w:lastRow="0" w:firstColumn="0" w:lastColumn="0" w:oddVBand="0" w:evenVBand="0" w:oddHBand="0" w:evenHBand="0" w:firstRowFirstColumn="0" w:firstRowLastColumn="0" w:lastRowFirstColumn="0" w:lastRowLastColumn="0"/>
            </w:pPr>
          </w:p>
          <w:p w14:paraId="23451B6B" w14:textId="77777777" w:rsidR="002F3FFE" w:rsidRPr="00574797" w:rsidRDefault="002F3FFE">
            <w:pPr>
              <w:cnfStyle w:val="000000000000" w:firstRow="0" w:lastRow="0" w:firstColumn="0" w:lastColumn="0" w:oddVBand="0" w:evenVBand="0" w:oddHBand="0" w:evenHBand="0" w:firstRowFirstColumn="0" w:firstRowLastColumn="0" w:lastRowFirstColumn="0" w:lastRowLastColumn="0"/>
            </w:pPr>
            <w:r w:rsidRPr="00574797">
              <w:t>Reindex 9 hours</w:t>
            </w:r>
          </w:p>
        </w:tc>
        <w:tc>
          <w:tcPr>
            <w:tcW w:w="1357" w:type="pct"/>
          </w:tcPr>
          <w:p w14:paraId="06358A18" w14:textId="77777777" w:rsidR="002F3FFE" w:rsidDel="00047DA1" w:rsidRDefault="002F3FFE">
            <w:pPr>
              <w:cnfStyle w:val="000000000000" w:firstRow="0" w:lastRow="0" w:firstColumn="0" w:lastColumn="0" w:oddVBand="0" w:evenVBand="0" w:oddHBand="0" w:evenHBand="0" w:firstRowFirstColumn="0" w:firstRowLastColumn="0" w:lastRowFirstColumn="0" w:lastRowLastColumn="0"/>
              <w:rPr>
                <w:rFonts w:cs="Arial"/>
              </w:rPr>
            </w:pPr>
            <w:r w:rsidRPr="58929226">
              <w:rPr>
                <w:rFonts w:cs="Arial"/>
              </w:rPr>
              <w:t>Action items are provided in the document “SharePoint DB Shrink Tasks”</w:t>
            </w:r>
          </w:p>
          <w:p w14:paraId="1500F02B" w14:textId="7DC1931C" w:rsidR="00AE4361" w:rsidRDefault="00AE4361">
            <w:pPr>
              <w:cnfStyle w:val="000000000000" w:firstRow="0" w:lastRow="0" w:firstColumn="0" w:lastColumn="0" w:oddVBand="0" w:evenVBand="0" w:oddHBand="0" w:evenHBand="0" w:firstRowFirstColumn="0" w:firstRowLastColumn="0" w:lastRowFirstColumn="0" w:lastRowLastColumn="0"/>
              <w:rPr>
                <w:rFonts w:cs="Arial"/>
              </w:rPr>
            </w:pPr>
            <w:r w:rsidRPr="58929226">
              <w:rPr>
                <w:rFonts w:cs="Arial"/>
                <w:b/>
              </w:rPr>
              <w:t>Impact of Task not being completed:</w:t>
            </w:r>
            <w:r w:rsidR="001D2DED" w:rsidRPr="58929226">
              <w:rPr>
                <w:rFonts w:cs="Arial"/>
                <w:b/>
              </w:rPr>
              <w:t xml:space="preserve"> </w:t>
            </w:r>
            <w:r w:rsidR="00A518F0" w:rsidRPr="58929226">
              <w:rPr>
                <w:rFonts w:cs="Arial"/>
              </w:rPr>
              <w:t>content database will keep expanding due to unused space from deleted records and other operations, which will remain unutilized</w:t>
            </w:r>
          </w:p>
          <w:p w14:paraId="78348778" w14:textId="77777777" w:rsidR="00C700B8" w:rsidRDefault="00C700B8">
            <w:pPr>
              <w:cnfStyle w:val="000000000000" w:firstRow="0" w:lastRow="0" w:firstColumn="0" w:lastColumn="0" w:oddVBand="0" w:evenVBand="0" w:oddHBand="0" w:evenHBand="0" w:firstRowFirstColumn="0" w:firstRowLastColumn="0" w:lastRowFirstColumn="0" w:lastRowLastColumn="0"/>
              <w:rPr>
                <w:rFonts w:cs="Arial"/>
                <w:szCs w:val="22"/>
              </w:rPr>
            </w:pPr>
            <w:r w:rsidRPr="00FA769A">
              <w:rPr>
                <w:rFonts w:cs="Arial"/>
                <w:b/>
                <w:bCs/>
                <w:szCs w:val="22"/>
              </w:rPr>
              <w:t>Note</w:t>
            </w:r>
            <w:r>
              <w:rPr>
                <w:rFonts w:cs="Arial"/>
                <w:szCs w:val="22"/>
              </w:rPr>
              <w:t xml:space="preserve">: </w:t>
            </w:r>
            <w:r w:rsidRPr="00C700B8">
              <w:rPr>
                <w:rFonts w:cs="Arial"/>
                <w:szCs w:val="22"/>
              </w:rPr>
              <w:t>Due to the absence of non-production environments, there is a significant risk in proceeding without testing these changes. This risk aversion stems from the potential impact on the production system, as there is no safe environment to validate the changes beforehand.</w:t>
            </w:r>
          </w:p>
          <w:p w14:paraId="2D39A520" w14:textId="3026FC7C" w:rsidR="00B91F40" w:rsidRPr="00C3149D" w:rsidRDefault="00D87F82">
            <w:pPr>
              <w:cnfStyle w:val="000000000000" w:firstRow="0" w:lastRow="0" w:firstColumn="0" w:lastColumn="0" w:oddVBand="0" w:evenVBand="0" w:oddHBand="0" w:evenHBand="0" w:firstRowFirstColumn="0" w:firstRowLastColumn="0" w:lastRowFirstColumn="0" w:lastRowLastColumn="0"/>
              <w:rPr>
                <w:rFonts w:cs="Arial"/>
                <w:b/>
              </w:rPr>
            </w:pPr>
            <w:r w:rsidRPr="58929226">
              <w:rPr>
                <w:rFonts w:cs="Arial"/>
                <w:b/>
              </w:rPr>
              <w:t>Due to this risk, t</w:t>
            </w:r>
            <w:r w:rsidR="00C25D11" w:rsidRPr="58929226">
              <w:rPr>
                <w:rFonts w:cs="Arial"/>
                <w:b/>
              </w:rPr>
              <w:t xml:space="preserve">his </w:t>
            </w:r>
            <w:r w:rsidR="001B4613" w:rsidRPr="58929226">
              <w:rPr>
                <w:rFonts w:cs="Arial"/>
                <w:b/>
              </w:rPr>
              <w:t>task</w:t>
            </w:r>
            <w:r w:rsidR="00C25D11" w:rsidRPr="58929226">
              <w:rPr>
                <w:rFonts w:cs="Arial"/>
                <w:b/>
              </w:rPr>
              <w:t xml:space="preserve"> is </w:t>
            </w:r>
            <w:r w:rsidR="0075097B" w:rsidRPr="58929226">
              <w:rPr>
                <w:rFonts w:cs="Arial"/>
                <w:b/>
              </w:rPr>
              <w:t xml:space="preserve">not something that Chamonix will </w:t>
            </w:r>
            <w:r w:rsidR="00557017" w:rsidRPr="58929226">
              <w:rPr>
                <w:rFonts w:cs="Arial"/>
                <w:b/>
              </w:rPr>
              <w:t xml:space="preserve">action prior </w:t>
            </w:r>
            <w:r w:rsidRPr="58929226">
              <w:rPr>
                <w:rFonts w:cs="Arial"/>
                <w:b/>
              </w:rPr>
              <w:t>to establishment of a Non-Production Environment.</w:t>
            </w:r>
          </w:p>
        </w:tc>
      </w:tr>
      <w:tr w:rsidR="002F3FFE" w:rsidRPr="00574797" w14:paraId="1C397042" w14:textId="77777777" w:rsidTr="58929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8" w:type="pct"/>
          </w:tcPr>
          <w:p w14:paraId="36E8F524" w14:textId="77777777" w:rsidR="002F3FFE" w:rsidRPr="00574797" w:rsidRDefault="002F3FFE">
            <w:r w:rsidRPr="00574797">
              <w:t>Remove third party applications from the server</w:t>
            </w:r>
          </w:p>
        </w:tc>
        <w:tc>
          <w:tcPr>
            <w:tcW w:w="874" w:type="pct"/>
          </w:tcPr>
          <w:p w14:paraId="22114218" w14:textId="77777777" w:rsidR="002F3FFE" w:rsidRPr="0024026D" w:rsidRDefault="002F3FFE">
            <w:pPr>
              <w:cnfStyle w:val="000000100000" w:firstRow="0" w:lastRow="0" w:firstColumn="0" w:lastColumn="0" w:oddVBand="0" w:evenVBand="0" w:oddHBand="1" w:evenHBand="0" w:firstRowFirstColumn="0" w:firstRowLastColumn="0" w:lastRowFirstColumn="0" w:lastRowLastColumn="0"/>
            </w:pPr>
            <w:r w:rsidRPr="0024026D">
              <w:rPr>
                <w:rFonts w:cs="Arial"/>
                <w:color w:val="FFA500"/>
                <w:kern w:val="2"/>
                <w:szCs w:val="22"/>
                <w14:ligatures w14:val="standardContextual"/>
              </w:rPr>
              <w:t>Important but Not Urgent</w:t>
            </w:r>
          </w:p>
        </w:tc>
        <w:tc>
          <w:tcPr>
            <w:tcW w:w="653" w:type="pct"/>
          </w:tcPr>
          <w:p w14:paraId="0B21484C" w14:textId="687406B2" w:rsidR="002F3FFE" w:rsidRPr="0024026D" w:rsidRDefault="00E805D8" w:rsidP="0024026D">
            <w:pPr>
              <w:cnfStyle w:val="000000100000" w:firstRow="0" w:lastRow="0" w:firstColumn="0" w:lastColumn="0" w:oddVBand="0" w:evenVBand="0" w:oddHBand="1" w:evenHBand="0" w:firstRowFirstColumn="0" w:firstRowLastColumn="0" w:lastRowFirstColumn="0" w:lastRowLastColumn="0"/>
            </w:pPr>
            <w:r w:rsidRPr="0024026D">
              <w:rPr>
                <w:rFonts w:cs="Arial"/>
                <w:color w:val="00AA00"/>
                <w:szCs w:val="22"/>
              </w:rPr>
              <w:t>Low</w:t>
            </w:r>
          </w:p>
        </w:tc>
        <w:tc>
          <w:tcPr>
            <w:tcW w:w="889" w:type="pct"/>
          </w:tcPr>
          <w:p w14:paraId="16DF3A38" w14:textId="77777777" w:rsidR="002F3FFE" w:rsidRPr="00574797" w:rsidRDefault="002F3FFE">
            <w:pPr>
              <w:cnfStyle w:val="000000100000" w:firstRow="0" w:lastRow="0" w:firstColumn="0" w:lastColumn="0" w:oddVBand="0" w:evenVBand="0" w:oddHBand="1" w:evenHBand="0" w:firstRowFirstColumn="0" w:firstRowLastColumn="0" w:lastRowFirstColumn="0" w:lastRowLastColumn="0"/>
            </w:pPr>
            <w:r w:rsidRPr="00574797">
              <w:t>2 Hours</w:t>
            </w:r>
          </w:p>
        </w:tc>
        <w:tc>
          <w:tcPr>
            <w:tcW w:w="1357" w:type="pct"/>
          </w:tcPr>
          <w:p w14:paraId="0CC92913" w14:textId="58CB24BE" w:rsidR="002F3FFE" w:rsidRPr="00574797" w:rsidRDefault="00F32A62">
            <w:pPr>
              <w:cnfStyle w:val="000000100000" w:firstRow="0" w:lastRow="0" w:firstColumn="0" w:lastColumn="0" w:oddVBand="0" w:evenVBand="0" w:oddHBand="1" w:evenHBand="0" w:firstRowFirstColumn="0" w:firstRowLastColumn="0" w:lastRowFirstColumn="0" w:lastRowLastColumn="0"/>
              <w:rPr>
                <w:rFonts w:cs="Arial"/>
                <w:szCs w:val="22"/>
              </w:rPr>
            </w:pPr>
            <w:r w:rsidRPr="00DE3FED">
              <w:rPr>
                <w:rFonts w:cs="Arial"/>
                <w:b/>
                <w:bCs/>
                <w:szCs w:val="22"/>
              </w:rPr>
              <w:t>Impact of Task not being completed</w:t>
            </w:r>
            <w:r>
              <w:rPr>
                <w:rFonts w:cs="Arial"/>
                <w:b/>
                <w:bCs/>
                <w:szCs w:val="22"/>
              </w:rPr>
              <w:t xml:space="preserve">: </w:t>
            </w:r>
            <w:r w:rsidR="005279F7" w:rsidRPr="005279F7">
              <w:rPr>
                <w:rFonts w:cs="Arial"/>
                <w:szCs w:val="22"/>
              </w:rPr>
              <w:t>Potential security risks and performance issues</w:t>
            </w:r>
          </w:p>
        </w:tc>
      </w:tr>
      <w:tr w:rsidR="00920D11" w:rsidRPr="00574797" w14:paraId="04202B98" w14:textId="77777777" w:rsidTr="58929226">
        <w:trPr>
          <w:trHeight w:val="300"/>
        </w:trPr>
        <w:tc>
          <w:tcPr>
            <w:cnfStyle w:val="001000000000" w:firstRow="0" w:lastRow="0" w:firstColumn="1" w:lastColumn="0" w:oddVBand="0" w:evenVBand="0" w:oddHBand="0" w:evenHBand="0" w:firstRowFirstColumn="0" w:firstRowLastColumn="0" w:lastRowFirstColumn="0" w:lastRowLastColumn="0"/>
            <w:tcW w:w="1228" w:type="pct"/>
          </w:tcPr>
          <w:p w14:paraId="0C6DA3CA" w14:textId="3BBB091C" w:rsidR="00920D11" w:rsidRPr="00574797" w:rsidRDefault="00FC4A07">
            <w:pPr>
              <w:spacing w:after="160" w:line="278" w:lineRule="auto"/>
            </w:pPr>
            <w:r w:rsidRPr="00FC4A07">
              <w:lastRenderedPageBreak/>
              <w:t xml:space="preserve">Transition to a highly available </w:t>
            </w:r>
            <w:proofErr w:type="spellStart"/>
            <w:r w:rsidRPr="00FC4A07">
              <w:t>MinRole</w:t>
            </w:r>
            <w:proofErr w:type="spellEnd"/>
            <w:r w:rsidRPr="00FC4A07">
              <w:t xml:space="preserve"> farm with at least four servers.</w:t>
            </w:r>
          </w:p>
        </w:tc>
        <w:tc>
          <w:tcPr>
            <w:tcW w:w="874" w:type="pct"/>
          </w:tcPr>
          <w:p w14:paraId="653146DC" w14:textId="40D753E9" w:rsidR="00920D11" w:rsidRPr="0024026D" w:rsidRDefault="006E0159" w:rsidP="003A65AB">
            <w:pPr>
              <w:cnfStyle w:val="000000000000" w:firstRow="0" w:lastRow="0" w:firstColumn="0" w:lastColumn="0" w:oddVBand="0" w:evenVBand="0" w:oddHBand="0" w:evenHBand="0" w:firstRowFirstColumn="0" w:firstRowLastColumn="0" w:lastRowFirstColumn="0" w:lastRowLastColumn="0"/>
            </w:pPr>
            <w:r w:rsidRPr="0024026D">
              <w:rPr>
                <w:rFonts w:cs="Arial"/>
                <w:color w:val="FFA500"/>
                <w:kern w:val="2"/>
                <w:szCs w:val="22"/>
                <w14:ligatures w14:val="standardContextual"/>
              </w:rPr>
              <w:t>Important but Not Urgent</w:t>
            </w:r>
          </w:p>
        </w:tc>
        <w:tc>
          <w:tcPr>
            <w:tcW w:w="653" w:type="pct"/>
          </w:tcPr>
          <w:p w14:paraId="2E7854E4" w14:textId="76895DCF" w:rsidR="00920D11" w:rsidRPr="0024026D" w:rsidRDefault="006E0159">
            <w:pPr>
              <w:cnfStyle w:val="000000000000" w:firstRow="0" w:lastRow="0" w:firstColumn="0" w:lastColumn="0" w:oddVBand="0" w:evenVBand="0" w:oddHBand="0" w:evenHBand="0" w:firstRowFirstColumn="0" w:firstRowLastColumn="0" w:lastRowFirstColumn="0" w:lastRowLastColumn="0"/>
            </w:pPr>
            <w:r w:rsidRPr="0024026D">
              <w:rPr>
                <w:rFonts w:cs="Arial"/>
                <w:color w:val="FF0000"/>
                <w:kern w:val="2"/>
                <w:szCs w:val="22"/>
                <w14:ligatures w14:val="standardContextual"/>
              </w:rPr>
              <w:t>High</w:t>
            </w:r>
          </w:p>
        </w:tc>
        <w:tc>
          <w:tcPr>
            <w:tcW w:w="889" w:type="pct"/>
          </w:tcPr>
          <w:p w14:paraId="595D890A" w14:textId="429D825A" w:rsidR="00920D11" w:rsidRPr="00574797" w:rsidRDefault="00087A95">
            <w:pPr>
              <w:cnfStyle w:val="000000000000" w:firstRow="0" w:lastRow="0" w:firstColumn="0" w:lastColumn="0" w:oddVBand="0" w:evenVBand="0" w:oddHBand="0" w:evenHBand="0" w:firstRowFirstColumn="0" w:firstRowLastColumn="0" w:lastRowFirstColumn="0" w:lastRowLastColumn="0"/>
            </w:pPr>
            <w:r>
              <w:t>6 Days</w:t>
            </w:r>
          </w:p>
        </w:tc>
        <w:tc>
          <w:tcPr>
            <w:tcW w:w="1357" w:type="pct"/>
          </w:tcPr>
          <w:p w14:paraId="5C2E9D92" w14:textId="77777777" w:rsidR="00920D11" w:rsidRDefault="00DA78CB">
            <w:pPr>
              <w:cnfStyle w:val="000000000000" w:firstRow="0" w:lastRow="0" w:firstColumn="0" w:lastColumn="0" w:oddVBand="0" w:evenVBand="0" w:oddHBand="0" w:evenHBand="0" w:firstRowFirstColumn="0" w:firstRowLastColumn="0" w:lastRowFirstColumn="0" w:lastRowLastColumn="0"/>
            </w:pPr>
            <w:r w:rsidRPr="00DE3FED">
              <w:rPr>
                <w:rFonts w:cs="Arial"/>
                <w:b/>
                <w:bCs/>
                <w:szCs w:val="22"/>
              </w:rPr>
              <w:t>Impact of Task not being completed</w:t>
            </w:r>
            <w:r>
              <w:rPr>
                <w:rFonts w:cs="Arial"/>
                <w:b/>
                <w:bCs/>
                <w:szCs w:val="22"/>
              </w:rPr>
              <w:t xml:space="preserve">: </w:t>
            </w:r>
            <w:r w:rsidR="008D1A67" w:rsidRPr="002B38DD">
              <w:rPr>
                <w:rFonts w:cs="Arial"/>
                <w:szCs w:val="22"/>
              </w:rPr>
              <w:t>The single server farm will remain under immense pressure.</w:t>
            </w:r>
            <w:r w:rsidR="00283E1C">
              <w:rPr>
                <w:rFonts w:cs="Arial"/>
                <w:szCs w:val="22"/>
              </w:rPr>
              <w:t xml:space="preserve"> This setup </w:t>
            </w:r>
            <w:r w:rsidRPr="00915754">
              <w:rPr>
                <w:rFonts w:cs="Arial"/>
                <w:szCs w:val="22"/>
              </w:rPr>
              <w:t>J</w:t>
            </w:r>
            <w:r w:rsidR="001C218C" w:rsidRPr="004D078D">
              <w:t>eopardizes business continuity and increases the potential for data loss, as it lacks disaster recovery support</w:t>
            </w:r>
            <w:r w:rsidR="00B42AB5">
              <w:t>.</w:t>
            </w:r>
          </w:p>
          <w:p w14:paraId="745F3925" w14:textId="25712C60" w:rsidR="00B42AB5" w:rsidRPr="00B42AB5" w:rsidRDefault="00B42AB5">
            <w:pPr>
              <w:cnfStyle w:val="000000000000" w:firstRow="0" w:lastRow="0" w:firstColumn="0" w:lastColumn="0" w:oddVBand="0" w:evenVBand="0" w:oddHBand="0" w:evenHBand="0" w:firstRowFirstColumn="0" w:firstRowLastColumn="0" w:lastRowFirstColumn="0" w:lastRowLastColumn="0"/>
              <w:rPr>
                <w:rFonts w:cs="Arial"/>
                <w:szCs w:val="22"/>
              </w:rPr>
            </w:pPr>
            <w:r w:rsidRPr="00B42AB5">
              <w:rPr>
                <w:rFonts w:cs="Arial"/>
                <w:szCs w:val="22"/>
              </w:rPr>
              <w:t xml:space="preserve">Microsoft guide to </w:t>
            </w:r>
            <w:proofErr w:type="spellStart"/>
            <w:r w:rsidRPr="00B42AB5">
              <w:rPr>
                <w:rFonts w:cs="Arial"/>
                <w:szCs w:val="22"/>
              </w:rPr>
              <w:t>MinRole</w:t>
            </w:r>
            <w:proofErr w:type="spellEnd"/>
            <w:r w:rsidRPr="00B42AB5">
              <w:rPr>
                <w:rFonts w:cs="Arial"/>
                <w:szCs w:val="22"/>
              </w:rPr>
              <w:t xml:space="preserve"> topologies in included in the </w:t>
            </w:r>
            <w:hyperlink w:anchor="_Appendices" w:history="1">
              <w:r w:rsidRPr="00992E3A">
                <w:rPr>
                  <w:rStyle w:val="Hyperlink"/>
                  <w:rFonts w:cs="Arial"/>
                  <w:szCs w:val="22"/>
                </w:rPr>
                <w:t>appendix</w:t>
              </w:r>
            </w:hyperlink>
            <w:r w:rsidRPr="00B42AB5">
              <w:rPr>
                <w:rFonts w:cs="Arial"/>
                <w:szCs w:val="22"/>
              </w:rPr>
              <w:t xml:space="preserve"> section.</w:t>
            </w:r>
          </w:p>
        </w:tc>
      </w:tr>
      <w:tr w:rsidR="225D1003" w14:paraId="33C4A9FE" w14:textId="77777777" w:rsidTr="58929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8" w:type="pct"/>
          </w:tcPr>
          <w:p w14:paraId="563A8C77" w14:textId="7CF852A6" w:rsidR="225D1003" w:rsidRDefault="61CF984E" w:rsidP="225D1003">
            <w:pPr>
              <w:spacing w:line="278" w:lineRule="auto"/>
            </w:pPr>
            <w:r>
              <w:t xml:space="preserve">Non-Production </w:t>
            </w:r>
            <w:r w:rsidR="00D97EF9">
              <w:t>Environment</w:t>
            </w:r>
            <w:r>
              <w:t>(s)</w:t>
            </w:r>
          </w:p>
        </w:tc>
        <w:tc>
          <w:tcPr>
            <w:tcW w:w="874" w:type="pct"/>
          </w:tcPr>
          <w:p w14:paraId="2B358A7C" w14:textId="10367DF5" w:rsidR="225D1003" w:rsidRDefault="00C21902" w:rsidP="225D1003">
            <w:pPr>
              <w:cnfStyle w:val="000000100000" w:firstRow="0" w:lastRow="0" w:firstColumn="0" w:lastColumn="0" w:oddVBand="0" w:evenVBand="0" w:oddHBand="1" w:evenHBand="0" w:firstRowFirstColumn="0" w:firstRowLastColumn="0" w:lastRowFirstColumn="0" w:lastRowLastColumn="0"/>
              <w:rPr>
                <w:rFonts w:cs="Arial"/>
                <w:color w:val="FFA500"/>
              </w:rPr>
            </w:pPr>
            <w:r w:rsidRPr="0024026D">
              <w:rPr>
                <w:rFonts w:cs="Arial"/>
                <w:color w:val="FFA500"/>
                <w:kern w:val="2"/>
                <w:szCs w:val="22"/>
                <w14:ligatures w14:val="standardContextual"/>
              </w:rPr>
              <w:t>Important but Not Urgent</w:t>
            </w:r>
          </w:p>
        </w:tc>
        <w:tc>
          <w:tcPr>
            <w:tcW w:w="653" w:type="pct"/>
          </w:tcPr>
          <w:p w14:paraId="39B403FD" w14:textId="7DEF9C14" w:rsidR="225D1003" w:rsidRDefault="00507769" w:rsidP="225D1003">
            <w:pPr>
              <w:cnfStyle w:val="000000100000" w:firstRow="0" w:lastRow="0" w:firstColumn="0" w:lastColumn="0" w:oddVBand="0" w:evenVBand="0" w:oddHBand="1" w:evenHBand="0" w:firstRowFirstColumn="0" w:firstRowLastColumn="0" w:lastRowFirstColumn="0" w:lastRowLastColumn="0"/>
              <w:rPr>
                <w:rFonts w:cs="Arial"/>
                <w:color w:val="FF0000"/>
              </w:rPr>
            </w:pPr>
            <w:r w:rsidRPr="0024026D">
              <w:rPr>
                <w:rFonts w:cs="Arial"/>
                <w:color w:val="00AA00"/>
                <w:szCs w:val="22"/>
              </w:rPr>
              <w:t>Low</w:t>
            </w:r>
          </w:p>
        </w:tc>
        <w:tc>
          <w:tcPr>
            <w:tcW w:w="889" w:type="pct"/>
          </w:tcPr>
          <w:p w14:paraId="34580736" w14:textId="5EF8C06A" w:rsidR="225D1003" w:rsidRDefault="225D1003" w:rsidP="225D1003">
            <w:pPr>
              <w:cnfStyle w:val="000000100000" w:firstRow="0" w:lastRow="0" w:firstColumn="0" w:lastColumn="0" w:oddVBand="0" w:evenVBand="0" w:oddHBand="1" w:evenHBand="0" w:firstRowFirstColumn="0" w:firstRowLastColumn="0" w:lastRowFirstColumn="0" w:lastRowLastColumn="0"/>
            </w:pPr>
          </w:p>
        </w:tc>
        <w:tc>
          <w:tcPr>
            <w:tcW w:w="1357" w:type="pct"/>
          </w:tcPr>
          <w:p w14:paraId="2C299E3D" w14:textId="272E5FF8" w:rsidR="225D1003" w:rsidRPr="00C15B60" w:rsidRDefault="1A088F9B" w:rsidP="225D1003">
            <w:pPr>
              <w:cnfStyle w:val="000000100000" w:firstRow="0" w:lastRow="0" w:firstColumn="0" w:lastColumn="0" w:oddVBand="0" w:evenVBand="0" w:oddHBand="1" w:evenHBand="0" w:firstRowFirstColumn="0" w:firstRowLastColumn="0" w:lastRowFirstColumn="0" w:lastRowLastColumn="0"/>
              <w:rPr>
                <w:rFonts w:cs="Arial"/>
              </w:rPr>
            </w:pPr>
            <w:commentRangeStart w:id="19"/>
            <w:commentRangeStart w:id="20"/>
            <w:commentRangeEnd w:id="19"/>
            <w:r>
              <w:rPr>
                <w:rStyle w:val="CommentReference"/>
              </w:rPr>
              <w:commentReference w:id="19"/>
            </w:r>
            <w:commentRangeEnd w:id="20"/>
            <w:r w:rsidR="00BF51E6">
              <w:rPr>
                <w:rStyle w:val="CommentReference"/>
                <w:rFonts w:asciiTheme="minorHAnsi" w:hAnsiTheme="minorHAnsi" w:cstheme="minorBidi"/>
                <w:color w:val="auto"/>
                <w:kern w:val="2"/>
                <w14:ligatures w14:val="standardContextual"/>
              </w:rPr>
              <w:commentReference w:id="20"/>
            </w:r>
            <w:r w:rsidR="00585A49" w:rsidRPr="00DE3FED">
              <w:rPr>
                <w:rFonts w:cs="Arial"/>
                <w:b/>
                <w:bCs/>
                <w:szCs w:val="22"/>
              </w:rPr>
              <w:t>Impact of Task not being completed</w:t>
            </w:r>
            <w:r w:rsidR="00585A49">
              <w:rPr>
                <w:rFonts w:cs="Arial"/>
                <w:b/>
                <w:bCs/>
                <w:szCs w:val="22"/>
              </w:rPr>
              <w:t xml:space="preserve">: </w:t>
            </w:r>
            <w:r w:rsidR="00585A49" w:rsidRPr="00585A49">
              <w:t xml:space="preserve"> </w:t>
            </w:r>
            <w:r w:rsidR="00585A49" w:rsidRPr="00C15B60">
              <w:rPr>
                <w:rFonts w:cs="Arial"/>
              </w:rPr>
              <w:t>If non-production environments are not established, there is a high risk of deploying untested changes directly into production, potentially causing system failures and significant downtime. This lack of proper testing can lead to critical disruptions in business operations and negatively impact user productivity.</w:t>
            </w:r>
          </w:p>
        </w:tc>
      </w:tr>
      <w:tr w:rsidR="009410B2" w:rsidRPr="00574797" w14:paraId="6DB07774" w14:textId="77777777" w:rsidTr="58929226">
        <w:trPr>
          <w:trHeight w:val="300"/>
        </w:trPr>
        <w:tc>
          <w:tcPr>
            <w:cnfStyle w:val="001000000000" w:firstRow="0" w:lastRow="0" w:firstColumn="1" w:lastColumn="0" w:oddVBand="0" w:evenVBand="0" w:oddHBand="0" w:evenHBand="0" w:firstRowFirstColumn="0" w:firstRowLastColumn="0" w:lastRowFirstColumn="0" w:lastRowLastColumn="0"/>
            <w:tcW w:w="1228" w:type="pct"/>
          </w:tcPr>
          <w:p w14:paraId="663AD9F4" w14:textId="594DF860" w:rsidR="009410B2" w:rsidRPr="00FC4A07" w:rsidRDefault="00F811C3">
            <w:pPr>
              <w:spacing w:after="160" w:line="278" w:lineRule="auto"/>
            </w:pPr>
            <w:r>
              <w:lastRenderedPageBreak/>
              <w:t xml:space="preserve">Install </w:t>
            </w:r>
            <w:proofErr w:type="spellStart"/>
            <w:r>
              <w:t>RecordPoint</w:t>
            </w:r>
            <w:proofErr w:type="spellEnd"/>
            <w:r>
              <w:t xml:space="preserve"> outside the SharePoint farm</w:t>
            </w:r>
          </w:p>
        </w:tc>
        <w:tc>
          <w:tcPr>
            <w:tcW w:w="874" w:type="pct"/>
          </w:tcPr>
          <w:p w14:paraId="7AC8464B" w14:textId="613F2E9D" w:rsidR="009410B2" w:rsidRPr="0024026D" w:rsidRDefault="00D85491" w:rsidP="003A65AB">
            <w:pPr>
              <w:cnfStyle w:val="000000000000" w:firstRow="0" w:lastRow="0" w:firstColumn="0" w:lastColumn="0" w:oddVBand="0" w:evenVBand="0" w:oddHBand="0" w:evenHBand="0" w:firstRowFirstColumn="0" w:firstRowLastColumn="0" w:lastRowFirstColumn="0" w:lastRowLastColumn="0"/>
            </w:pPr>
            <w:r w:rsidRPr="0024026D">
              <w:rPr>
                <w:rFonts w:cs="Arial"/>
                <w:color w:val="FFA500"/>
                <w:kern w:val="2"/>
                <w:szCs w:val="22"/>
                <w14:ligatures w14:val="standardContextual"/>
              </w:rPr>
              <w:t>Important but Not Urgent</w:t>
            </w:r>
          </w:p>
        </w:tc>
        <w:tc>
          <w:tcPr>
            <w:tcW w:w="653" w:type="pct"/>
          </w:tcPr>
          <w:p w14:paraId="703DB796" w14:textId="01B4C8C2" w:rsidR="009410B2" w:rsidRPr="0024026D" w:rsidRDefault="00E805D8">
            <w:pPr>
              <w:cnfStyle w:val="000000000000" w:firstRow="0" w:lastRow="0" w:firstColumn="0" w:lastColumn="0" w:oddVBand="0" w:evenVBand="0" w:oddHBand="0" w:evenHBand="0" w:firstRowFirstColumn="0" w:firstRowLastColumn="0" w:lastRowFirstColumn="0" w:lastRowLastColumn="0"/>
            </w:pPr>
            <w:r w:rsidRPr="0024026D">
              <w:rPr>
                <w:rFonts w:cs="Arial"/>
                <w:color w:val="FF0000"/>
                <w:kern w:val="2"/>
                <w:szCs w:val="22"/>
                <w14:ligatures w14:val="standardContextual"/>
              </w:rPr>
              <w:t>High</w:t>
            </w:r>
          </w:p>
        </w:tc>
        <w:tc>
          <w:tcPr>
            <w:tcW w:w="889" w:type="pct"/>
          </w:tcPr>
          <w:p w14:paraId="0AB8D794" w14:textId="77777777" w:rsidR="009410B2" w:rsidRPr="00574797" w:rsidRDefault="009410B2">
            <w:pPr>
              <w:cnfStyle w:val="000000000000" w:firstRow="0" w:lastRow="0" w:firstColumn="0" w:lastColumn="0" w:oddVBand="0" w:evenVBand="0" w:oddHBand="0" w:evenHBand="0" w:firstRowFirstColumn="0" w:firstRowLastColumn="0" w:lastRowFirstColumn="0" w:lastRowLastColumn="0"/>
            </w:pPr>
          </w:p>
        </w:tc>
        <w:tc>
          <w:tcPr>
            <w:tcW w:w="1357" w:type="pct"/>
          </w:tcPr>
          <w:p w14:paraId="7032F366" w14:textId="21A725EB" w:rsidR="009410B2" w:rsidRPr="00DE3FED" w:rsidRDefault="00953600">
            <w:pPr>
              <w:cnfStyle w:val="000000000000" w:firstRow="0" w:lastRow="0" w:firstColumn="0" w:lastColumn="0" w:oddVBand="0" w:evenVBand="0" w:oddHBand="0" w:evenHBand="0" w:firstRowFirstColumn="0" w:firstRowLastColumn="0" w:lastRowFirstColumn="0" w:lastRowLastColumn="0"/>
              <w:rPr>
                <w:rFonts w:cs="Arial"/>
                <w:b/>
                <w:bCs/>
                <w:szCs w:val="22"/>
              </w:rPr>
            </w:pPr>
            <w:r w:rsidRPr="00DE3FED">
              <w:rPr>
                <w:rFonts w:cs="Arial"/>
                <w:b/>
                <w:bCs/>
                <w:szCs w:val="22"/>
              </w:rPr>
              <w:t>Impact of Task not being completed</w:t>
            </w:r>
            <w:r>
              <w:rPr>
                <w:rFonts w:cs="Arial"/>
                <w:b/>
                <w:bCs/>
                <w:szCs w:val="22"/>
              </w:rPr>
              <w:t>:</w:t>
            </w:r>
            <w:r w:rsidR="005827A7">
              <w:rPr>
                <w:rFonts w:cs="Arial"/>
                <w:b/>
                <w:bCs/>
                <w:szCs w:val="22"/>
              </w:rPr>
              <w:t xml:space="preserve"> </w:t>
            </w:r>
            <w:r w:rsidR="00B83812" w:rsidRPr="00B83812">
              <w:rPr>
                <w:rFonts w:cs="Arial"/>
                <w:szCs w:val="22"/>
              </w:rPr>
              <w:t xml:space="preserve">With </w:t>
            </w:r>
            <w:proofErr w:type="spellStart"/>
            <w:r w:rsidR="00B83812" w:rsidRPr="00B83812">
              <w:rPr>
                <w:rFonts w:cs="Arial"/>
                <w:szCs w:val="22"/>
              </w:rPr>
              <w:t>RecordPoint</w:t>
            </w:r>
            <w:proofErr w:type="spellEnd"/>
            <w:r w:rsidR="00B83812" w:rsidRPr="00B83812">
              <w:rPr>
                <w:rFonts w:cs="Arial"/>
                <w:szCs w:val="22"/>
              </w:rPr>
              <w:t xml:space="preserve"> installed on a single server SharePoint farm, the system is under significant strain, leading to performance bottlenecks and slower response times. Expect regular server downtime for maintenance, impacting availability. Additionally, this setup poses higher security risks and lacks scalability, making it difficult to handle future growth and increasing workloads</w:t>
            </w:r>
          </w:p>
        </w:tc>
      </w:tr>
      <w:tr w:rsidR="00117BC6" w:rsidRPr="00574797" w14:paraId="04B89893" w14:textId="77777777" w:rsidTr="58929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8" w:type="pct"/>
          </w:tcPr>
          <w:p w14:paraId="4CBE1F96" w14:textId="1BDEB223" w:rsidR="00117BC6" w:rsidRDefault="00A850A3">
            <w:pPr>
              <w:spacing w:after="160" w:line="278" w:lineRule="auto"/>
            </w:pPr>
            <w:r w:rsidRPr="00A850A3">
              <w:t>large lists need to have Indexed Columns</w:t>
            </w:r>
          </w:p>
        </w:tc>
        <w:tc>
          <w:tcPr>
            <w:tcW w:w="874" w:type="pct"/>
          </w:tcPr>
          <w:p w14:paraId="31214531" w14:textId="77777777" w:rsidR="0024026D" w:rsidRPr="0024026D" w:rsidRDefault="0024026D" w:rsidP="0024026D">
            <w:pPr>
              <w:cnfStyle w:val="000000100000" w:firstRow="0" w:lastRow="0" w:firstColumn="0" w:lastColumn="0" w:oddVBand="0" w:evenVBand="0" w:oddHBand="1" w:evenHBand="0" w:firstRowFirstColumn="0" w:firstRowLastColumn="0" w:lastRowFirstColumn="0" w:lastRowLastColumn="0"/>
              <w:rPr>
                <w:rFonts w:cs="Arial"/>
                <w:color w:val="FFA500"/>
                <w:kern w:val="2"/>
                <w:szCs w:val="22"/>
                <w14:ligatures w14:val="standardContextual"/>
              </w:rPr>
            </w:pPr>
            <w:r w:rsidRPr="0024026D">
              <w:rPr>
                <w:rFonts w:cs="Arial"/>
                <w:color w:val="FFA500"/>
                <w:kern w:val="2"/>
                <w:szCs w:val="22"/>
                <w14:ligatures w14:val="standardContextual"/>
              </w:rPr>
              <w:t>Important but Not Urgent</w:t>
            </w:r>
          </w:p>
          <w:p w14:paraId="34CE8D84" w14:textId="77777777" w:rsidR="00117BC6" w:rsidRPr="0024026D" w:rsidRDefault="00117BC6" w:rsidP="003A65AB">
            <w:pPr>
              <w:cnfStyle w:val="000000100000" w:firstRow="0" w:lastRow="0" w:firstColumn="0" w:lastColumn="0" w:oddVBand="0" w:evenVBand="0" w:oddHBand="1" w:evenHBand="0" w:firstRowFirstColumn="0" w:firstRowLastColumn="0" w:lastRowFirstColumn="0" w:lastRowLastColumn="0"/>
              <w:rPr>
                <w:rFonts w:cs="Arial"/>
                <w:color w:val="FFA500"/>
                <w:kern w:val="2"/>
                <w:szCs w:val="22"/>
                <w14:ligatures w14:val="standardContextual"/>
              </w:rPr>
            </w:pPr>
          </w:p>
        </w:tc>
        <w:tc>
          <w:tcPr>
            <w:tcW w:w="653" w:type="pct"/>
          </w:tcPr>
          <w:p w14:paraId="7317DA7D" w14:textId="17AD021B" w:rsidR="00117BC6" w:rsidRPr="0024026D" w:rsidRDefault="0024026D">
            <w:pPr>
              <w:cnfStyle w:val="000000100000" w:firstRow="0" w:lastRow="0" w:firstColumn="0" w:lastColumn="0" w:oddVBand="0" w:evenVBand="0" w:oddHBand="1" w:evenHBand="0" w:firstRowFirstColumn="0" w:firstRowLastColumn="0" w:lastRowFirstColumn="0" w:lastRowLastColumn="0"/>
            </w:pPr>
            <w:r w:rsidRPr="0024026D">
              <w:rPr>
                <w:rFonts w:cs="Arial"/>
                <w:color w:val="00AA00"/>
                <w:szCs w:val="22"/>
              </w:rPr>
              <w:t>Low</w:t>
            </w:r>
          </w:p>
        </w:tc>
        <w:tc>
          <w:tcPr>
            <w:tcW w:w="889" w:type="pct"/>
          </w:tcPr>
          <w:p w14:paraId="7525EFEF" w14:textId="3DD167D6" w:rsidR="00117BC6" w:rsidRPr="00574797" w:rsidRDefault="004153A8">
            <w:pPr>
              <w:cnfStyle w:val="000000100000" w:firstRow="0" w:lastRow="0" w:firstColumn="0" w:lastColumn="0" w:oddVBand="0" w:evenVBand="0" w:oddHBand="1" w:evenHBand="0" w:firstRowFirstColumn="0" w:firstRowLastColumn="0" w:lastRowFirstColumn="0" w:lastRowLastColumn="0"/>
            </w:pPr>
            <w:r>
              <w:t>2 Hrs</w:t>
            </w:r>
          </w:p>
        </w:tc>
        <w:tc>
          <w:tcPr>
            <w:tcW w:w="1357" w:type="pct"/>
          </w:tcPr>
          <w:p w14:paraId="4B728DD9" w14:textId="6FF0970C" w:rsidR="00117BC6" w:rsidRPr="00DE3FED" w:rsidRDefault="009F7CA1">
            <w:pPr>
              <w:cnfStyle w:val="000000100000" w:firstRow="0" w:lastRow="0" w:firstColumn="0" w:lastColumn="0" w:oddVBand="0" w:evenVBand="0" w:oddHBand="1" w:evenHBand="0" w:firstRowFirstColumn="0" w:firstRowLastColumn="0" w:lastRowFirstColumn="0" w:lastRowLastColumn="0"/>
              <w:rPr>
                <w:rFonts w:cs="Arial"/>
                <w:b/>
                <w:bCs/>
                <w:szCs w:val="22"/>
              </w:rPr>
            </w:pPr>
            <w:r w:rsidRPr="00DE3FED">
              <w:rPr>
                <w:rFonts w:cs="Arial"/>
                <w:b/>
                <w:bCs/>
                <w:szCs w:val="22"/>
              </w:rPr>
              <w:t>Impact of Task not being completed</w:t>
            </w:r>
            <w:r>
              <w:rPr>
                <w:rFonts w:cs="Arial"/>
                <w:b/>
                <w:bCs/>
                <w:szCs w:val="22"/>
              </w:rPr>
              <w:t>:</w:t>
            </w:r>
            <w:r w:rsidR="000F6F11">
              <w:rPr>
                <w:rFonts w:cs="Arial"/>
                <w:b/>
                <w:bCs/>
                <w:szCs w:val="22"/>
              </w:rPr>
              <w:t xml:space="preserve"> </w:t>
            </w:r>
            <w:r w:rsidR="000F6F11" w:rsidRPr="000F6F11">
              <w:rPr>
                <w:rFonts w:cs="Arial"/>
                <w:szCs w:val="22"/>
              </w:rPr>
              <w:t xml:space="preserve">large lists can suffer from slow performance and may exceed the List View Threshold, causing errors and preventing users from accessing data. </w:t>
            </w:r>
          </w:p>
        </w:tc>
      </w:tr>
      <w:tr w:rsidR="002F3FFE" w:rsidRPr="00574797" w14:paraId="13DFBED3" w14:textId="77777777" w:rsidTr="58929226">
        <w:trPr>
          <w:trHeight w:val="300"/>
        </w:trPr>
        <w:tc>
          <w:tcPr>
            <w:cnfStyle w:val="001000000000" w:firstRow="0" w:lastRow="0" w:firstColumn="1" w:lastColumn="0" w:oddVBand="0" w:evenVBand="0" w:oddHBand="0" w:evenHBand="0" w:firstRowFirstColumn="0" w:firstRowLastColumn="0" w:lastRowFirstColumn="0" w:lastRowLastColumn="0"/>
            <w:tcW w:w="1228" w:type="pct"/>
          </w:tcPr>
          <w:p w14:paraId="68BD4AD4" w14:textId="77777777" w:rsidR="002F3FFE" w:rsidRPr="00574797" w:rsidRDefault="002F3FFE" w:rsidP="002F3FFE">
            <w:pPr>
              <w:spacing w:after="160" w:line="278" w:lineRule="auto"/>
            </w:pPr>
            <w:commentRangeStart w:id="22"/>
            <w:r w:rsidRPr="00574797">
              <w:t xml:space="preserve">Reconfigure full crawl schedule to run monthly. </w:t>
            </w:r>
          </w:p>
        </w:tc>
        <w:tc>
          <w:tcPr>
            <w:tcW w:w="874" w:type="pct"/>
          </w:tcPr>
          <w:p w14:paraId="40EC90D1" w14:textId="77777777" w:rsidR="002F3FFE" w:rsidRPr="0024026D" w:rsidRDefault="002F3FFE" w:rsidP="003A65AB">
            <w:pPr>
              <w:cnfStyle w:val="000000000000" w:firstRow="0" w:lastRow="0" w:firstColumn="0" w:lastColumn="0" w:oddVBand="0" w:evenVBand="0" w:oddHBand="0" w:evenHBand="0" w:firstRowFirstColumn="0" w:firstRowLastColumn="0" w:lastRowFirstColumn="0" w:lastRowLastColumn="0"/>
              <w:rPr>
                <w:rFonts w:cs="Arial"/>
                <w:color w:val="FFA500"/>
                <w:kern w:val="2"/>
                <w:szCs w:val="22"/>
                <w14:ligatures w14:val="standardContextual"/>
              </w:rPr>
            </w:pPr>
            <w:r w:rsidRPr="0024026D">
              <w:rPr>
                <w:rFonts w:cs="Arial"/>
                <w:color w:val="FFA500"/>
                <w:kern w:val="2"/>
                <w:szCs w:val="22"/>
                <w14:ligatures w14:val="standardContextual"/>
              </w:rPr>
              <w:t>Important but Not Urgent</w:t>
            </w:r>
          </w:p>
          <w:p w14:paraId="4E7C67AF" w14:textId="77777777" w:rsidR="002F3FFE" w:rsidRPr="0024026D" w:rsidRDefault="002F3FFE" w:rsidP="002F3FFE">
            <w:pPr>
              <w:spacing w:after="160" w:line="278" w:lineRule="auto"/>
              <w:cnfStyle w:val="000000000000" w:firstRow="0" w:lastRow="0" w:firstColumn="0" w:lastColumn="0" w:oddVBand="0" w:evenVBand="0" w:oddHBand="0" w:evenHBand="0" w:firstRowFirstColumn="0" w:firstRowLastColumn="0" w:lastRowFirstColumn="0" w:lastRowLastColumn="0"/>
            </w:pPr>
          </w:p>
        </w:tc>
        <w:tc>
          <w:tcPr>
            <w:tcW w:w="653" w:type="pct"/>
          </w:tcPr>
          <w:p w14:paraId="15A2828A" w14:textId="77777777" w:rsidR="002F3FFE" w:rsidRPr="0024026D" w:rsidRDefault="002F3FFE" w:rsidP="0024026D">
            <w:pPr>
              <w:cnfStyle w:val="000000000000" w:firstRow="0" w:lastRow="0" w:firstColumn="0" w:lastColumn="0" w:oddVBand="0" w:evenVBand="0" w:oddHBand="0" w:evenHBand="0" w:firstRowFirstColumn="0" w:firstRowLastColumn="0" w:lastRowFirstColumn="0" w:lastRowLastColumn="0"/>
            </w:pPr>
            <w:r w:rsidRPr="0024026D">
              <w:rPr>
                <w:rFonts w:cs="Arial"/>
                <w:color w:val="00AA00"/>
                <w:szCs w:val="22"/>
              </w:rPr>
              <w:t>Low</w:t>
            </w:r>
          </w:p>
        </w:tc>
        <w:tc>
          <w:tcPr>
            <w:tcW w:w="889" w:type="pct"/>
          </w:tcPr>
          <w:p w14:paraId="16769312" w14:textId="77777777" w:rsidR="002F3FFE" w:rsidRPr="00574797" w:rsidRDefault="002F3FFE" w:rsidP="002F3FFE">
            <w:pPr>
              <w:spacing w:after="160" w:line="278" w:lineRule="auto"/>
              <w:cnfStyle w:val="000000000000" w:firstRow="0" w:lastRow="0" w:firstColumn="0" w:lastColumn="0" w:oddVBand="0" w:evenVBand="0" w:oddHBand="0" w:evenHBand="0" w:firstRowFirstColumn="0" w:firstRowLastColumn="0" w:lastRowFirstColumn="0" w:lastRowLastColumn="0"/>
            </w:pPr>
            <w:r w:rsidRPr="00574797">
              <w:t>1Hr</w:t>
            </w:r>
            <w:commentRangeEnd w:id="22"/>
            <w:r w:rsidRPr="00574797">
              <w:commentReference w:id="22"/>
            </w:r>
          </w:p>
        </w:tc>
        <w:tc>
          <w:tcPr>
            <w:tcW w:w="1357" w:type="pct"/>
          </w:tcPr>
          <w:p w14:paraId="5DF4D016" w14:textId="2F56148B" w:rsidR="002F3FFE" w:rsidRPr="00574797" w:rsidRDefault="00B24231">
            <w:pPr>
              <w:cnfStyle w:val="000000000000" w:firstRow="0" w:lastRow="0" w:firstColumn="0" w:lastColumn="0" w:oddVBand="0" w:evenVBand="0" w:oddHBand="0" w:evenHBand="0" w:firstRowFirstColumn="0" w:firstRowLastColumn="0" w:lastRowFirstColumn="0" w:lastRowLastColumn="0"/>
              <w:rPr>
                <w:rFonts w:cs="Arial"/>
                <w:szCs w:val="22"/>
              </w:rPr>
            </w:pPr>
            <w:r w:rsidRPr="00DE3FED">
              <w:rPr>
                <w:rFonts w:cs="Arial"/>
                <w:b/>
                <w:bCs/>
                <w:szCs w:val="22"/>
              </w:rPr>
              <w:t>Impact of Task not being completed</w:t>
            </w:r>
            <w:r>
              <w:rPr>
                <w:rFonts w:cs="Arial"/>
                <w:b/>
                <w:bCs/>
                <w:szCs w:val="22"/>
              </w:rPr>
              <w:t xml:space="preserve">: </w:t>
            </w:r>
            <w:r w:rsidRPr="00B24231">
              <w:rPr>
                <w:rFonts w:cs="Arial"/>
                <w:szCs w:val="22"/>
              </w:rPr>
              <w:t>Performance issues and potential server downtime, affecting user experience.</w:t>
            </w:r>
          </w:p>
        </w:tc>
      </w:tr>
    </w:tbl>
    <w:p w14:paraId="78E99BF9" w14:textId="77777777" w:rsidR="00176C71" w:rsidRPr="00574797" w:rsidRDefault="00176C71" w:rsidP="007D27C2"/>
    <w:p w14:paraId="55680CFC" w14:textId="77777777" w:rsidR="00A77261" w:rsidRDefault="00A77261" w:rsidP="18241EAA">
      <w:pPr>
        <w:spacing w:before="0" w:after="0" w:line="240" w:lineRule="auto"/>
        <w:rPr>
          <w:rFonts w:eastAsiaTheme="majorEastAsia" w:cstheme="majorBidi"/>
          <w:b/>
          <w:bCs/>
          <w:color w:val="00C600"/>
          <w:sz w:val="40"/>
          <w:szCs w:val="40"/>
          <w:highlight w:val="lightGray"/>
        </w:rPr>
      </w:pPr>
      <w:bookmarkStart w:id="23" w:name="_Toc1620045791"/>
      <w:r w:rsidRPr="18241EAA">
        <w:rPr>
          <w:highlight w:val="lightGray"/>
        </w:rPr>
        <w:br w:type="page"/>
      </w:r>
    </w:p>
    <w:p w14:paraId="7697AD17" w14:textId="40714B71" w:rsidR="58D1ED4E" w:rsidRPr="00574797" w:rsidRDefault="0E6CE87B" w:rsidP="00BE5682">
      <w:pPr>
        <w:pStyle w:val="Heading1"/>
      </w:pPr>
      <w:bookmarkStart w:id="24" w:name="_Toc360656036"/>
      <w:r>
        <w:lastRenderedPageBreak/>
        <w:t>Analysis</w:t>
      </w:r>
      <w:bookmarkEnd w:id="23"/>
      <w:bookmarkEnd w:id="24"/>
    </w:p>
    <w:p w14:paraId="1A0E9A10" w14:textId="6E8CFB6D" w:rsidR="009F774D" w:rsidRPr="00574797" w:rsidRDefault="085E6102" w:rsidP="0080782D">
      <w:pPr>
        <w:pStyle w:val="Heading2"/>
      </w:pPr>
      <w:bookmarkStart w:id="25" w:name="_Toc317260582"/>
      <w:bookmarkStart w:id="26" w:name="_Toc147801692"/>
      <w:r>
        <w:t>CPU and RAM Usage</w:t>
      </w:r>
      <w:bookmarkEnd w:id="25"/>
      <w:bookmarkEnd w:id="26"/>
    </w:p>
    <w:p w14:paraId="23723D74" w14:textId="591AB682" w:rsidR="2DC6141B" w:rsidRPr="00574797" w:rsidRDefault="00487E0C">
      <w:r w:rsidRPr="00574797">
        <w:t xml:space="preserve">The objective is to </w:t>
      </w:r>
      <w:r w:rsidR="646AB122" w:rsidRPr="00574797">
        <w:t>i</w:t>
      </w:r>
      <w:r w:rsidRPr="00574797">
        <w:t>dentify outliers in CPU utilization for SharePoint 2019 Application server</w:t>
      </w:r>
      <w:r w:rsidR="2DC6141B" w:rsidRPr="00574797">
        <w:t xml:space="preserve"> over the last six months. </w:t>
      </w:r>
    </w:p>
    <w:p w14:paraId="13FCEEC7" w14:textId="77777777" w:rsidR="006938F2" w:rsidRDefault="220978E7" w:rsidP="00EA6E12">
      <w:pPr>
        <w:pStyle w:val="Heading3"/>
      </w:pPr>
      <w:bookmarkStart w:id="27" w:name="_Toc979836913"/>
      <w:bookmarkStart w:id="28" w:name="_Toc1304112610"/>
      <w:r>
        <w:t>Proces</w:t>
      </w:r>
      <w:bookmarkEnd w:id="27"/>
      <w:r w:rsidR="7BD54D99">
        <w:t>s</w:t>
      </w:r>
      <w:bookmarkEnd w:id="28"/>
    </w:p>
    <w:p w14:paraId="56B329DE" w14:textId="723FDAD7" w:rsidR="440A4A7E" w:rsidRPr="00574797" w:rsidRDefault="009D413A" w:rsidP="009157E8">
      <w:r>
        <w:t>CP</w:t>
      </w:r>
      <w:r w:rsidR="00585A89" w:rsidRPr="00574797">
        <w:t xml:space="preserve">U and RAM utilization graphs can be obtained by submitting a request to the Server and Network support team. The request should include the </w:t>
      </w:r>
      <w:r w:rsidR="0003568E" w:rsidRPr="00574797">
        <w:t>server’s</w:t>
      </w:r>
      <w:r w:rsidR="00585A89" w:rsidRPr="00574797">
        <w:t xml:space="preserve"> name</w:t>
      </w:r>
      <w:r w:rsidR="00C07BD8" w:rsidRPr="00574797">
        <w:t xml:space="preserve"> EECSBWFE02</w:t>
      </w:r>
      <w:r w:rsidR="00585A89" w:rsidRPr="00574797">
        <w:t>, and specific date or date range.</w:t>
      </w:r>
    </w:p>
    <w:p w14:paraId="7807F595" w14:textId="4BE38142" w:rsidR="48CEE5A7" w:rsidRPr="00574797" w:rsidRDefault="14D731A4" w:rsidP="0080782D">
      <w:pPr>
        <w:pStyle w:val="Heading3"/>
      </w:pPr>
      <w:bookmarkStart w:id="29" w:name="_Toc1424223255"/>
      <w:bookmarkStart w:id="30" w:name="_Toc1337454662"/>
      <w:r>
        <w:t>Findings</w:t>
      </w:r>
      <w:bookmarkEnd w:id="29"/>
      <w:bookmarkEnd w:id="30"/>
    </w:p>
    <w:p w14:paraId="3D390EF6" w14:textId="1C94C934" w:rsidR="00176C71" w:rsidRPr="00574797" w:rsidRDefault="1BFE9928" w:rsidP="0080782D">
      <w:pPr>
        <w:pStyle w:val="Heading4"/>
      </w:pPr>
      <w:bookmarkStart w:id="31" w:name="_Toc1513374160"/>
      <w:r>
        <w:t xml:space="preserve">Sustained </w:t>
      </w:r>
      <w:r w:rsidR="1F7A2F25">
        <w:t>High CPU utilization</w:t>
      </w:r>
      <w:r w:rsidR="305294C9">
        <w:t xml:space="preserve"> </w:t>
      </w:r>
      <w:r>
        <w:t xml:space="preserve">on </w:t>
      </w:r>
      <w:r w:rsidR="305294C9">
        <w:t>29th July 2024</w:t>
      </w:r>
      <w:bookmarkEnd w:id="31"/>
    </w:p>
    <w:p w14:paraId="57C53E87" w14:textId="2BCC7D73" w:rsidR="00512167" w:rsidRPr="00574797" w:rsidRDefault="00512167" w:rsidP="00512167">
      <w:r w:rsidRPr="00574797">
        <w:t>From approximately 8:25 AM to 8:50 AM on July 29, there was a period of sustained high CPU usage, which may have contributed to the performance issues experienced that day.</w:t>
      </w:r>
      <w:r w:rsidRPr="00574797">
        <w:rPr>
          <w:noProof/>
        </w:rPr>
        <w:drawing>
          <wp:inline distT="0" distB="0" distL="0" distR="0" wp14:anchorId="3BA7E92D" wp14:editId="675FD5F0">
            <wp:extent cx="5731510" cy="2510155"/>
            <wp:effectExtent l="0" t="0" r="2540" b="4445"/>
            <wp:docPr id="246713322"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31510" cy="2510155"/>
                    </a:xfrm>
                    <a:prstGeom prst="rect">
                      <a:avLst/>
                    </a:prstGeom>
                  </pic:spPr>
                </pic:pic>
              </a:graphicData>
            </a:graphic>
          </wp:inline>
        </w:drawing>
      </w:r>
    </w:p>
    <w:p w14:paraId="44FCACB7" w14:textId="1FE9C5CB" w:rsidR="00512167" w:rsidRPr="00574797" w:rsidRDefault="56B1CDFF" w:rsidP="0080782D">
      <w:pPr>
        <w:pStyle w:val="Heading4"/>
      </w:pPr>
      <w:bookmarkStart w:id="32" w:name="_Toc556849907"/>
      <w:r>
        <w:t xml:space="preserve">Sustained High CPU utilization </w:t>
      </w:r>
      <w:r w:rsidR="305294C9">
        <w:t>on 04th September 2024</w:t>
      </w:r>
      <w:bookmarkEnd w:id="32"/>
    </w:p>
    <w:p w14:paraId="2C7AC2FF" w14:textId="77777777" w:rsidR="00512167" w:rsidRPr="00574797" w:rsidRDefault="00512167" w:rsidP="00512167">
      <w:r w:rsidRPr="00574797">
        <w:t>Starting from around 9:00 AM on September 4, there was sustained high CPU usage, consistently hovering around 80% without significant dips. This indicates a continuous and resource-intensive process running during this period. The drop in usage from 9:25 AM to 9:40 AM indicates that the server was down during that time.</w:t>
      </w:r>
    </w:p>
    <w:p w14:paraId="32ED8C9A" w14:textId="3D61A08E" w:rsidR="0002012D" w:rsidRPr="00574797" w:rsidRDefault="00512167" w:rsidP="00512167">
      <w:pPr>
        <w:rPr>
          <w:rFonts w:cs="Arial"/>
        </w:rPr>
      </w:pPr>
      <w:r w:rsidRPr="00574797">
        <w:rPr>
          <w:rFonts w:cs="Arial"/>
          <w:noProof/>
        </w:rPr>
        <w:lastRenderedPageBreak/>
        <w:drawing>
          <wp:inline distT="0" distB="0" distL="0" distR="0" wp14:anchorId="7F9740DB" wp14:editId="68A0040C">
            <wp:extent cx="5731510" cy="2594610"/>
            <wp:effectExtent l="0" t="0" r="2540" b="0"/>
            <wp:docPr id="1380878874"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78874" name="Picture 1" descr="A graph with a line&#10;&#10;Description automatically generated with medium confidence"/>
                    <pic:cNvPicPr/>
                  </pic:nvPicPr>
                  <pic:blipFill>
                    <a:blip r:embed="rId26"/>
                    <a:stretch>
                      <a:fillRect/>
                    </a:stretch>
                  </pic:blipFill>
                  <pic:spPr>
                    <a:xfrm>
                      <a:off x="0" y="0"/>
                      <a:ext cx="5731510" cy="2594610"/>
                    </a:xfrm>
                    <a:prstGeom prst="rect">
                      <a:avLst/>
                    </a:prstGeom>
                  </pic:spPr>
                </pic:pic>
              </a:graphicData>
            </a:graphic>
          </wp:inline>
        </w:drawing>
      </w:r>
      <w:r w:rsidRPr="00574797">
        <w:rPr>
          <w:rFonts w:cs="Arial"/>
          <w:color w:val="111111"/>
          <w:shd w:val="clear" w:color="auto" w:fill="F3F3F3"/>
        </w:rPr>
        <w:t xml:space="preserve"> </w:t>
      </w:r>
    </w:p>
    <w:p w14:paraId="427EBA4C" w14:textId="6B64ED44" w:rsidR="0002012D" w:rsidRPr="00574797" w:rsidRDefault="44CEE50F" w:rsidP="0080782D">
      <w:pPr>
        <w:pStyle w:val="Heading4"/>
      </w:pPr>
      <w:bookmarkStart w:id="33" w:name="_Toc1802107615"/>
      <w:r>
        <w:t xml:space="preserve">High CPU utilization </w:t>
      </w:r>
      <w:r w:rsidR="48B713F3">
        <w:t>spikes f</w:t>
      </w:r>
      <w:r w:rsidR="62510C97">
        <w:t>or the past six months</w:t>
      </w:r>
      <w:bookmarkEnd w:id="33"/>
    </w:p>
    <w:p w14:paraId="12BDDDD6" w14:textId="77777777" w:rsidR="0002012D" w:rsidRPr="00574797" w:rsidRDefault="0002012D" w:rsidP="0002012D">
      <w:pPr>
        <w:rPr>
          <w:rFonts w:cs="Arial"/>
          <w:szCs w:val="22"/>
        </w:rPr>
      </w:pPr>
      <w:r w:rsidRPr="00574797">
        <w:t>Over the past six months, there have been numerous instances of high CPU usage spikes, often reaching or nearing 100%. Notably, on September 4th, there was sustained high CPU usage, indicating a significant impact on performance that day. The factors contributing to these high CPU</w:t>
      </w:r>
      <w:r w:rsidRPr="00574797">
        <w:rPr>
          <w:rFonts w:cs="Arial"/>
          <w:szCs w:val="22"/>
        </w:rPr>
        <w:t xml:space="preserve"> spikes are </w:t>
      </w:r>
      <w:r w:rsidRPr="00574797">
        <w:t>detailed in the following sections.</w:t>
      </w:r>
      <w:r w:rsidRPr="00574797">
        <w:rPr>
          <w:noProof/>
        </w:rPr>
        <w:drawing>
          <wp:inline distT="0" distB="0" distL="0" distR="0" wp14:anchorId="18F4279F" wp14:editId="69A0C02C">
            <wp:extent cx="5731510" cy="2455545"/>
            <wp:effectExtent l="0" t="0" r="2540" b="1905"/>
            <wp:docPr id="1336813736"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3736" name="Picture 1" descr="A graph with orange lines&#10;&#10;Description automatically generated"/>
                    <pic:cNvPicPr/>
                  </pic:nvPicPr>
                  <pic:blipFill>
                    <a:blip r:embed="rId27"/>
                    <a:stretch>
                      <a:fillRect/>
                    </a:stretch>
                  </pic:blipFill>
                  <pic:spPr>
                    <a:xfrm>
                      <a:off x="0" y="0"/>
                      <a:ext cx="5731510" cy="2455545"/>
                    </a:xfrm>
                    <a:prstGeom prst="rect">
                      <a:avLst/>
                    </a:prstGeom>
                  </pic:spPr>
                </pic:pic>
              </a:graphicData>
            </a:graphic>
          </wp:inline>
        </w:drawing>
      </w:r>
    </w:p>
    <w:p w14:paraId="2DEDBAC0" w14:textId="77777777" w:rsidR="0076559B" w:rsidRPr="00574797" w:rsidRDefault="0076559B" w:rsidP="0076559B"/>
    <w:p w14:paraId="4EED35B2" w14:textId="77777777" w:rsidR="00F67271" w:rsidRPr="00574797" w:rsidRDefault="00F67271">
      <w:pPr>
        <w:spacing w:before="0" w:after="0" w:line="240" w:lineRule="auto"/>
        <w:rPr>
          <w:rFonts w:eastAsiaTheme="majorEastAsia" w:cstheme="majorBidi"/>
          <w:b/>
          <w:color w:val="00C600"/>
          <w:sz w:val="40"/>
          <w:szCs w:val="32"/>
        </w:rPr>
      </w:pPr>
      <w:r w:rsidRPr="00574797">
        <w:br w:type="page"/>
      </w:r>
    </w:p>
    <w:p w14:paraId="14223317" w14:textId="24D65E52" w:rsidR="0033331C" w:rsidRPr="00574797" w:rsidRDefault="739CE30E" w:rsidP="0080782D">
      <w:pPr>
        <w:pStyle w:val="Heading2"/>
      </w:pPr>
      <w:bookmarkStart w:id="34" w:name="_Toc1378548852"/>
      <w:bookmarkStart w:id="35" w:name="_Toc953671786"/>
      <w:r>
        <w:lastRenderedPageBreak/>
        <w:t>W</w:t>
      </w:r>
      <w:r w:rsidR="02B97E3E">
        <w:t>indows Event Logs Analysis</w:t>
      </w:r>
      <w:bookmarkEnd w:id="34"/>
      <w:bookmarkEnd w:id="35"/>
    </w:p>
    <w:p w14:paraId="77A5DAB7" w14:textId="77777777" w:rsidR="00A216EA" w:rsidRPr="00574797" w:rsidRDefault="00A216EA" w:rsidP="00A216EA">
      <w:r w:rsidRPr="00574797">
        <w:t>The objective is to Identify processes and requests causing high CPU demand on Application server.</w:t>
      </w:r>
    </w:p>
    <w:p w14:paraId="4E144571" w14:textId="32C4122B" w:rsidR="00AC7F61" w:rsidRDefault="7BF27AB0" w:rsidP="000162E3">
      <w:pPr>
        <w:pStyle w:val="Heading3"/>
      </w:pPr>
      <w:bookmarkStart w:id="36" w:name="_Toc2096578270"/>
      <w:bookmarkStart w:id="37" w:name="_Toc554038030"/>
      <w:r>
        <w:t>Process</w:t>
      </w:r>
      <w:bookmarkEnd w:id="36"/>
      <w:bookmarkEnd w:id="37"/>
    </w:p>
    <w:p w14:paraId="65533675" w14:textId="51343C02" w:rsidR="00172654" w:rsidRPr="00172654" w:rsidRDefault="007462FA" w:rsidP="00172654">
      <w:r>
        <w:t xml:space="preserve">Establish a remote desktop connection to the server EECSBWFE02 </w:t>
      </w:r>
      <w:r w:rsidR="00172654">
        <w:t>and open the Event Viewer. Then, expand the Windows Event Logs and select Applications. In the right Actions pane, select Create Custom View. On the next screen, choose the event levels Critical, Warning, and Error, and set the timeframe in the Logged section</w:t>
      </w:r>
      <w:r w:rsidR="24250199">
        <w:t>.</w:t>
      </w:r>
    </w:p>
    <w:p w14:paraId="6EAF91E4" w14:textId="2922BEA6" w:rsidR="00551535" w:rsidRPr="00574797" w:rsidRDefault="009E6CD6" w:rsidP="004F68A8">
      <w:r w:rsidRPr="00574797">
        <w:rPr>
          <w:noProof/>
        </w:rPr>
        <w:drawing>
          <wp:inline distT="0" distB="0" distL="0" distR="0" wp14:anchorId="34F8B581" wp14:editId="340C642D">
            <wp:extent cx="5993766" cy="4432902"/>
            <wp:effectExtent l="0" t="0" r="6985" b="6350"/>
            <wp:docPr id="83510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00192" name=""/>
                    <pic:cNvPicPr/>
                  </pic:nvPicPr>
                  <pic:blipFill>
                    <a:blip r:embed="rId28"/>
                    <a:stretch>
                      <a:fillRect/>
                    </a:stretch>
                  </pic:blipFill>
                  <pic:spPr>
                    <a:xfrm>
                      <a:off x="0" y="0"/>
                      <a:ext cx="6009416" cy="4444477"/>
                    </a:xfrm>
                    <a:prstGeom prst="rect">
                      <a:avLst/>
                    </a:prstGeom>
                  </pic:spPr>
                </pic:pic>
              </a:graphicData>
            </a:graphic>
          </wp:inline>
        </w:drawing>
      </w:r>
    </w:p>
    <w:p w14:paraId="186B6471" w14:textId="7455331F" w:rsidR="00DA0706" w:rsidRPr="00574797" w:rsidRDefault="3BDCCF53" w:rsidP="00A25D64">
      <w:pPr>
        <w:pStyle w:val="Heading3"/>
        <w:ind w:left="284" w:hanging="284"/>
      </w:pPr>
      <w:bookmarkStart w:id="38" w:name="_Toc1833387470"/>
      <w:bookmarkStart w:id="39" w:name="_Toc1920989459"/>
      <w:r>
        <w:t>Findings</w:t>
      </w:r>
      <w:bookmarkEnd w:id="38"/>
      <w:bookmarkEnd w:id="39"/>
    </w:p>
    <w:p w14:paraId="77D99DBA" w14:textId="41EC181B" w:rsidR="00385101" w:rsidRPr="00574797" w:rsidRDefault="00385101" w:rsidP="00385101">
      <w:r w:rsidRPr="00574797">
        <w:t xml:space="preserve">Over 1000 SharePoint and </w:t>
      </w:r>
      <w:proofErr w:type="spellStart"/>
      <w:r w:rsidRPr="00574797">
        <w:t>RecordPoint</w:t>
      </w:r>
      <w:proofErr w:type="spellEnd"/>
      <w:r w:rsidRPr="00574797">
        <w:t xml:space="preserve"> failures can be identified each day, primarily due to the following factors.</w:t>
      </w:r>
    </w:p>
    <w:p w14:paraId="7F0EBCF0" w14:textId="448E609A" w:rsidR="008C4966" w:rsidRPr="00574797" w:rsidRDefault="40D4DE1D" w:rsidP="00174941">
      <w:pPr>
        <w:pStyle w:val="Heading4"/>
      </w:pPr>
      <w:bookmarkStart w:id="40" w:name="_Toc1793455965"/>
      <w:r>
        <w:t>Error - L</w:t>
      </w:r>
      <w:r w:rsidR="46694554">
        <w:t>ibrary Exceeding List View Threshold</w:t>
      </w:r>
      <w:bookmarkEnd w:id="40"/>
    </w:p>
    <w:p w14:paraId="77E226D8" w14:textId="77777777" w:rsidR="00A23F89" w:rsidRPr="00574797" w:rsidRDefault="00B0073C" w:rsidP="00B0073C">
      <w:pPr>
        <w:pStyle w:val="ListParagraph"/>
        <w:ind w:left="0"/>
        <w:rPr>
          <w:rFonts w:ascii="Aptos" w:hAnsi="Aptos" w:cs="Times New Roman (Body CS)"/>
          <w:color w:val="023F3F"/>
          <w:kern w:val="0"/>
          <w:sz w:val="22"/>
          <w14:ligatures w14:val="none"/>
        </w:rPr>
      </w:pPr>
      <w:r w:rsidRPr="00574797">
        <w:rPr>
          <w:rFonts w:ascii="Aptos" w:hAnsi="Aptos" w:cs="Times New Roman (Body CS)"/>
          <w:color w:val="023F3F"/>
          <w:kern w:val="0"/>
          <w:sz w:val="22"/>
          <w14:ligatures w14:val="none"/>
        </w:rPr>
        <w:t xml:space="preserve">Below is an event viewer application log entry indicating that the file "Brief Provider Approval Refusal APP" was not added to </w:t>
      </w:r>
      <w:proofErr w:type="spellStart"/>
      <w:r w:rsidRPr="00574797">
        <w:rPr>
          <w:rFonts w:ascii="Aptos" w:hAnsi="Aptos" w:cs="Times New Roman (Body CS)"/>
          <w:color w:val="023F3F"/>
          <w:kern w:val="0"/>
          <w:sz w:val="22"/>
          <w14:ligatures w14:val="none"/>
        </w:rPr>
        <w:t>RecordPoint</w:t>
      </w:r>
      <w:proofErr w:type="spellEnd"/>
      <w:r w:rsidRPr="00574797">
        <w:rPr>
          <w:rFonts w:ascii="Aptos" w:hAnsi="Aptos" w:cs="Times New Roman (Body CS)"/>
          <w:color w:val="023F3F"/>
          <w:kern w:val="0"/>
          <w:sz w:val="22"/>
          <w14:ligatures w14:val="none"/>
        </w:rPr>
        <w:t xml:space="preserve"> because the library has exceeded the threshold for unique</w:t>
      </w:r>
      <w:r w:rsidR="00A23F89" w:rsidRPr="00574797">
        <w:rPr>
          <w:rFonts w:ascii="Aptos" w:hAnsi="Aptos" w:cs="Times New Roman (Body CS)"/>
          <w:color w:val="023F3F"/>
          <w:kern w:val="0"/>
          <w:sz w:val="22"/>
          <w14:ligatures w14:val="none"/>
        </w:rPr>
        <w:t xml:space="preserve"> </w:t>
      </w:r>
      <w:r w:rsidRPr="00574797">
        <w:rPr>
          <w:rFonts w:ascii="Aptos" w:hAnsi="Aptos" w:cs="Times New Roman (Body CS)"/>
          <w:color w:val="023F3F"/>
          <w:kern w:val="0"/>
          <w:sz w:val="22"/>
          <w14:ligatures w14:val="none"/>
        </w:rPr>
        <w:t>permissions.</w:t>
      </w:r>
    </w:p>
    <w:p w14:paraId="2EF9A7F4" w14:textId="2D357BFB" w:rsidR="00B0073C" w:rsidRPr="00574797" w:rsidRDefault="00B0073C" w:rsidP="00B0073C">
      <w:pPr>
        <w:pStyle w:val="ListParagraph"/>
        <w:ind w:left="0"/>
        <w:rPr>
          <w:rFonts w:ascii="Aptos" w:hAnsi="Aptos" w:cs="Times New Roman (Body CS)"/>
          <w:color w:val="023F3F"/>
          <w:kern w:val="0"/>
          <w:sz w:val="22"/>
          <w14:ligatures w14:val="none"/>
        </w:rPr>
      </w:pPr>
      <w:r w:rsidRPr="00574797">
        <w:rPr>
          <w:rFonts w:ascii="Aptos" w:hAnsi="Aptos" w:cs="Times New Roman (Body CS)"/>
          <w:noProof/>
          <w:color w:val="023F3F"/>
          <w:kern w:val="0"/>
          <w:sz w:val="22"/>
          <w14:ligatures w14:val="none"/>
        </w:rPr>
        <w:lastRenderedPageBreak/>
        <w:drawing>
          <wp:inline distT="0" distB="0" distL="0" distR="0" wp14:anchorId="28F66F8F" wp14:editId="112278C6">
            <wp:extent cx="5731510" cy="3764280"/>
            <wp:effectExtent l="0" t="0" r="2540" b="7620"/>
            <wp:docPr id="743855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55057" name="Picture 1" descr="A screenshot of a computer&#10;&#10;Description automatically generated"/>
                    <pic:cNvPicPr/>
                  </pic:nvPicPr>
                  <pic:blipFill>
                    <a:blip r:embed="rId29"/>
                    <a:stretch>
                      <a:fillRect/>
                    </a:stretch>
                  </pic:blipFill>
                  <pic:spPr>
                    <a:xfrm>
                      <a:off x="0" y="0"/>
                      <a:ext cx="5731510" cy="3764280"/>
                    </a:xfrm>
                    <a:prstGeom prst="rect">
                      <a:avLst/>
                    </a:prstGeom>
                  </pic:spPr>
                </pic:pic>
              </a:graphicData>
            </a:graphic>
          </wp:inline>
        </w:drawing>
      </w:r>
    </w:p>
    <w:p w14:paraId="3AAD03F2" w14:textId="77777777" w:rsidR="00B0073C" w:rsidRPr="00574797" w:rsidRDefault="00B0073C" w:rsidP="00B0073C">
      <w:pPr>
        <w:pStyle w:val="ListParagraph"/>
        <w:rPr>
          <w:rFonts w:ascii="Aptos" w:hAnsi="Aptos" w:cs="Times New Roman (Body CS)"/>
          <w:color w:val="023F3F"/>
          <w:kern w:val="0"/>
          <w:sz w:val="22"/>
          <w14:ligatures w14:val="none"/>
        </w:rPr>
      </w:pPr>
    </w:p>
    <w:p w14:paraId="1A7D3F9F" w14:textId="77777777" w:rsidR="00B0073C" w:rsidRPr="00574797" w:rsidRDefault="00B0073C" w:rsidP="00B0073C">
      <w:pPr>
        <w:pStyle w:val="ListParagraph"/>
        <w:ind w:left="0"/>
        <w:rPr>
          <w:rFonts w:ascii="Aptos" w:hAnsi="Aptos" w:cs="Times New Roman (Body CS)"/>
          <w:color w:val="023F3F"/>
          <w:kern w:val="0"/>
          <w:sz w:val="22"/>
          <w14:ligatures w14:val="none"/>
        </w:rPr>
      </w:pPr>
      <w:r w:rsidRPr="00574797">
        <w:rPr>
          <w:rFonts w:ascii="Aptos" w:hAnsi="Aptos" w:cs="Times New Roman (Body CS)"/>
          <w:color w:val="023F3F"/>
          <w:kern w:val="0"/>
          <w:sz w:val="22"/>
          <w14:ligatures w14:val="none"/>
        </w:rPr>
        <w:t>Below are some items from the ECS Investigations library that may have unique permissions, as indicated by the library permissions.</w:t>
      </w:r>
      <w:r w:rsidRPr="00574797">
        <w:rPr>
          <w:rFonts w:ascii="Aptos" w:hAnsi="Aptos" w:cs="Times New Roman (Body CS)"/>
          <w:noProof/>
          <w:color w:val="023F3F"/>
          <w:kern w:val="0"/>
          <w:sz w:val="22"/>
          <w14:ligatures w14:val="none"/>
        </w:rPr>
        <w:drawing>
          <wp:inline distT="0" distB="0" distL="0" distR="0" wp14:anchorId="728003C4" wp14:editId="341D6D1E">
            <wp:extent cx="5737860" cy="2071758"/>
            <wp:effectExtent l="0" t="0" r="0" b="5080"/>
            <wp:docPr id="1850152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52550" name="Picture 1" descr="A screenshot of a computer&#10;&#10;Description automatically generated"/>
                    <pic:cNvPicPr/>
                  </pic:nvPicPr>
                  <pic:blipFill>
                    <a:blip r:embed="rId30"/>
                    <a:stretch>
                      <a:fillRect/>
                    </a:stretch>
                  </pic:blipFill>
                  <pic:spPr>
                    <a:xfrm>
                      <a:off x="0" y="0"/>
                      <a:ext cx="5793763" cy="2091943"/>
                    </a:xfrm>
                    <a:prstGeom prst="rect">
                      <a:avLst/>
                    </a:prstGeom>
                  </pic:spPr>
                </pic:pic>
              </a:graphicData>
            </a:graphic>
          </wp:inline>
        </w:drawing>
      </w:r>
    </w:p>
    <w:p w14:paraId="7D263F4C" w14:textId="51FE6F08" w:rsidR="0059543E" w:rsidRPr="00574797" w:rsidRDefault="00B0073C" w:rsidP="00D814F9">
      <w:pPr>
        <w:pStyle w:val="ListNumber"/>
        <w:numPr>
          <w:ilvl w:val="0"/>
          <w:numId w:val="0"/>
        </w:numPr>
      </w:pPr>
      <w:r>
        <w:t>Below is the file highlighted in the event viewer application log entry above that has unique permissions.</w:t>
      </w:r>
      <w:r>
        <w:rPr>
          <w:noProof/>
        </w:rPr>
        <w:lastRenderedPageBreak/>
        <w:drawing>
          <wp:inline distT="0" distB="0" distL="0" distR="0" wp14:anchorId="67EFD590" wp14:editId="764817A1">
            <wp:extent cx="5480210" cy="2367916"/>
            <wp:effectExtent l="0" t="0" r="6350" b="0"/>
            <wp:docPr id="837183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480210" cy="2367916"/>
                    </a:xfrm>
                    <a:prstGeom prst="rect">
                      <a:avLst/>
                    </a:prstGeom>
                  </pic:spPr>
                </pic:pic>
              </a:graphicData>
            </a:graphic>
          </wp:inline>
        </w:drawing>
      </w:r>
      <w:r>
        <w:br/>
      </w:r>
    </w:p>
    <w:p w14:paraId="3F5745B0" w14:textId="1627FEF0" w:rsidR="00E14918" w:rsidRPr="00574797" w:rsidRDefault="15F35445" w:rsidP="00B14132">
      <w:pPr>
        <w:pStyle w:val="Heading4"/>
      </w:pPr>
      <w:bookmarkStart w:id="41" w:name="_Toc431411425"/>
      <w:r>
        <w:t xml:space="preserve">Error – Library </w:t>
      </w:r>
      <w:r w:rsidR="798F2F10">
        <w:t xml:space="preserve">exceeding list view </w:t>
      </w:r>
      <w:r w:rsidR="1ADC99CF">
        <w:t>threshold</w:t>
      </w:r>
      <w:bookmarkEnd w:id="41"/>
    </w:p>
    <w:p w14:paraId="5E306D25" w14:textId="3CFFD185" w:rsidR="00980BE4" w:rsidRPr="00574797" w:rsidRDefault="00980BE4">
      <w:pPr>
        <w:pStyle w:val="ListNumber"/>
        <w:numPr>
          <w:ilvl w:val="0"/>
          <w:numId w:val="0"/>
        </w:numPr>
      </w:pPr>
      <w:r>
        <w:t>Below is the recommended Resource Throttling threshold for List Unique permissions configured in SharePoint Central Administration.</w:t>
      </w:r>
      <w:r>
        <w:rPr>
          <w:noProof/>
        </w:rPr>
        <w:drawing>
          <wp:inline distT="0" distB="0" distL="0" distR="0" wp14:anchorId="0B28048D" wp14:editId="33E0FE57">
            <wp:extent cx="5731510" cy="2543810"/>
            <wp:effectExtent l="0" t="0" r="2540" b="8890"/>
            <wp:docPr id="1042961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r>
        <w:t xml:space="preserve"> </w:t>
      </w:r>
    </w:p>
    <w:p w14:paraId="61E44B4C" w14:textId="2034A985" w:rsidR="00980BE4" w:rsidRPr="00574797" w:rsidRDefault="00980BE4" w:rsidP="794E02EC">
      <w:pPr>
        <w:pStyle w:val="ListNumber"/>
        <w:numPr>
          <w:ilvl w:val="0"/>
          <w:numId w:val="0"/>
        </w:numPr>
      </w:pPr>
    </w:p>
    <w:p w14:paraId="4A5028CE" w14:textId="208317AF" w:rsidR="00980BE4" w:rsidRPr="00574797" w:rsidRDefault="00980BE4" w:rsidP="794E02EC">
      <w:pPr>
        <w:pStyle w:val="ListNumber"/>
        <w:numPr>
          <w:ilvl w:val="0"/>
          <w:numId w:val="0"/>
        </w:numPr>
      </w:pPr>
      <w:r>
        <w:t xml:space="preserve">Below is an event viewer application log entry indicating a failure to execute a search query because the number of records to be returned exceeds the list view threshold limit of 5,000 in the </w:t>
      </w:r>
      <w:proofErr w:type="spellStart"/>
      <w:r>
        <w:t>RecordPoint</w:t>
      </w:r>
      <w:proofErr w:type="spellEnd"/>
      <w:r>
        <w:t xml:space="preserve"> web application.</w:t>
      </w:r>
    </w:p>
    <w:p w14:paraId="003A5103" w14:textId="77777777" w:rsidR="00980BE4" w:rsidRPr="00574797" w:rsidRDefault="00980BE4">
      <w:pPr>
        <w:pStyle w:val="ListNumber"/>
        <w:numPr>
          <w:ilvl w:val="0"/>
          <w:numId w:val="0"/>
        </w:numPr>
      </w:pPr>
      <w:r>
        <w:rPr>
          <w:noProof/>
        </w:rPr>
        <w:lastRenderedPageBreak/>
        <w:drawing>
          <wp:inline distT="0" distB="0" distL="0" distR="0" wp14:anchorId="44D8B1BE" wp14:editId="436C079E">
            <wp:extent cx="5720862" cy="3752850"/>
            <wp:effectExtent l="0" t="0" r="0" b="0"/>
            <wp:docPr id="1260793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720862" cy="3752850"/>
                    </a:xfrm>
                    <a:prstGeom prst="rect">
                      <a:avLst/>
                    </a:prstGeom>
                  </pic:spPr>
                </pic:pic>
              </a:graphicData>
            </a:graphic>
          </wp:inline>
        </w:drawing>
      </w:r>
    </w:p>
    <w:p w14:paraId="5842A253" w14:textId="77777777" w:rsidR="00980BE4" w:rsidRPr="00574797" w:rsidRDefault="00980BE4" w:rsidP="00FB1745">
      <w:pPr>
        <w:pStyle w:val="ListNumber"/>
        <w:numPr>
          <w:ilvl w:val="0"/>
          <w:numId w:val="0"/>
        </w:numPr>
        <w:ind w:left="641"/>
      </w:pPr>
    </w:p>
    <w:p w14:paraId="0F5A39E0" w14:textId="77777777" w:rsidR="00980BE4" w:rsidRPr="00574797" w:rsidRDefault="00980BE4" w:rsidP="009C2235">
      <w:pPr>
        <w:pStyle w:val="ListNumber"/>
        <w:numPr>
          <w:ilvl w:val="0"/>
          <w:numId w:val="0"/>
        </w:numPr>
      </w:pPr>
      <w:r>
        <w:t xml:space="preserve">Below is another example of an event viewer application log entry indicating a failure to execute a </w:t>
      </w:r>
      <w:proofErr w:type="spellStart"/>
      <w:r>
        <w:t>RecordPoint</w:t>
      </w:r>
      <w:proofErr w:type="spellEnd"/>
      <w:r>
        <w:t xml:space="preserve"> internal query because it exceeded the list view threshold.</w:t>
      </w:r>
      <w:r>
        <w:rPr>
          <w:noProof/>
        </w:rPr>
        <w:drawing>
          <wp:inline distT="0" distB="0" distL="0" distR="0" wp14:anchorId="34324730" wp14:editId="25375882">
            <wp:extent cx="5051008" cy="3374988"/>
            <wp:effectExtent l="0" t="0" r="0" b="0"/>
            <wp:docPr id="85569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051008" cy="3374988"/>
                    </a:xfrm>
                    <a:prstGeom prst="rect">
                      <a:avLst/>
                    </a:prstGeom>
                  </pic:spPr>
                </pic:pic>
              </a:graphicData>
            </a:graphic>
          </wp:inline>
        </w:drawing>
      </w:r>
    </w:p>
    <w:p w14:paraId="136B0192" w14:textId="77777777" w:rsidR="00980BE4" w:rsidRPr="00574797" w:rsidRDefault="00980BE4">
      <w:pPr>
        <w:pStyle w:val="ListNumber"/>
        <w:numPr>
          <w:ilvl w:val="0"/>
          <w:numId w:val="0"/>
        </w:numPr>
      </w:pPr>
      <w:r>
        <w:lastRenderedPageBreak/>
        <w:t xml:space="preserve">Below is the default resource throttling threshold for List view configured in the </w:t>
      </w:r>
      <w:proofErr w:type="spellStart"/>
      <w:r>
        <w:t>RecordPoint</w:t>
      </w:r>
      <w:proofErr w:type="spellEnd"/>
      <w:r>
        <w:t xml:space="preserve"> web application within SharePoint Central Administration.</w:t>
      </w:r>
      <w:r>
        <w:rPr>
          <w:noProof/>
        </w:rPr>
        <w:drawing>
          <wp:inline distT="0" distB="0" distL="0" distR="0" wp14:anchorId="7F1F855D" wp14:editId="5DE0A287">
            <wp:extent cx="5777449" cy="2235836"/>
            <wp:effectExtent l="0" t="0" r="0" b="0"/>
            <wp:docPr id="840225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77449" cy="2235836"/>
                    </a:xfrm>
                    <a:prstGeom prst="rect">
                      <a:avLst/>
                    </a:prstGeom>
                  </pic:spPr>
                </pic:pic>
              </a:graphicData>
            </a:graphic>
          </wp:inline>
        </w:drawing>
      </w:r>
    </w:p>
    <w:p w14:paraId="1933BC0F" w14:textId="77777777" w:rsidR="00A52817" w:rsidRPr="00574797" w:rsidRDefault="00A52817" w:rsidP="0023641C">
      <w:pPr>
        <w:rPr>
          <w:rFonts w:cs="Arial"/>
        </w:rPr>
      </w:pPr>
    </w:p>
    <w:p w14:paraId="6ABAB050" w14:textId="77777777" w:rsidR="00A52817" w:rsidRPr="00574797" w:rsidRDefault="00A52817" w:rsidP="0023641C">
      <w:pPr>
        <w:rPr>
          <w:rFonts w:cs="Arial"/>
        </w:rPr>
      </w:pPr>
    </w:p>
    <w:p w14:paraId="18A7A21A" w14:textId="77777777" w:rsidR="00A52817" w:rsidRPr="00574797" w:rsidRDefault="00A52817" w:rsidP="0023641C">
      <w:pPr>
        <w:rPr>
          <w:rFonts w:cs="Arial"/>
        </w:rPr>
      </w:pPr>
    </w:p>
    <w:p w14:paraId="664CB362" w14:textId="77777777" w:rsidR="00A52817" w:rsidRPr="00574797" w:rsidRDefault="00A52817" w:rsidP="0023641C">
      <w:pPr>
        <w:rPr>
          <w:rFonts w:cs="Arial"/>
        </w:rPr>
      </w:pPr>
    </w:p>
    <w:p w14:paraId="0C29F5D4" w14:textId="77777777" w:rsidR="00A52817" w:rsidRPr="00574797" w:rsidRDefault="00A52817" w:rsidP="0023641C">
      <w:pPr>
        <w:rPr>
          <w:rFonts w:cs="Arial"/>
        </w:rPr>
      </w:pPr>
    </w:p>
    <w:p w14:paraId="63DE7FFB" w14:textId="77777777" w:rsidR="00A52817" w:rsidRPr="00574797" w:rsidRDefault="00A52817" w:rsidP="0023641C">
      <w:pPr>
        <w:rPr>
          <w:rFonts w:cs="Arial"/>
        </w:rPr>
      </w:pPr>
    </w:p>
    <w:p w14:paraId="456BF00B" w14:textId="163A732B" w:rsidR="00326ED1" w:rsidRPr="00574797" w:rsidRDefault="00326ED1">
      <w:pPr>
        <w:spacing w:before="0" w:after="0" w:line="240" w:lineRule="auto"/>
        <w:rPr>
          <w:rFonts w:cs="Arial"/>
        </w:rPr>
      </w:pPr>
      <w:r w:rsidRPr="00574797">
        <w:rPr>
          <w:rFonts w:cs="Arial"/>
        </w:rPr>
        <w:br w:type="page"/>
      </w:r>
    </w:p>
    <w:p w14:paraId="5B60F889" w14:textId="77777777" w:rsidR="00A52817" w:rsidRPr="00574797" w:rsidRDefault="00A52817" w:rsidP="0023641C">
      <w:pPr>
        <w:rPr>
          <w:rFonts w:cs="Arial"/>
        </w:rPr>
      </w:pPr>
    </w:p>
    <w:p w14:paraId="6099B604" w14:textId="3E2F34FC" w:rsidR="00A52817" w:rsidRPr="00574797" w:rsidRDefault="37C08FEB" w:rsidP="005E45E1">
      <w:pPr>
        <w:pStyle w:val="Heading2"/>
      </w:pPr>
      <w:bookmarkStart w:id="42" w:name="_Toc182472376"/>
      <w:bookmarkStart w:id="43" w:name="_Toc1306389674"/>
      <w:bookmarkStart w:id="44" w:name="_Toc1192512655"/>
      <w:r>
        <w:t>SharePoint Health Analyzer Rule</w:t>
      </w:r>
      <w:bookmarkEnd w:id="42"/>
      <w:r w:rsidR="2367CC88">
        <w:t xml:space="preserve"> Warnings</w:t>
      </w:r>
      <w:bookmarkEnd w:id="43"/>
      <w:bookmarkEnd w:id="44"/>
    </w:p>
    <w:p w14:paraId="03E88E99" w14:textId="77777777" w:rsidR="00A52817" w:rsidRPr="00574797" w:rsidRDefault="00A52817" w:rsidP="00A52817">
      <w:pPr>
        <w:rPr>
          <w:rFonts w:cs="Arial"/>
        </w:rPr>
      </w:pPr>
      <w:r w:rsidRPr="00574797">
        <w:rPr>
          <w:rFonts w:cs="Arial"/>
        </w:rPr>
        <w:t xml:space="preserve">The objective is to identify Health Analyzer rule findings and provide recommendations to resolve them. </w:t>
      </w:r>
    </w:p>
    <w:p w14:paraId="28C6736D" w14:textId="30471C9B" w:rsidR="00C31F4F" w:rsidRPr="00574797" w:rsidRDefault="4593BA05" w:rsidP="005E45E1">
      <w:pPr>
        <w:pStyle w:val="Heading3"/>
      </w:pPr>
      <w:bookmarkStart w:id="45" w:name="_Toc855529613"/>
      <w:bookmarkStart w:id="46" w:name="_Toc197328407"/>
      <w:r>
        <w:t>Process</w:t>
      </w:r>
      <w:bookmarkEnd w:id="45"/>
      <w:bookmarkEnd w:id="46"/>
    </w:p>
    <w:p w14:paraId="0D1A7B27" w14:textId="77777777" w:rsidR="004150B8" w:rsidRPr="006A4264" w:rsidRDefault="001C56DA" w:rsidP="00923051">
      <w:pPr>
        <w:rPr>
          <w:szCs w:val="22"/>
        </w:rPr>
      </w:pPr>
      <w:r w:rsidRPr="006A4264">
        <w:rPr>
          <w:szCs w:val="22"/>
        </w:rPr>
        <w:t xml:space="preserve">Health Analyzer Rule warnings can be viewed in Central Administration. </w:t>
      </w:r>
    </w:p>
    <w:p w14:paraId="14225995" w14:textId="729275D4" w:rsidR="001C56DA" w:rsidRPr="006A4264" w:rsidRDefault="004150B8" w:rsidP="009C2235">
      <w:pPr>
        <w:pStyle w:val="ListParagraph"/>
        <w:numPr>
          <w:ilvl w:val="0"/>
          <w:numId w:val="1"/>
        </w:numPr>
        <w:rPr>
          <w:rFonts w:ascii="Aptos" w:hAnsi="Aptos"/>
          <w:sz w:val="22"/>
          <w:szCs w:val="22"/>
        </w:rPr>
      </w:pPr>
      <w:r w:rsidRPr="006A4264">
        <w:rPr>
          <w:rFonts w:ascii="Aptos" w:hAnsi="Aptos"/>
          <w:sz w:val="22"/>
          <w:szCs w:val="22"/>
        </w:rPr>
        <w:t>E</w:t>
      </w:r>
      <w:r w:rsidR="001C56DA" w:rsidRPr="006A4264">
        <w:rPr>
          <w:rFonts w:ascii="Aptos" w:hAnsi="Aptos"/>
          <w:sz w:val="22"/>
          <w:szCs w:val="22"/>
        </w:rPr>
        <w:t xml:space="preserve">stablish a remote desktop connection to the server EECSBWFE02 and search for Central Administration in the Start menu. </w:t>
      </w:r>
    </w:p>
    <w:p w14:paraId="14102AC3" w14:textId="33CD3C03" w:rsidR="001C56DA" w:rsidRPr="006A4264" w:rsidRDefault="001C56DA" w:rsidP="009C2235">
      <w:pPr>
        <w:pStyle w:val="ListParagraph"/>
        <w:numPr>
          <w:ilvl w:val="0"/>
          <w:numId w:val="1"/>
        </w:numPr>
        <w:rPr>
          <w:rFonts w:ascii="Aptos" w:hAnsi="Aptos"/>
          <w:sz w:val="22"/>
          <w:szCs w:val="22"/>
        </w:rPr>
      </w:pPr>
      <w:r w:rsidRPr="006A4264">
        <w:rPr>
          <w:rFonts w:ascii="Aptos" w:hAnsi="Aptos"/>
          <w:sz w:val="22"/>
          <w:szCs w:val="22"/>
        </w:rPr>
        <w:t xml:space="preserve">On the Central Administration home page, click on the Monitoring link. </w:t>
      </w:r>
    </w:p>
    <w:p w14:paraId="294121D9" w14:textId="527A2670" w:rsidR="59202128" w:rsidRDefault="001C56DA">
      <w:pPr>
        <w:pStyle w:val="ListParagraph"/>
        <w:numPr>
          <w:ilvl w:val="0"/>
          <w:numId w:val="1"/>
        </w:numPr>
      </w:pPr>
      <w:r w:rsidRPr="00C5679E">
        <w:rPr>
          <w:rFonts w:ascii="Aptos" w:hAnsi="Aptos"/>
          <w:sz w:val="22"/>
          <w:szCs w:val="22"/>
        </w:rPr>
        <w:t>Under the Health Analyzer section, click on Review problems and solutions.</w:t>
      </w:r>
    </w:p>
    <w:p w14:paraId="53439584" w14:textId="1C642C37" w:rsidR="00923051" w:rsidRPr="00574797" w:rsidRDefault="4B6FF107" w:rsidP="00DB4A59">
      <w:pPr>
        <w:pStyle w:val="Heading3"/>
      </w:pPr>
      <w:bookmarkStart w:id="47" w:name="_Toc498936184"/>
      <w:bookmarkStart w:id="48" w:name="_Toc1640578008"/>
      <w:r>
        <w:t>Findings</w:t>
      </w:r>
      <w:bookmarkEnd w:id="47"/>
      <w:bookmarkEnd w:id="48"/>
    </w:p>
    <w:p w14:paraId="2E95C325" w14:textId="77777777" w:rsidR="00F15DCA" w:rsidRDefault="00F15DCA" w:rsidP="00DB4A59">
      <w:pPr>
        <w:pStyle w:val="Heading4"/>
      </w:pPr>
      <w:bookmarkStart w:id="49" w:name="_Toc1127452719"/>
    </w:p>
    <w:p w14:paraId="6737C7F2" w14:textId="47BCBC6F" w:rsidR="000D79C8" w:rsidRPr="00574797" w:rsidRDefault="71F3E003" w:rsidP="00F22CFA">
      <w:pPr>
        <w:pStyle w:val="Bold1"/>
      </w:pPr>
      <w:r>
        <w:t>Some Content databases are grown larger</w:t>
      </w:r>
      <w:bookmarkEnd w:id="49"/>
      <w:r>
        <w:t xml:space="preserve"> </w:t>
      </w:r>
    </w:p>
    <w:p w14:paraId="0BB34094" w14:textId="65F0F018" w:rsidR="00A52817" w:rsidRPr="00574797" w:rsidRDefault="00A52817" w:rsidP="00A04D36">
      <w:r w:rsidRPr="00574797">
        <w:t>Below is a Health Analyzer finding indicating that the SharePoint Team site content database size has exceeded 100GB. The maximum recommended size for optimal performance is 200GB, but it is currently at 600GB.</w:t>
      </w:r>
      <w:r w:rsidRPr="00574797">
        <w:rPr>
          <w:noProof/>
        </w:rPr>
        <w:drawing>
          <wp:inline distT="0" distB="0" distL="0" distR="0" wp14:anchorId="294E00BB" wp14:editId="307ECBFE">
            <wp:extent cx="5731510" cy="4735830"/>
            <wp:effectExtent l="0" t="0" r="2540" b="7620"/>
            <wp:docPr id="20697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3236" name="Picture 1" descr="A screenshot of a computer&#10;&#10;Description automatically generated"/>
                    <pic:cNvPicPr/>
                  </pic:nvPicPr>
                  <pic:blipFill>
                    <a:blip r:embed="rId36"/>
                    <a:stretch>
                      <a:fillRect/>
                    </a:stretch>
                  </pic:blipFill>
                  <pic:spPr>
                    <a:xfrm>
                      <a:off x="0" y="0"/>
                      <a:ext cx="5731510" cy="4735830"/>
                    </a:xfrm>
                    <a:prstGeom prst="rect">
                      <a:avLst/>
                    </a:prstGeom>
                  </pic:spPr>
                </pic:pic>
              </a:graphicData>
            </a:graphic>
          </wp:inline>
        </w:drawing>
      </w:r>
    </w:p>
    <w:p w14:paraId="17408F61" w14:textId="77777777" w:rsidR="00A52817" w:rsidRPr="00574797" w:rsidRDefault="00A52817" w:rsidP="00A52817">
      <w:pPr>
        <w:rPr>
          <w:rFonts w:cs="Arial"/>
        </w:rPr>
      </w:pPr>
      <w:r w:rsidRPr="00574797">
        <w:rPr>
          <w:rFonts w:cs="Arial"/>
        </w:rPr>
        <w:lastRenderedPageBreak/>
        <w:t>The following table shows the sizes of the content databases attached to site collections in SharePoint web applications.</w:t>
      </w:r>
    </w:p>
    <w:tbl>
      <w:tblPr>
        <w:tblStyle w:val="TableGrid"/>
        <w:tblW w:w="10314" w:type="dxa"/>
        <w:tblInd w:w="-113" w:type="dxa"/>
        <w:tblLayout w:type="fixed"/>
        <w:tblLook w:val="04A0" w:firstRow="1" w:lastRow="0" w:firstColumn="1" w:lastColumn="0" w:noHBand="0" w:noVBand="1"/>
      </w:tblPr>
      <w:tblGrid>
        <w:gridCol w:w="7196"/>
        <w:gridCol w:w="1559"/>
        <w:gridCol w:w="1559"/>
      </w:tblGrid>
      <w:tr w:rsidR="00802D76" w:rsidRPr="00574797" w14:paraId="37FB2B27" w14:textId="77777777" w:rsidTr="00C95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14:paraId="22C944C5" w14:textId="77777777" w:rsidR="00A52817" w:rsidRPr="00574797" w:rsidRDefault="00A52817">
            <w:pPr>
              <w:rPr>
                <w:rFonts w:cs="Arial"/>
                <w:bCs/>
                <w:szCs w:val="22"/>
              </w:rPr>
            </w:pPr>
            <w:r w:rsidRPr="00574797">
              <w:rPr>
                <w:rFonts w:cs="Arial"/>
                <w:bCs/>
                <w:szCs w:val="22"/>
              </w:rPr>
              <w:t>Database Name</w:t>
            </w:r>
          </w:p>
        </w:tc>
        <w:tc>
          <w:tcPr>
            <w:tcW w:w="1559" w:type="dxa"/>
          </w:tcPr>
          <w:p w14:paraId="1E600CD0" w14:textId="77777777" w:rsidR="00A52817" w:rsidRPr="00574797" w:rsidRDefault="00A52817">
            <w:pPr>
              <w:cnfStyle w:val="100000000000" w:firstRow="1" w:lastRow="0" w:firstColumn="0" w:lastColumn="0" w:oddVBand="0" w:evenVBand="0" w:oddHBand="0" w:evenHBand="0" w:firstRowFirstColumn="0" w:firstRowLastColumn="0" w:lastRowFirstColumn="0" w:lastRowLastColumn="0"/>
              <w:rPr>
                <w:rFonts w:cs="Arial"/>
                <w:bCs/>
                <w:szCs w:val="22"/>
              </w:rPr>
            </w:pPr>
            <w:r w:rsidRPr="00574797">
              <w:rPr>
                <w:rFonts w:cs="Arial"/>
                <w:bCs/>
                <w:szCs w:val="22"/>
              </w:rPr>
              <w:t>Site Collection Name</w:t>
            </w:r>
          </w:p>
        </w:tc>
        <w:tc>
          <w:tcPr>
            <w:tcW w:w="1559" w:type="dxa"/>
          </w:tcPr>
          <w:p w14:paraId="65D859D5" w14:textId="77777777" w:rsidR="00A52817" w:rsidRPr="00574797" w:rsidRDefault="00A52817">
            <w:pPr>
              <w:cnfStyle w:val="100000000000" w:firstRow="1" w:lastRow="0" w:firstColumn="0" w:lastColumn="0" w:oddVBand="0" w:evenVBand="0" w:oddHBand="0" w:evenHBand="0" w:firstRowFirstColumn="0" w:firstRowLastColumn="0" w:lastRowFirstColumn="0" w:lastRowLastColumn="0"/>
              <w:rPr>
                <w:rFonts w:cs="Arial"/>
                <w:bCs/>
                <w:szCs w:val="22"/>
              </w:rPr>
            </w:pPr>
            <w:r w:rsidRPr="00574797">
              <w:rPr>
                <w:rFonts w:cs="Arial"/>
                <w:bCs/>
                <w:szCs w:val="22"/>
              </w:rPr>
              <w:t>Size</w:t>
            </w:r>
          </w:p>
        </w:tc>
      </w:tr>
      <w:tr w:rsidR="00802D76" w:rsidRPr="00574797" w14:paraId="58DF5FCF" w14:textId="77777777" w:rsidTr="00C9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14:paraId="39B34ACA" w14:textId="77777777" w:rsidR="00A52817" w:rsidRPr="00574797" w:rsidRDefault="00A52817">
            <w:pPr>
              <w:rPr>
                <w:rFonts w:cs="Arial"/>
              </w:rPr>
            </w:pPr>
            <w:r w:rsidRPr="00574797">
              <w:rPr>
                <w:rFonts w:cs="Arial"/>
              </w:rPr>
              <w:t>SP_Teams_WSS_Content_4c3f170d5cc94702a5d965f15e3e4a2f</w:t>
            </w:r>
          </w:p>
        </w:tc>
        <w:tc>
          <w:tcPr>
            <w:tcW w:w="1559" w:type="dxa"/>
          </w:tcPr>
          <w:p w14:paraId="2E48F622" w14:textId="77777777" w:rsidR="00A52817" w:rsidRPr="00574797" w:rsidRDefault="00A5281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Team Site</w:t>
            </w:r>
          </w:p>
        </w:tc>
        <w:tc>
          <w:tcPr>
            <w:tcW w:w="1559" w:type="dxa"/>
          </w:tcPr>
          <w:p w14:paraId="40174C85" w14:textId="77777777" w:rsidR="00A52817" w:rsidRPr="00574797" w:rsidRDefault="00A5281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672,136 MB</w:t>
            </w:r>
          </w:p>
        </w:tc>
      </w:tr>
      <w:tr w:rsidR="001E372F" w:rsidRPr="00574797" w14:paraId="68905FF3" w14:textId="77777777" w:rsidTr="00C95EED">
        <w:tc>
          <w:tcPr>
            <w:cnfStyle w:val="001000000000" w:firstRow="0" w:lastRow="0" w:firstColumn="1" w:lastColumn="0" w:oddVBand="0" w:evenVBand="0" w:oddHBand="0" w:evenHBand="0" w:firstRowFirstColumn="0" w:firstRowLastColumn="0" w:lastRowFirstColumn="0" w:lastRowLastColumn="0"/>
            <w:tcW w:w="7196" w:type="dxa"/>
          </w:tcPr>
          <w:p w14:paraId="0C6B6BB5" w14:textId="77777777" w:rsidR="00A52817" w:rsidRPr="00574797" w:rsidRDefault="00A52817">
            <w:pPr>
              <w:rPr>
                <w:rFonts w:cs="Arial"/>
              </w:rPr>
            </w:pPr>
            <w:r w:rsidRPr="00574797">
              <w:rPr>
                <w:rFonts w:cs="Arial"/>
              </w:rPr>
              <w:t>WSS_RPContent_20220713114222</w:t>
            </w:r>
          </w:p>
        </w:tc>
        <w:tc>
          <w:tcPr>
            <w:tcW w:w="1559" w:type="dxa"/>
          </w:tcPr>
          <w:p w14:paraId="100FBAA0" w14:textId="77777777" w:rsidR="00A52817" w:rsidRPr="00574797" w:rsidRDefault="00A52817">
            <w:pPr>
              <w:cnfStyle w:val="000000000000" w:firstRow="0" w:lastRow="0" w:firstColumn="0" w:lastColumn="0" w:oddVBand="0" w:evenVBand="0" w:oddHBand="0" w:evenHBand="0" w:firstRowFirstColumn="0" w:firstRowLastColumn="0" w:lastRowFirstColumn="0" w:lastRowLastColumn="0"/>
              <w:rPr>
                <w:rFonts w:cs="Arial"/>
              </w:rPr>
            </w:pPr>
            <w:proofErr w:type="spellStart"/>
            <w:r w:rsidRPr="00574797">
              <w:rPr>
                <w:rFonts w:cs="Arial"/>
              </w:rPr>
              <w:t>RecordPoint</w:t>
            </w:r>
            <w:proofErr w:type="spellEnd"/>
          </w:p>
        </w:tc>
        <w:tc>
          <w:tcPr>
            <w:tcW w:w="1559" w:type="dxa"/>
          </w:tcPr>
          <w:p w14:paraId="4677449F" w14:textId="77777777" w:rsidR="00A52817" w:rsidRPr="00574797" w:rsidRDefault="00A5281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22,405 MB</w:t>
            </w:r>
          </w:p>
        </w:tc>
      </w:tr>
      <w:tr w:rsidR="00802D76" w:rsidRPr="00574797" w14:paraId="73E6714E" w14:textId="77777777" w:rsidTr="00C9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14:paraId="05BDE577" w14:textId="77777777" w:rsidR="00A52817" w:rsidRPr="00574797" w:rsidRDefault="00A52817">
            <w:pPr>
              <w:rPr>
                <w:rFonts w:cs="Arial"/>
              </w:rPr>
            </w:pPr>
            <w:r w:rsidRPr="00574797">
              <w:rPr>
                <w:rFonts w:cs="Arial"/>
              </w:rPr>
              <w:t>WSS_RPContent_20220713115409 </w:t>
            </w:r>
          </w:p>
        </w:tc>
        <w:tc>
          <w:tcPr>
            <w:tcW w:w="1559" w:type="dxa"/>
          </w:tcPr>
          <w:p w14:paraId="6118C731" w14:textId="77777777" w:rsidR="00A52817" w:rsidRPr="00574797" w:rsidRDefault="00A52817">
            <w:pPr>
              <w:cnfStyle w:val="000000100000" w:firstRow="0" w:lastRow="0" w:firstColumn="0" w:lastColumn="0" w:oddVBand="0" w:evenVBand="0" w:oddHBand="1" w:evenHBand="0" w:firstRowFirstColumn="0" w:firstRowLastColumn="0" w:lastRowFirstColumn="0" w:lastRowLastColumn="0"/>
              <w:rPr>
                <w:rFonts w:cs="Arial"/>
              </w:rPr>
            </w:pPr>
            <w:proofErr w:type="spellStart"/>
            <w:r w:rsidRPr="00574797">
              <w:rPr>
                <w:rFonts w:cs="Arial"/>
              </w:rPr>
              <w:t>RecordPoint</w:t>
            </w:r>
            <w:proofErr w:type="spellEnd"/>
          </w:p>
        </w:tc>
        <w:tc>
          <w:tcPr>
            <w:tcW w:w="1559" w:type="dxa"/>
          </w:tcPr>
          <w:p w14:paraId="0E9E8F27" w14:textId="77777777" w:rsidR="00A52817" w:rsidRPr="00574797" w:rsidRDefault="00A5281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3,057 MB</w:t>
            </w:r>
          </w:p>
        </w:tc>
      </w:tr>
      <w:tr w:rsidR="001E372F" w:rsidRPr="00574797" w14:paraId="7FC056B8" w14:textId="77777777" w:rsidTr="00C95EED">
        <w:tc>
          <w:tcPr>
            <w:cnfStyle w:val="001000000000" w:firstRow="0" w:lastRow="0" w:firstColumn="1" w:lastColumn="0" w:oddVBand="0" w:evenVBand="0" w:oddHBand="0" w:evenHBand="0" w:firstRowFirstColumn="0" w:firstRowLastColumn="0" w:lastRowFirstColumn="0" w:lastRowLastColumn="0"/>
            <w:tcW w:w="7196" w:type="dxa"/>
          </w:tcPr>
          <w:p w14:paraId="6A95A8A2" w14:textId="77777777" w:rsidR="00A52817" w:rsidRPr="00574797" w:rsidRDefault="00A52817">
            <w:pPr>
              <w:rPr>
                <w:rFonts w:cs="Arial"/>
              </w:rPr>
            </w:pPr>
            <w:r w:rsidRPr="00574797">
              <w:rPr>
                <w:rFonts w:cs="Arial"/>
              </w:rPr>
              <w:t>WSS_Content_RecordPoint_d7bb001cbd4e4bbb805aaa7065dc85a1</w:t>
            </w:r>
          </w:p>
        </w:tc>
        <w:tc>
          <w:tcPr>
            <w:tcW w:w="1559" w:type="dxa"/>
          </w:tcPr>
          <w:p w14:paraId="0A732CE4" w14:textId="77777777" w:rsidR="00A52817" w:rsidRPr="00574797" w:rsidRDefault="00A52817">
            <w:pPr>
              <w:cnfStyle w:val="000000000000" w:firstRow="0" w:lastRow="0" w:firstColumn="0" w:lastColumn="0" w:oddVBand="0" w:evenVBand="0" w:oddHBand="0" w:evenHBand="0" w:firstRowFirstColumn="0" w:firstRowLastColumn="0" w:lastRowFirstColumn="0" w:lastRowLastColumn="0"/>
              <w:rPr>
                <w:rFonts w:cs="Arial"/>
              </w:rPr>
            </w:pPr>
            <w:proofErr w:type="spellStart"/>
            <w:r w:rsidRPr="00574797">
              <w:rPr>
                <w:rFonts w:cs="Arial"/>
              </w:rPr>
              <w:t>RecordPoint</w:t>
            </w:r>
            <w:proofErr w:type="spellEnd"/>
          </w:p>
        </w:tc>
        <w:tc>
          <w:tcPr>
            <w:tcW w:w="1559" w:type="dxa"/>
          </w:tcPr>
          <w:p w14:paraId="7F8DD8BA" w14:textId="77777777" w:rsidR="00A52817" w:rsidRPr="00574797" w:rsidRDefault="00A5281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264 MB</w:t>
            </w:r>
          </w:p>
        </w:tc>
      </w:tr>
      <w:tr w:rsidR="00802D76" w:rsidRPr="00574797" w14:paraId="50339446" w14:textId="77777777" w:rsidTr="00C9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14:paraId="10CBDA7D" w14:textId="77777777" w:rsidR="00A52817" w:rsidRPr="00574797" w:rsidRDefault="00A52817">
            <w:pPr>
              <w:rPr>
                <w:rFonts w:cs="Arial"/>
              </w:rPr>
            </w:pPr>
            <w:r w:rsidRPr="00574797">
              <w:rPr>
                <w:rFonts w:cs="Arial"/>
              </w:rPr>
              <w:t>SP_Portal_WSS_Content_92b6ee2f9925437599738df0597b20e1</w:t>
            </w:r>
          </w:p>
        </w:tc>
        <w:tc>
          <w:tcPr>
            <w:tcW w:w="1559" w:type="dxa"/>
          </w:tcPr>
          <w:p w14:paraId="7789BACF" w14:textId="77777777" w:rsidR="00A52817" w:rsidRPr="00574797" w:rsidRDefault="00A5281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Portal</w:t>
            </w:r>
          </w:p>
        </w:tc>
        <w:tc>
          <w:tcPr>
            <w:tcW w:w="1559" w:type="dxa"/>
          </w:tcPr>
          <w:p w14:paraId="79D08963" w14:textId="77777777" w:rsidR="00A52817" w:rsidRPr="00574797" w:rsidRDefault="00A5281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3,208 MB</w:t>
            </w:r>
          </w:p>
        </w:tc>
      </w:tr>
      <w:tr w:rsidR="001E372F" w:rsidRPr="00574797" w14:paraId="02433410" w14:textId="77777777" w:rsidTr="00C95EED">
        <w:tc>
          <w:tcPr>
            <w:cnfStyle w:val="001000000000" w:firstRow="0" w:lastRow="0" w:firstColumn="1" w:lastColumn="0" w:oddVBand="0" w:evenVBand="0" w:oddHBand="0" w:evenHBand="0" w:firstRowFirstColumn="0" w:firstRowLastColumn="0" w:lastRowFirstColumn="0" w:lastRowLastColumn="0"/>
            <w:tcW w:w="7196" w:type="dxa"/>
          </w:tcPr>
          <w:p w14:paraId="65CC1E44" w14:textId="77777777" w:rsidR="00A52817" w:rsidRPr="00574797" w:rsidRDefault="00A52817">
            <w:pPr>
              <w:rPr>
                <w:rFonts w:cs="Arial"/>
              </w:rPr>
            </w:pPr>
            <w:r w:rsidRPr="00574797">
              <w:rPr>
                <w:rFonts w:cs="Arial"/>
              </w:rPr>
              <w:t>SharePoint_AdminContent_8adcfe76-0f8f-4be1-8bd1-ce6256de0eea</w:t>
            </w:r>
          </w:p>
        </w:tc>
        <w:tc>
          <w:tcPr>
            <w:tcW w:w="1559" w:type="dxa"/>
          </w:tcPr>
          <w:p w14:paraId="62B1F290" w14:textId="77777777" w:rsidR="00A52817" w:rsidRPr="00574797" w:rsidRDefault="00A5281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Central Administration</w:t>
            </w:r>
          </w:p>
        </w:tc>
        <w:tc>
          <w:tcPr>
            <w:tcW w:w="1559" w:type="dxa"/>
          </w:tcPr>
          <w:p w14:paraId="5FB372AD" w14:textId="77777777" w:rsidR="00A52817" w:rsidRPr="00574797" w:rsidRDefault="00A52817">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328 MB</w:t>
            </w:r>
          </w:p>
        </w:tc>
      </w:tr>
      <w:tr w:rsidR="00802D76" w:rsidRPr="00574797" w14:paraId="1D7E324A" w14:textId="77777777" w:rsidTr="00C9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14:paraId="6730FBCA" w14:textId="77777777" w:rsidR="00A52817" w:rsidRPr="00574797" w:rsidRDefault="00A52817">
            <w:pPr>
              <w:rPr>
                <w:rFonts w:cs="Arial"/>
              </w:rPr>
            </w:pPr>
            <w:proofErr w:type="spellStart"/>
            <w:r w:rsidRPr="00574797">
              <w:rPr>
                <w:rFonts w:cs="Arial"/>
              </w:rPr>
              <w:t>WSS_Content</w:t>
            </w:r>
            <w:proofErr w:type="spellEnd"/>
          </w:p>
        </w:tc>
        <w:tc>
          <w:tcPr>
            <w:tcW w:w="1559" w:type="dxa"/>
          </w:tcPr>
          <w:p w14:paraId="5D385424" w14:textId="77777777" w:rsidR="00A52817" w:rsidRPr="00574797" w:rsidRDefault="00A5281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Default</w:t>
            </w:r>
          </w:p>
        </w:tc>
        <w:tc>
          <w:tcPr>
            <w:tcW w:w="1559" w:type="dxa"/>
          </w:tcPr>
          <w:p w14:paraId="5500DF2A" w14:textId="77777777" w:rsidR="00A52817" w:rsidRPr="00574797" w:rsidRDefault="00A52817">
            <w:pPr>
              <w:cnfStyle w:val="000000100000" w:firstRow="0" w:lastRow="0" w:firstColumn="0" w:lastColumn="0" w:oddVBand="0" w:evenVBand="0" w:oddHBand="1" w:evenHBand="0" w:firstRowFirstColumn="0" w:firstRowLastColumn="0" w:lastRowFirstColumn="0" w:lastRowLastColumn="0"/>
              <w:rPr>
                <w:rFonts w:cs="Arial"/>
              </w:rPr>
            </w:pPr>
            <w:r w:rsidRPr="00574797">
              <w:rPr>
                <w:rFonts w:cs="Arial"/>
              </w:rPr>
              <w:t>136 MB</w:t>
            </w:r>
          </w:p>
        </w:tc>
      </w:tr>
    </w:tbl>
    <w:p w14:paraId="0D5C072B" w14:textId="77777777" w:rsidR="00A52817" w:rsidRPr="00574797" w:rsidRDefault="00A52817" w:rsidP="00A52817">
      <w:pPr>
        <w:rPr>
          <w:rFonts w:cs="Arial"/>
        </w:rPr>
      </w:pPr>
    </w:p>
    <w:p w14:paraId="1E8BBEA3" w14:textId="77777777" w:rsidR="00A52817" w:rsidRPr="00574797" w:rsidRDefault="00A52817" w:rsidP="00A52817">
      <w:pPr>
        <w:rPr>
          <w:rFonts w:cs="Arial"/>
        </w:rPr>
      </w:pPr>
      <w:r w:rsidRPr="00574797">
        <w:rPr>
          <w:rFonts w:cs="Arial"/>
        </w:rPr>
        <w:t>Below is an overview of the subsites nested under the team site collection.</w:t>
      </w:r>
      <w:r w:rsidRPr="00574797">
        <w:rPr>
          <w:rFonts w:cs="Arial"/>
          <w:noProof/>
        </w:rPr>
        <w:drawing>
          <wp:inline distT="0" distB="0" distL="0" distR="0" wp14:anchorId="0B64A2BF" wp14:editId="2EC43A33">
            <wp:extent cx="4730993" cy="2940201"/>
            <wp:effectExtent l="0" t="0" r="0" b="0"/>
            <wp:docPr id="168404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6215" name="Picture 1" descr="A screenshot of a computer&#10;&#10;Description automatically generated"/>
                    <pic:cNvPicPr/>
                  </pic:nvPicPr>
                  <pic:blipFill>
                    <a:blip r:embed="rId37"/>
                    <a:stretch>
                      <a:fillRect/>
                    </a:stretch>
                  </pic:blipFill>
                  <pic:spPr>
                    <a:xfrm>
                      <a:off x="0" y="0"/>
                      <a:ext cx="4730993" cy="2940201"/>
                    </a:xfrm>
                    <a:prstGeom prst="rect">
                      <a:avLst/>
                    </a:prstGeom>
                  </pic:spPr>
                </pic:pic>
              </a:graphicData>
            </a:graphic>
          </wp:inline>
        </w:drawing>
      </w:r>
    </w:p>
    <w:p w14:paraId="721D27A9" w14:textId="77777777" w:rsidR="00A52817" w:rsidRPr="00574797" w:rsidRDefault="00A52817" w:rsidP="00A52817">
      <w:pPr>
        <w:rPr>
          <w:rFonts w:cs="Arial"/>
        </w:rPr>
      </w:pPr>
      <w:r w:rsidRPr="00574797">
        <w:rPr>
          <w:rFonts w:cs="Arial"/>
        </w:rPr>
        <w:lastRenderedPageBreak/>
        <w:t>Below is an overview of the Team Site Collection Storage Metrics, displaying the storage usage.</w:t>
      </w:r>
      <w:r w:rsidRPr="00574797">
        <w:rPr>
          <w:rFonts w:cs="Arial"/>
          <w:noProof/>
        </w:rPr>
        <w:drawing>
          <wp:inline distT="0" distB="0" distL="0" distR="0" wp14:anchorId="38F994F0" wp14:editId="59D38FEE">
            <wp:extent cx="5731510" cy="2987040"/>
            <wp:effectExtent l="0" t="0" r="2540" b="3810"/>
            <wp:docPr id="1644416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6542" name="Picture 1" descr="A screenshot of a computer&#10;&#10;Description automatically generated"/>
                    <pic:cNvPicPr/>
                  </pic:nvPicPr>
                  <pic:blipFill>
                    <a:blip r:embed="rId38"/>
                    <a:stretch>
                      <a:fillRect/>
                    </a:stretch>
                  </pic:blipFill>
                  <pic:spPr>
                    <a:xfrm>
                      <a:off x="0" y="0"/>
                      <a:ext cx="5731510" cy="2987040"/>
                    </a:xfrm>
                    <a:prstGeom prst="rect">
                      <a:avLst/>
                    </a:prstGeom>
                  </pic:spPr>
                </pic:pic>
              </a:graphicData>
            </a:graphic>
          </wp:inline>
        </w:drawing>
      </w:r>
    </w:p>
    <w:p w14:paraId="6387844A" w14:textId="77777777" w:rsidR="00A52817" w:rsidRPr="00574797" w:rsidRDefault="00A52817" w:rsidP="00A52817">
      <w:pPr>
        <w:rPr>
          <w:rFonts w:cs="Arial"/>
        </w:rPr>
      </w:pPr>
    </w:p>
    <w:p w14:paraId="60EAFB80" w14:textId="77777777" w:rsidR="00A52817" w:rsidRPr="00574797" w:rsidRDefault="37C08FEB" w:rsidP="005034B8">
      <w:pPr>
        <w:pStyle w:val="Heading3"/>
      </w:pPr>
      <w:bookmarkStart w:id="50" w:name="_Toc1969247824"/>
      <w:bookmarkStart w:id="51" w:name="_Toc1732332433"/>
      <w:r>
        <w:t>Recommendations</w:t>
      </w:r>
      <w:bookmarkEnd w:id="50"/>
      <w:bookmarkEnd w:id="51"/>
    </w:p>
    <w:p w14:paraId="31BF3791" w14:textId="77ABD9D7" w:rsidR="00A52817" w:rsidRPr="00574797" w:rsidRDefault="00A52817" w:rsidP="008D00B8">
      <w:pPr>
        <w:pStyle w:val="ListBullet"/>
        <w:numPr>
          <w:ilvl w:val="0"/>
          <w:numId w:val="29"/>
        </w:numPr>
      </w:pPr>
      <w:commentRangeStart w:id="52"/>
      <w:r w:rsidRPr="00574797">
        <w:t>Review</w:t>
      </w:r>
      <w:commentRangeEnd w:id="52"/>
      <w:r w:rsidRPr="00574797">
        <w:commentReference w:id="52"/>
      </w:r>
      <w:r w:rsidRPr="00574797">
        <w:t xml:space="preserve"> and Clean Up: Regularly check for and remove unnecessary or duplicate data.</w:t>
      </w:r>
    </w:p>
    <w:p w14:paraId="782455BB" w14:textId="77777777" w:rsidR="00E37F9C" w:rsidRPr="00574797" w:rsidRDefault="00B753AD" w:rsidP="00C55239">
      <w:pPr>
        <w:pStyle w:val="ListBullet"/>
        <w:numPr>
          <w:ilvl w:val="0"/>
          <w:numId w:val="29"/>
        </w:numPr>
      </w:pPr>
      <w:r w:rsidRPr="00574797">
        <w:t>Restructure SharePoint Sites into Separate Site Collections and Content Databases: The current hierarchical SharePoint architecture, with one site collection containing most data and nested subsites, limits distribution across multiple databases. To address this, all subsites will be restructured into separate site collections. Specifically, the Early Childhood Services document library will be moved into multiple site collections to keep each database ideally under 100GB. This project will involve migrating content, requiring planning, testing, and outage management.</w:t>
      </w:r>
    </w:p>
    <w:p w14:paraId="6CBF38E8" w14:textId="49EBDA59" w:rsidR="00A52817" w:rsidRPr="00574797" w:rsidRDefault="00A52817" w:rsidP="00C55239">
      <w:pPr>
        <w:pStyle w:val="ListBullet"/>
        <w:numPr>
          <w:ilvl w:val="0"/>
          <w:numId w:val="29"/>
        </w:numPr>
      </w:pPr>
      <w:r>
        <w:t>Shrink Database: The content database for the Teams site has grown to over 600GB, which is more than typically needed for a 500000-document repository. Shrinking the database can help reclaim unused space from deleted records and other operations.</w:t>
      </w:r>
    </w:p>
    <w:p w14:paraId="3E78C998" w14:textId="76953CEA" w:rsidR="794E02EC" w:rsidRDefault="794E02EC" w:rsidP="794E02EC">
      <w:pPr>
        <w:pStyle w:val="ListParagraph"/>
        <w:ind w:left="0"/>
        <w:rPr>
          <w:rFonts w:ascii="Aptos" w:hAnsi="Aptos" w:cs="Times New Roman (Body CS)"/>
          <w:color w:val="023F3F"/>
          <w:sz w:val="22"/>
          <w:szCs w:val="22"/>
        </w:rPr>
      </w:pPr>
    </w:p>
    <w:p w14:paraId="7EF703D4" w14:textId="77777777" w:rsidR="00A52817" w:rsidRPr="00574797" w:rsidRDefault="00A52817" w:rsidP="00A52817">
      <w:pPr>
        <w:pStyle w:val="ListParagraph"/>
        <w:ind w:left="0"/>
        <w:rPr>
          <w:rFonts w:ascii="Aptos" w:hAnsi="Aptos" w:cs="Times New Roman (Body CS)"/>
          <w:color w:val="023F3F"/>
          <w:kern w:val="0"/>
          <w:sz w:val="22"/>
          <w14:ligatures w14:val="none"/>
        </w:rPr>
      </w:pPr>
      <w:r w:rsidRPr="00574797">
        <w:rPr>
          <w:rFonts w:ascii="Aptos" w:hAnsi="Aptos" w:cs="Times New Roman (Body CS)"/>
          <w:color w:val="023F3F"/>
          <w:kern w:val="0"/>
          <w:sz w:val="22"/>
          <w14:ligatures w14:val="none"/>
        </w:rPr>
        <w:t>Shrinking a database can be necessary for several reasons:</w:t>
      </w:r>
    </w:p>
    <w:p w14:paraId="655ADD6A" w14:textId="77777777" w:rsidR="00A52817" w:rsidRPr="00574797" w:rsidRDefault="00A52817" w:rsidP="005A1737">
      <w:pPr>
        <w:pStyle w:val="ListBullet"/>
        <w:numPr>
          <w:ilvl w:val="0"/>
          <w:numId w:val="29"/>
        </w:numPr>
      </w:pPr>
      <w:r w:rsidRPr="00574797">
        <w:t>Reclaiming Unused Space: Over time, databases can accumulate unused space due to deleted records, dropped tables, or other operations. Shrinking helps reclaim this space, making it available for other uses.</w:t>
      </w:r>
    </w:p>
    <w:p w14:paraId="69ED2005" w14:textId="77777777" w:rsidR="00A52817" w:rsidRPr="00574797" w:rsidRDefault="00A52817" w:rsidP="005A1737">
      <w:pPr>
        <w:pStyle w:val="ListBullet"/>
        <w:numPr>
          <w:ilvl w:val="0"/>
          <w:numId w:val="29"/>
        </w:numPr>
      </w:pPr>
      <w:r w:rsidRPr="00574797">
        <w:t>Improving Performance: In some cases, reducing the size of the database can improve performance, especially if the database has grown significantly larger than needed.</w:t>
      </w:r>
    </w:p>
    <w:p w14:paraId="48F24AF7" w14:textId="77777777" w:rsidR="00A52817" w:rsidRPr="00574797" w:rsidRDefault="00A52817" w:rsidP="005A1737">
      <w:pPr>
        <w:pStyle w:val="ListBullet"/>
        <w:numPr>
          <w:ilvl w:val="0"/>
          <w:numId w:val="29"/>
        </w:numPr>
      </w:pPr>
      <w:r w:rsidRPr="00574797">
        <w:t>Maintenance: Regular maintenance, including shrinking, can help keep your database in good health by reducing fragmentation and ensuring efficient use of resources.</w:t>
      </w:r>
    </w:p>
    <w:p w14:paraId="1251A351" w14:textId="06B40E8B" w:rsidR="00A52817" w:rsidRPr="00574797" w:rsidRDefault="00A52817" w:rsidP="008949BF">
      <w:pPr>
        <w:rPr>
          <w:rFonts w:cs="Arial"/>
        </w:rPr>
      </w:pPr>
      <w:r w:rsidRPr="00574797">
        <w:t>However, it’s important to note that shrinking a database can also cause fragmentation, which might negatively impact performance. Therefore, it’s often recommended to rebuild indexes after shrinking.</w:t>
      </w:r>
      <w:r w:rsidR="0077483C" w:rsidRPr="00574797">
        <w:t xml:space="preserve"> </w:t>
      </w:r>
      <w:r w:rsidR="00974377" w:rsidRPr="00574797">
        <w:t xml:space="preserve">Action items </w:t>
      </w:r>
      <w:r w:rsidR="002D23D9" w:rsidRPr="00574797">
        <w:t xml:space="preserve">to perform a database shrink </w:t>
      </w:r>
      <w:r w:rsidR="00974377" w:rsidRPr="00574797">
        <w:t>are provided in the document “SharePoint DB Shrink Tasks</w:t>
      </w:r>
      <w:r w:rsidR="00E35514" w:rsidRPr="00574797">
        <w:t xml:space="preserve">” </w:t>
      </w:r>
      <w:r w:rsidRPr="00574797">
        <w:rPr>
          <w:rFonts w:cs="Arial"/>
        </w:rPr>
        <w:br w:type="page"/>
      </w:r>
    </w:p>
    <w:p w14:paraId="60F31D69" w14:textId="160B4AAB" w:rsidR="00A52817" w:rsidRPr="00574797" w:rsidRDefault="37C08FEB" w:rsidP="007049B0">
      <w:pPr>
        <w:pStyle w:val="Heading2"/>
      </w:pPr>
      <w:bookmarkStart w:id="53" w:name="_Toc182472377"/>
      <w:bookmarkStart w:id="54" w:name="_Toc878422043"/>
      <w:bookmarkStart w:id="55" w:name="_Toc1255666556"/>
      <w:r>
        <w:lastRenderedPageBreak/>
        <w:t>Scheduled Jobs and Run History Analysis</w:t>
      </w:r>
      <w:bookmarkEnd w:id="53"/>
      <w:bookmarkEnd w:id="54"/>
      <w:bookmarkEnd w:id="55"/>
    </w:p>
    <w:p w14:paraId="69BC2DD1" w14:textId="77777777" w:rsidR="00A52817" w:rsidRDefault="00A52817" w:rsidP="00A52817">
      <w:pPr>
        <w:rPr>
          <w:rFonts w:cs="Arial"/>
        </w:rPr>
      </w:pPr>
      <w:r w:rsidRPr="00574797">
        <w:rPr>
          <w:rFonts w:cs="Arial"/>
        </w:rPr>
        <w:t>The objective is to identify the schedules and run times of all scheduled jobs to assess their impact on performance.</w:t>
      </w:r>
    </w:p>
    <w:p w14:paraId="7336A19C" w14:textId="77777777" w:rsidR="00A52817" w:rsidRPr="00574797" w:rsidRDefault="37C08FEB" w:rsidP="00CE7F09">
      <w:pPr>
        <w:pStyle w:val="Heading3"/>
      </w:pPr>
      <w:bookmarkStart w:id="56" w:name="_Toc2030721711"/>
      <w:bookmarkStart w:id="57" w:name="_Toc1423508176"/>
      <w:r>
        <w:t>SharePoint Search jobs</w:t>
      </w:r>
      <w:bookmarkEnd w:id="56"/>
      <w:bookmarkEnd w:id="57"/>
    </w:p>
    <w:p w14:paraId="47D0816D" w14:textId="77777777" w:rsidR="005A6882" w:rsidRDefault="3B4928C2" w:rsidP="009C2235">
      <w:pPr>
        <w:pStyle w:val="Heading4"/>
      </w:pPr>
      <w:bookmarkStart w:id="58" w:name="_Toc1471258024"/>
      <w:bookmarkStart w:id="59" w:name="_Toc1840206769"/>
      <w:r>
        <w:t>Process</w:t>
      </w:r>
      <w:bookmarkEnd w:id="58"/>
      <w:bookmarkEnd w:id="59"/>
    </w:p>
    <w:p w14:paraId="538D5351" w14:textId="77777777" w:rsidR="005558DC" w:rsidRDefault="005558DC" w:rsidP="005558DC">
      <w:r>
        <w:t>To view the full crawl job run history in SharePoint 2019 Central Administration, follow these steps</w:t>
      </w:r>
    </w:p>
    <w:p w14:paraId="6FC237F8" w14:textId="087D9849" w:rsidR="005558DC" w:rsidRDefault="00931A9A" w:rsidP="005558DC">
      <w:r>
        <w:t>E</w:t>
      </w:r>
      <w:r w:rsidRPr="00574797">
        <w:t xml:space="preserve">stablish a remote desktop connection to the server EECSBWFE02 </w:t>
      </w:r>
      <w:r>
        <w:t xml:space="preserve">and open </w:t>
      </w:r>
      <w:r w:rsidR="005558DC">
        <w:t>Central Administration</w:t>
      </w:r>
      <w:r>
        <w:t>.</w:t>
      </w:r>
    </w:p>
    <w:p w14:paraId="08EA145E" w14:textId="77777777" w:rsidR="005558DC" w:rsidRDefault="005558DC" w:rsidP="005558DC">
      <w:r>
        <w:t>In the Application Management section, click on Manage Service Applications.</w:t>
      </w:r>
    </w:p>
    <w:p w14:paraId="171C0396" w14:textId="77777777" w:rsidR="005558DC" w:rsidRDefault="005558DC" w:rsidP="005558DC">
      <w:r>
        <w:t>On the Manage Service Applications page, click on the Search Service Application.</w:t>
      </w:r>
    </w:p>
    <w:p w14:paraId="0D1C4AD1" w14:textId="28C25621" w:rsidR="005558DC" w:rsidRPr="005558DC" w:rsidRDefault="005558DC" w:rsidP="005558DC">
      <w:r>
        <w:t>In the Crawling section, click on Crawl Log to view the history of crawl jobs, including full crawls.</w:t>
      </w:r>
    </w:p>
    <w:p w14:paraId="57EA693C" w14:textId="6D02F99F" w:rsidR="794E02EC" w:rsidRDefault="794E02EC"/>
    <w:p w14:paraId="1C466F63" w14:textId="77777777" w:rsidR="005A6882" w:rsidRDefault="3B4928C2" w:rsidP="009C2235">
      <w:pPr>
        <w:pStyle w:val="Heading4"/>
      </w:pPr>
      <w:bookmarkStart w:id="60" w:name="_Toc609377756"/>
      <w:bookmarkStart w:id="61" w:name="_Toc652823814"/>
      <w:r>
        <w:t>Findings</w:t>
      </w:r>
      <w:bookmarkEnd w:id="60"/>
      <w:bookmarkEnd w:id="61"/>
    </w:p>
    <w:p w14:paraId="7CDFA590" w14:textId="0FA28BD0" w:rsidR="00C16147" w:rsidRDefault="0476703B" w:rsidP="009C2235">
      <w:pPr>
        <w:pStyle w:val="Heading5"/>
      </w:pPr>
      <w:bookmarkStart w:id="62" w:name="_Toc226990968"/>
      <w:r>
        <w:t>The SharePoint full crawl job runs for a long time</w:t>
      </w:r>
      <w:bookmarkEnd w:id="62"/>
    </w:p>
    <w:p w14:paraId="11E2D316" w14:textId="738CD54B" w:rsidR="00A52817" w:rsidRPr="00574797" w:rsidRDefault="00A52817" w:rsidP="00A52817">
      <w:pPr>
        <w:rPr>
          <w:rFonts w:cs="Arial"/>
        </w:rPr>
      </w:pPr>
      <w:r w:rsidRPr="00574797">
        <w:rPr>
          <w:rFonts w:cs="Arial"/>
        </w:rPr>
        <w:t>Below is the retained execution history of SharePoint full crawls since August 7, 2024. These crawls are scheduled to run every Sunday and typically take the entire day to complete. Occasionally, the crawl extends into Monday, affecting application performance during business hours.</w:t>
      </w:r>
    </w:p>
    <w:p w14:paraId="6E56CB14" w14:textId="77777777" w:rsidR="008B07FB" w:rsidRPr="00574797" w:rsidRDefault="008B07FB" w:rsidP="00A52817">
      <w:pPr>
        <w:rPr>
          <w:rFonts w:cs="Arial"/>
        </w:rPr>
      </w:pPr>
    </w:p>
    <w:tbl>
      <w:tblPr>
        <w:tblW w:w="5000" w:type="pct"/>
        <w:tblLook w:val="04A0" w:firstRow="1" w:lastRow="0" w:firstColumn="1" w:lastColumn="0" w:noHBand="0" w:noVBand="1"/>
      </w:tblPr>
      <w:tblGrid>
        <w:gridCol w:w="2236"/>
        <w:gridCol w:w="2391"/>
        <w:gridCol w:w="1344"/>
        <w:gridCol w:w="1373"/>
        <w:gridCol w:w="1346"/>
        <w:gridCol w:w="1046"/>
      </w:tblGrid>
      <w:tr w:rsidR="00403A5B" w:rsidRPr="00574797" w14:paraId="5AB7090A" w14:textId="77777777" w:rsidTr="58929226">
        <w:trPr>
          <w:trHeight w:val="290"/>
        </w:trPr>
        <w:tc>
          <w:tcPr>
            <w:tcW w:w="1149" w:type="pct"/>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598E3FF0" w14:textId="5529A0E8" w:rsidR="008B07FB" w:rsidRPr="00574797" w:rsidRDefault="008B07FB" w:rsidP="0094404C">
            <w:pPr>
              <w:jc w:val="center"/>
              <w:rPr>
                <w:b/>
                <w:color w:val="FFFFFF" w:themeColor="background1"/>
              </w:rPr>
            </w:pPr>
            <w:r w:rsidRPr="00574797">
              <w:rPr>
                <w:b/>
                <w:color w:val="FFFFFF" w:themeColor="background1"/>
              </w:rPr>
              <w:t>Started</w:t>
            </w:r>
          </w:p>
        </w:tc>
        <w:tc>
          <w:tcPr>
            <w:tcW w:w="1228" w:type="pct"/>
            <w:tcBorders>
              <w:top w:val="single" w:sz="4" w:space="0" w:color="auto"/>
              <w:left w:val="nil"/>
              <w:bottom w:val="single" w:sz="4" w:space="0" w:color="auto"/>
              <w:right w:val="single" w:sz="4" w:space="0" w:color="auto"/>
            </w:tcBorders>
            <w:shd w:val="clear" w:color="auto" w:fill="000000" w:themeFill="text1"/>
            <w:noWrap/>
            <w:vAlign w:val="center"/>
            <w:hideMark/>
          </w:tcPr>
          <w:p w14:paraId="4137B42D" w14:textId="390EC5EA" w:rsidR="008B07FB" w:rsidRPr="00574797" w:rsidRDefault="008B07FB" w:rsidP="0094404C">
            <w:pPr>
              <w:spacing w:before="0" w:after="0" w:line="240" w:lineRule="auto"/>
              <w:jc w:val="center"/>
              <w:rPr>
                <w:b/>
                <w:color w:val="FFFFFF" w:themeColor="background1"/>
              </w:rPr>
            </w:pPr>
            <w:r w:rsidRPr="00574797">
              <w:rPr>
                <w:b/>
                <w:color w:val="FFFFFF" w:themeColor="background1"/>
              </w:rPr>
              <w:t>Completed</w:t>
            </w:r>
          </w:p>
        </w:tc>
        <w:tc>
          <w:tcPr>
            <w:tcW w:w="690" w:type="pct"/>
            <w:tcBorders>
              <w:top w:val="single" w:sz="4" w:space="0" w:color="auto"/>
              <w:left w:val="nil"/>
              <w:bottom w:val="single" w:sz="4" w:space="0" w:color="auto"/>
              <w:right w:val="single" w:sz="4" w:space="0" w:color="auto"/>
            </w:tcBorders>
            <w:shd w:val="clear" w:color="auto" w:fill="000000" w:themeFill="text1"/>
            <w:noWrap/>
            <w:vAlign w:val="center"/>
            <w:hideMark/>
          </w:tcPr>
          <w:p w14:paraId="110801F6" w14:textId="06CB6F7D" w:rsidR="008B07FB" w:rsidRPr="00574797" w:rsidRDefault="008B07FB" w:rsidP="0094404C">
            <w:pPr>
              <w:spacing w:before="0" w:after="0" w:line="240" w:lineRule="auto"/>
              <w:jc w:val="center"/>
              <w:rPr>
                <w:b/>
                <w:color w:val="FFFFFF" w:themeColor="background1"/>
              </w:rPr>
            </w:pPr>
            <w:r w:rsidRPr="00574797">
              <w:rPr>
                <w:b/>
                <w:color w:val="FFFFFF" w:themeColor="background1"/>
              </w:rPr>
              <w:t>Duration</w:t>
            </w:r>
          </w:p>
        </w:tc>
        <w:tc>
          <w:tcPr>
            <w:tcW w:w="705" w:type="pct"/>
            <w:tcBorders>
              <w:top w:val="single" w:sz="4" w:space="0" w:color="auto"/>
              <w:left w:val="nil"/>
              <w:bottom w:val="single" w:sz="4" w:space="0" w:color="auto"/>
              <w:right w:val="single" w:sz="4" w:space="0" w:color="auto"/>
            </w:tcBorders>
            <w:shd w:val="clear" w:color="auto" w:fill="000000" w:themeFill="text1"/>
            <w:noWrap/>
            <w:vAlign w:val="center"/>
            <w:hideMark/>
          </w:tcPr>
          <w:p w14:paraId="7B3FE526" w14:textId="4580BAD8" w:rsidR="008B07FB" w:rsidRPr="00574797" w:rsidRDefault="008B07FB" w:rsidP="0094404C">
            <w:pPr>
              <w:spacing w:before="0" w:after="0" w:line="240" w:lineRule="auto"/>
              <w:jc w:val="center"/>
              <w:rPr>
                <w:b/>
                <w:color w:val="FFFFFF" w:themeColor="background1"/>
              </w:rPr>
            </w:pPr>
            <w:r w:rsidRPr="00574797">
              <w:rPr>
                <w:b/>
                <w:color w:val="FFFFFF" w:themeColor="background1"/>
              </w:rPr>
              <w:t>Successes</w:t>
            </w:r>
          </w:p>
        </w:tc>
        <w:tc>
          <w:tcPr>
            <w:tcW w:w="691" w:type="pct"/>
            <w:tcBorders>
              <w:top w:val="single" w:sz="4" w:space="0" w:color="auto"/>
              <w:left w:val="nil"/>
              <w:bottom w:val="single" w:sz="4" w:space="0" w:color="auto"/>
              <w:right w:val="single" w:sz="4" w:space="0" w:color="auto"/>
            </w:tcBorders>
            <w:shd w:val="clear" w:color="auto" w:fill="000000" w:themeFill="text1"/>
            <w:noWrap/>
            <w:vAlign w:val="center"/>
            <w:hideMark/>
          </w:tcPr>
          <w:p w14:paraId="5D46D824" w14:textId="10937D63" w:rsidR="008B07FB" w:rsidRPr="00574797" w:rsidRDefault="008B07FB" w:rsidP="0094404C">
            <w:pPr>
              <w:spacing w:before="0" w:after="0" w:line="240" w:lineRule="auto"/>
              <w:jc w:val="center"/>
              <w:rPr>
                <w:b/>
                <w:color w:val="FFFFFF" w:themeColor="background1"/>
              </w:rPr>
            </w:pPr>
            <w:r w:rsidRPr="00574797">
              <w:rPr>
                <w:b/>
                <w:color w:val="FFFFFF" w:themeColor="background1"/>
              </w:rPr>
              <w:t>Warnings</w:t>
            </w:r>
          </w:p>
        </w:tc>
        <w:tc>
          <w:tcPr>
            <w:tcW w:w="537" w:type="pct"/>
            <w:tcBorders>
              <w:top w:val="single" w:sz="4" w:space="0" w:color="auto"/>
              <w:left w:val="nil"/>
              <w:bottom w:val="single" w:sz="4" w:space="0" w:color="auto"/>
              <w:right w:val="single" w:sz="4" w:space="0" w:color="auto"/>
            </w:tcBorders>
            <w:shd w:val="clear" w:color="auto" w:fill="000000" w:themeFill="text1"/>
            <w:noWrap/>
            <w:vAlign w:val="center"/>
            <w:hideMark/>
          </w:tcPr>
          <w:p w14:paraId="01DEC84E" w14:textId="053DEA0D" w:rsidR="008B07FB" w:rsidRPr="00574797" w:rsidRDefault="008B07FB" w:rsidP="0094404C">
            <w:pPr>
              <w:spacing w:before="0" w:after="0" w:line="240" w:lineRule="auto"/>
              <w:jc w:val="center"/>
              <w:rPr>
                <w:b/>
                <w:color w:val="FFFFFF" w:themeColor="background1"/>
              </w:rPr>
            </w:pPr>
            <w:r w:rsidRPr="00574797">
              <w:rPr>
                <w:b/>
                <w:color w:val="FFFFFF" w:themeColor="background1"/>
              </w:rPr>
              <w:t>Errors</w:t>
            </w:r>
          </w:p>
        </w:tc>
      </w:tr>
      <w:tr w:rsidR="00C86E2D" w:rsidRPr="00574797" w14:paraId="78F79F17"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3AE2A106" w14:textId="77777777" w:rsidR="008B07FB" w:rsidRPr="00574797" w:rsidRDefault="008B07FB" w:rsidP="008B07FB">
            <w:pPr>
              <w:spacing w:before="0" w:after="0" w:line="240" w:lineRule="auto"/>
            </w:pPr>
            <w:r w:rsidRPr="00574797">
              <w:t>11/03/2024 4:55</w:t>
            </w:r>
          </w:p>
        </w:tc>
        <w:tc>
          <w:tcPr>
            <w:tcW w:w="1228" w:type="pct"/>
            <w:tcBorders>
              <w:top w:val="nil"/>
              <w:left w:val="nil"/>
              <w:bottom w:val="single" w:sz="4" w:space="0" w:color="auto"/>
              <w:right w:val="single" w:sz="4" w:space="0" w:color="auto"/>
            </w:tcBorders>
            <w:shd w:val="clear" w:color="auto" w:fill="auto"/>
            <w:noWrap/>
            <w:vAlign w:val="center"/>
            <w:hideMark/>
          </w:tcPr>
          <w:p w14:paraId="23482C3D" w14:textId="77777777" w:rsidR="008B07FB" w:rsidRPr="00574797" w:rsidRDefault="008B07FB" w:rsidP="008B07FB">
            <w:pPr>
              <w:spacing w:before="0" w:after="0" w:line="240" w:lineRule="auto"/>
            </w:pPr>
            <w:r w:rsidRPr="00574797">
              <w:t>11/03/2024 18:44</w:t>
            </w:r>
          </w:p>
        </w:tc>
        <w:tc>
          <w:tcPr>
            <w:tcW w:w="690" w:type="pct"/>
            <w:tcBorders>
              <w:top w:val="nil"/>
              <w:left w:val="nil"/>
              <w:bottom w:val="single" w:sz="4" w:space="0" w:color="auto"/>
              <w:right w:val="single" w:sz="4" w:space="0" w:color="auto"/>
            </w:tcBorders>
            <w:shd w:val="clear" w:color="auto" w:fill="auto"/>
            <w:noWrap/>
            <w:vAlign w:val="center"/>
            <w:hideMark/>
          </w:tcPr>
          <w:p w14:paraId="22D5D776" w14:textId="77777777" w:rsidR="008B07FB" w:rsidRPr="00574797" w:rsidRDefault="008B07FB" w:rsidP="008B07FB">
            <w:pPr>
              <w:spacing w:before="0" w:after="0" w:line="240" w:lineRule="auto"/>
            </w:pPr>
            <w:r w:rsidRPr="00574797">
              <w:t xml:space="preserve">  13:48:09  </w:t>
            </w:r>
          </w:p>
        </w:tc>
        <w:tc>
          <w:tcPr>
            <w:tcW w:w="705" w:type="pct"/>
            <w:tcBorders>
              <w:top w:val="nil"/>
              <w:left w:val="nil"/>
              <w:bottom w:val="single" w:sz="4" w:space="0" w:color="auto"/>
              <w:right w:val="single" w:sz="4" w:space="0" w:color="auto"/>
            </w:tcBorders>
            <w:shd w:val="clear" w:color="auto" w:fill="auto"/>
            <w:noWrap/>
            <w:vAlign w:val="center"/>
            <w:hideMark/>
          </w:tcPr>
          <w:p w14:paraId="00B77F4C" w14:textId="77777777" w:rsidR="008B07FB" w:rsidRPr="00574797" w:rsidRDefault="008B07FB" w:rsidP="008B07FB">
            <w:pPr>
              <w:spacing w:before="0" w:after="0" w:line="240" w:lineRule="auto"/>
              <w:jc w:val="right"/>
            </w:pPr>
            <w:r w:rsidRPr="00574797">
              <w:t>496,289</w:t>
            </w:r>
          </w:p>
        </w:tc>
        <w:tc>
          <w:tcPr>
            <w:tcW w:w="691" w:type="pct"/>
            <w:tcBorders>
              <w:top w:val="nil"/>
              <w:left w:val="nil"/>
              <w:bottom w:val="single" w:sz="4" w:space="0" w:color="auto"/>
              <w:right w:val="single" w:sz="4" w:space="0" w:color="auto"/>
            </w:tcBorders>
            <w:shd w:val="clear" w:color="auto" w:fill="auto"/>
            <w:noWrap/>
            <w:vAlign w:val="center"/>
            <w:hideMark/>
          </w:tcPr>
          <w:p w14:paraId="1A9B2748" w14:textId="77777777" w:rsidR="008B07FB" w:rsidRPr="00574797" w:rsidRDefault="008B07FB" w:rsidP="008B07FB">
            <w:pPr>
              <w:spacing w:before="0" w:after="0" w:line="240" w:lineRule="auto"/>
              <w:jc w:val="right"/>
            </w:pPr>
            <w:r w:rsidRPr="00574797">
              <w:t>6,910</w:t>
            </w:r>
          </w:p>
        </w:tc>
        <w:tc>
          <w:tcPr>
            <w:tcW w:w="537" w:type="pct"/>
            <w:tcBorders>
              <w:top w:val="nil"/>
              <w:left w:val="nil"/>
              <w:bottom w:val="single" w:sz="4" w:space="0" w:color="auto"/>
              <w:right w:val="single" w:sz="4" w:space="0" w:color="auto"/>
            </w:tcBorders>
            <w:shd w:val="clear" w:color="auto" w:fill="auto"/>
            <w:noWrap/>
            <w:vAlign w:val="center"/>
            <w:hideMark/>
          </w:tcPr>
          <w:p w14:paraId="4D3EB020" w14:textId="77777777" w:rsidR="008B07FB" w:rsidRPr="00574797" w:rsidRDefault="008B07FB" w:rsidP="008B07FB">
            <w:pPr>
              <w:spacing w:before="0" w:after="0" w:line="240" w:lineRule="auto"/>
              <w:jc w:val="right"/>
            </w:pPr>
            <w:r w:rsidRPr="00574797">
              <w:t>42</w:t>
            </w:r>
          </w:p>
        </w:tc>
      </w:tr>
      <w:tr w:rsidR="00C86E2D" w:rsidRPr="00574797" w14:paraId="27B315B6"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4E9F273F" w14:textId="77777777" w:rsidR="008B07FB" w:rsidRPr="00574797" w:rsidRDefault="008B07FB" w:rsidP="008B07FB">
            <w:pPr>
              <w:spacing w:before="0" w:after="0" w:line="240" w:lineRule="auto"/>
            </w:pPr>
            <w:r w:rsidRPr="00574797">
              <w:t>10/27/2024 4:56 AM</w:t>
            </w:r>
          </w:p>
        </w:tc>
        <w:tc>
          <w:tcPr>
            <w:tcW w:w="1228" w:type="pct"/>
            <w:tcBorders>
              <w:top w:val="nil"/>
              <w:left w:val="nil"/>
              <w:bottom w:val="single" w:sz="4" w:space="0" w:color="auto"/>
              <w:right w:val="single" w:sz="4" w:space="0" w:color="auto"/>
            </w:tcBorders>
            <w:shd w:val="clear" w:color="auto" w:fill="auto"/>
            <w:noWrap/>
            <w:vAlign w:val="center"/>
            <w:hideMark/>
          </w:tcPr>
          <w:p w14:paraId="4AB17952" w14:textId="77777777" w:rsidR="008B07FB" w:rsidRPr="00574797" w:rsidRDefault="008B07FB" w:rsidP="008B07FB">
            <w:pPr>
              <w:spacing w:before="0" w:after="0" w:line="240" w:lineRule="auto"/>
            </w:pPr>
            <w:r w:rsidRPr="00574797">
              <w:t xml:space="preserve">10/28/2024 2:40 PM </w:t>
            </w:r>
          </w:p>
        </w:tc>
        <w:tc>
          <w:tcPr>
            <w:tcW w:w="690" w:type="pct"/>
            <w:tcBorders>
              <w:top w:val="nil"/>
              <w:left w:val="nil"/>
              <w:bottom w:val="single" w:sz="4" w:space="0" w:color="auto"/>
              <w:right w:val="single" w:sz="4" w:space="0" w:color="auto"/>
            </w:tcBorders>
            <w:shd w:val="clear" w:color="auto" w:fill="auto"/>
            <w:noWrap/>
            <w:vAlign w:val="center"/>
            <w:hideMark/>
          </w:tcPr>
          <w:p w14:paraId="15882C0A" w14:textId="77777777" w:rsidR="008B07FB" w:rsidRPr="00574797" w:rsidRDefault="008B07FB" w:rsidP="008B07FB">
            <w:pPr>
              <w:spacing w:before="0" w:after="0" w:line="240" w:lineRule="auto"/>
              <w:rPr>
                <w:b/>
                <w:bCs/>
              </w:rPr>
            </w:pPr>
            <w:r w:rsidRPr="00574797">
              <w:t xml:space="preserve">  </w:t>
            </w:r>
            <w:r w:rsidRPr="00574797">
              <w:rPr>
                <w:b/>
                <w:bCs/>
              </w:rPr>
              <w:t xml:space="preserve">33:43:54  </w:t>
            </w:r>
          </w:p>
        </w:tc>
        <w:tc>
          <w:tcPr>
            <w:tcW w:w="705" w:type="pct"/>
            <w:tcBorders>
              <w:top w:val="nil"/>
              <w:left w:val="nil"/>
              <w:bottom w:val="single" w:sz="4" w:space="0" w:color="auto"/>
              <w:right w:val="single" w:sz="4" w:space="0" w:color="auto"/>
            </w:tcBorders>
            <w:shd w:val="clear" w:color="auto" w:fill="auto"/>
            <w:noWrap/>
            <w:vAlign w:val="center"/>
            <w:hideMark/>
          </w:tcPr>
          <w:p w14:paraId="240E28AB" w14:textId="77777777" w:rsidR="008B07FB" w:rsidRPr="00574797" w:rsidRDefault="008B07FB" w:rsidP="008B07FB">
            <w:pPr>
              <w:spacing w:before="0" w:after="0" w:line="240" w:lineRule="auto"/>
              <w:jc w:val="right"/>
            </w:pPr>
            <w:r w:rsidRPr="00574797">
              <w:t>488,376</w:t>
            </w:r>
          </w:p>
        </w:tc>
        <w:tc>
          <w:tcPr>
            <w:tcW w:w="691" w:type="pct"/>
            <w:tcBorders>
              <w:top w:val="nil"/>
              <w:left w:val="nil"/>
              <w:bottom w:val="single" w:sz="4" w:space="0" w:color="auto"/>
              <w:right w:val="single" w:sz="4" w:space="0" w:color="auto"/>
            </w:tcBorders>
            <w:shd w:val="clear" w:color="auto" w:fill="auto"/>
            <w:noWrap/>
            <w:vAlign w:val="center"/>
            <w:hideMark/>
          </w:tcPr>
          <w:p w14:paraId="4E3AE1F7" w14:textId="77777777" w:rsidR="008B07FB" w:rsidRPr="00574797" w:rsidRDefault="008B07FB" w:rsidP="008B07FB">
            <w:pPr>
              <w:spacing w:before="0" w:after="0" w:line="240" w:lineRule="auto"/>
              <w:jc w:val="right"/>
            </w:pPr>
            <w:r w:rsidRPr="00574797">
              <w:t>6,700</w:t>
            </w:r>
          </w:p>
        </w:tc>
        <w:tc>
          <w:tcPr>
            <w:tcW w:w="537" w:type="pct"/>
            <w:tcBorders>
              <w:top w:val="nil"/>
              <w:left w:val="nil"/>
              <w:bottom w:val="single" w:sz="4" w:space="0" w:color="auto"/>
              <w:right w:val="single" w:sz="4" w:space="0" w:color="auto"/>
            </w:tcBorders>
            <w:shd w:val="clear" w:color="auto" w:fill="auto"/>
            <w:noWrap/>
            <w:vAlign w:val="center"/>
            <w:hideMark/>
          </w:tcPr>
          <w:p w14:paraId="43FBA343" w14:textId="77777777" w:rsidR="008B07FB" w:rsidRPr="00574797" w:rsidRDefault="008B07FB" w:rsidP="008B07FB">
            <w:pPr>
              <w:spacing w:before="0" w:after="0" w:line="240" w:lineRule="auto"/>
              <w:jc w:val="right"/>
            </w:pPr>
            <w:r w:rsidRPr="00574797">
              <w:t>4,106</w:t>
            </w:r>
          </w:p>
        </w:tc>
      </w:tr>
      <w:tr w:rsidR="00C86E2D" w:rsidRPr="00574797" w14:paraId="71D8B1FF"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1C54AED3" w14:textId="77777777" w:rsidR="008B07FB" w:rsidRPr="00574797" w:rsidRDefault="008B07FB" w:rsidP="008B07FB">
            <w:pPr>
              <w:spacing w:before="0" w:after="0" w:line="240" w:lineRule="auto"/>
            </w:pPr>
            <w:r w:rsidRPr="00574797">
              <w:t>10/20/2024 4:55 AM</w:t>
            </w:r>
          </w:p>
        </w:tc>
        <w:tc>
          <w:tcPr>
            <w:tcW w:w="1228" w:type="pct"/>
            <w:tcBorders>
              <w:top w:val="nil"/>
              <w:left w:val="nil"/>
              <w:bottom w:val="single" w:sz="4" w:space="0" w:color="auto"/>
              <w:right w:val="single" w:sz="4" w:space="0" w:color="auto"/>
            </w:tcBorders>
            <w:shd w:val="clear" w:color="auto" w:fill="auto"/>
            <w:noWrap/>
            <w:vAlign w:val="center"/>
            <w:hideMark/>
          </w:tcPr>
          <w:p w14:paraId="77C3A7F8" w14:textId="77777777" w:rsidR="008B07FB" w:rsidRPr="00574797" w:rsidRDefault="008B07FB" w:rsidP="008B07FB">
            <w:pPr>
              <w:spacing w:before="0" w:after="0" w:line="240" w:lineRule="auto"/>
            </w:pPr>
            <w:r w:rsidRPr="00574797">
              <w:t xml:space="preserve">10/20/2024 5:54 PM </w:t>
            </w:r>
          </w:p>
        </w:tc>
        <w:tc>
          <w:tcPr>
            <w:tcW w:w="690" w:type="pct"/>
            <w:tcBorders>
              <w:top w:val="nil"/>
              <w:left w:val="nil"/>
              <w:bottom w:val="single" w:sz="4" w:space="0" w:color="auto"/>
              <w:right w:val="single" w:sz="4" w:space="0" w:color="auto"/>
            </w:tcBorders>
            <w:shd w:val="clear" w:color="auto" w:fill="auto"/>
            <w:noWrap/>
            <w:vAlign w:val="center"/>
            <w:hideMark/>
          </w:tcPr>
          <w:p w14:paraId="280FD4B3" w14:textId="77777777" w:rsidR="008B07FB" w:rsidRPr="00574797" w:rsidRDefault="008B07FB" w:rsidP="008B07FB">
            <w:pPr>
              <w:spacing w:before="0" w:after="0" w:line="240" w:lineRule="auto"/>
            </w:pPr>
            <w:r w:rsidRPr="00574797">
              <w:t xml:space="preserve">  12:58:57  </w:t>
            </w:r>
          </w:p>
        </w:tc>
        <w:tc>
          <w:tcPr>
            <w:tcW w:w="705" w:type="pct"/>
            <w:tcBorders>
              <w:top w:val="nil"/>
              <w:left w:val="nil"/>
              <w:bottom w:val="single" w:sz="4" w:space="0" w:color="auto"/>
              <w:right w:val="single" w:sz="4" w:space="0" w:color="auto"/>
            </w:tcBorders>
            <w:shd w:val="clear" w:color="auto" w:fill="auto"/>
            <w:noWrap/>
            <w:vAlign w:val="center"/>
            <w:hideMark/>
          </w:tcPr>
          <w:p w14:paraId="025F9765" w14:textId="77777777" w:rsidR="008B07FB" w:rsidRPr="00574797" w:rsidRDefault="008B07FB" w:rsidP="008B07FB">
            <w:pPr>
              <w:spacing w:before="0" w:after="0" w:line="240" w:lineRule="auto"/>
              <w:jc w:val="right"/>
            </w:pPr>
            <w:r w:rsidRPr="00574797">
              <w:t>213,860</w:t>
            </w:r>
          </w:p>
        </w:tc>
        <w:tc>
          <w:tcPr>
            <w:tcW w:w="691" w:type="pct"/>
            <w:tcBorders>
              <w:top w:val="nil"/>
              <w:left w:val="nil"/>
              <w:bottom w:val="single" w:sz="4" w:space="0" w:color="auto"/>
              <w:right w:val="single" w:sz="4" w:space="0" w:color="auto"/>
            </w:tcBorders>
            <w:shd w:val="clear" w:color="auto" w:fill="auto"/>
            <w:noWrap/>
            <w:vAlign w:val="center"/>
            <w:hideMark/>
          </w:tcPr>
          <w:p w14:paraId="283FB24B" w14:textId="77777777" w:rsidR="008B07FB" w:rsidRPr="00574797" w:rsidRDefault="008B07FB" w:rsidP="008B07FB">
            <w:pPr>
              <w:spacing w:before="0" w:after="0" w:line="240" w:lineRule="auto"/>
              <w:jc w:val="right"/>
            </w:pPr>
            <w:r w:rsidRPr="00574797">
              <w:t>3,103</w:t>
            </w:r>
          </w:p>
        </w:tc>
        <w:tc>
          <w:tcPr>
            <w:tcW w:w="537" w:type="pct"/>
            <w:tcBorders>
              <w:top w:val="nil"/>
              <w:left w:val="nil"/>
              <w:bottom w:val="single" w:sz="4" w:space="0" w:color="auto"/>
              <w:right w:val="single" w:sz="4" w:space="0" w:color="auto"/>
            </w:tcBorders>
            <w:shd w:val="clear" w:color="auto" w:fill="auto"/>
            <w:noWrap/>
            <w:vAlign w:val="center"/>
            <w:hideMark/>
          </w:tcPr>
          <w:p w14:paraId="2EA7AE5B" w14:textId="77777777" w:rsidR="008B07FB" w:rsidRPr="00574797" w:rsidRDefault="008B07FB" w:rsidP="008B07FB">
            <w:pPr>
              <w:spacing w:before="0" w:after="0" w:line="240" w:lineRule="auto"/>
              <w:jc w:val="right"/>
              <w:rPr>
                <w:b/>
                <w:bCs/>
              </w:rPr>
            </w:pPr>
            <w:r w:rsidRPr="00574797">
              <w:rPr>
                <w:b/>
                <w:bCs/>
              </w:rPr>
              <w:t>283,020</w:t>
            </w:r>
          </w:p>
        </w:tc>
      </w:tr>
      <w:tr w:rsidR="00C86E2D" w:rsidRPr="00574797" w14:paraId="299E5C10"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213174C8" w14:textId="77777777" w:rsidR="008B07FB" w:rsidRPr="00574797" w:rsidRDefault="008B07FB" w:rsidP="008B07FB">
            <w:pPr>
              <w:spacing w:before="0" w:after="0" w:line="240" w:lineRule="auto"/>
            </w:pPr>
            <w:r w:rsidRPr="00574797">
              <w:t>10/13/2024 4:55 AM</w:t>
            </w:r>
          </w:p>
        </w:tc>
        <w:tc>
          <w:tcPr>
            <w:tcW w:w="1228" w:type="pct"/>
            <w:tcBorders>
              <w:top w:val="nil"/>
              <w:left w:val="nil"/>
              <w:bottom w:val="single" w:sz="4" w:space="0" w:color="auto"/>
              <w:right w:val="single" w:sz="4" w:space="0" w:color="auto"/>
            </w:tcBorders>
            <w:shd w:val="clear" w:color="auto" w:fill="auto"/>
            <w:noWrap/>
            <w:vAlign w:val="center"/>
            <w:hideMark/>
          </w:tcPr>
          <w:p w14:paraId="0159DAED" w14:textId="77777777" w:rsidR="008B07FB" w:rsidRPr="00574797" w:rsidRDefault="008B07FB" w:rsidP="008B07FB">
            <w:pPr>
              <w:spacing w:before="0" w:after="0" w:line="240" w:lineRule="auto"/>
            </w:pPr>
            <w:r w:rsidRPr="00574797">
              <w:t xml:space="preserve">10/14/2024 3:36 AM </w:t>
            </w:r>
          </w:p>
        </w:tc>
        <w:tc>
          <w:tcPr>
            <w:tcW w:w="690" w:type="pct"/>
            <w:tcBorders>
              <w:top w:val="nil"/>
              <w:left w:val="nil"/>
              <w:bottom w:val="single" w:sz="4" w:space="0" w:color="auto"/>
              <w:right w:val="single" w:sz="4" w:space="0" w:color="auto"/>
            </w:tcBorders>
            <w:shd w:val="clear" w:color="auto" w:fill="auto"/>
            <w:noWrap/>
            <w:vAlign w:val="center"/>
            <w:hideMark/>
          </w:tcPr>
          <w:p w14:paraId="6F306766" w14:textId="77777777" w:rsidR="008B07FB" w:rsidRPr="00574797" w:rsidRDefault="008B07FB" w:rsidP="008B07FB">
            <w:pPr>
              <w:spacing w:before="0" w:after="0" w:line="240" w:lineRule="auto"/>
            </w:pPr>
            <w:r w:rsidRPr="00574797">
              <w:t xml:space="preserve">  22:40:19  </w:t>
            </w:r>
          </w:p>
        </w:tc>
        <w:tc>
          <w:tcPr>
            <w:tcW w:w="705" w:type="pct"/>
            <w:tcBorders>
              <w:top w:val="nil"/>
              <w:left w:val="nil"/>
              <w:bottom w:val="single" w:sz="4" w:space="0" w:color="auto"/>
              <w:right w:val="single" w:sz="4" w:space="0" w:color="auto"/>
            </w:tcBorders>
            <w:shd w:val="clear" w:color="auto" w:fill="auto"/>
            <w:noWrap/>
            <w:vAlign w:val="center"/>
            <w:hideMark/>
          </w:tcPr>
          <w:p w14:paraId="2EFBA1D4" w14:textId="77777777" w:rsidR="008B07FB" w:rsidRPr="00574797" w:rsidRDefault="008B07FB" w:rsidP="008B07FB">
            <w:pPr>
              <w:spacing w:before="0" w:after="0" w:line="240" w:lineRule="auto"/>
              <w:jc w:val="right"/>
            </w:pPr>
            <w:r w:rsidRPr="00574797">
              <w:t>490,811</w:t>
            </w:r>
          </w:p>
        </w:tc>
        <w:tc>
          <w:tcPr>
            <w:tcW w:w="691" w:type="pct"/>
            <w:tcBorders>
              <w:top w:val="nil"/>
              <w:left w:val="nil"/>
              <w:bottom w:val="single" w:sz="4" w:space="0" w:color="auto"/>
              <w:right w:val="single" w:sz="4" w:space="0" w:color="auto"/>
            </w:tcBorders>
            <w:shd w:val="clear" w:color="auto" w:fill="auto"/>
            <w:noWrap/>
            <w:vAlign w:val="center"/>
            <w:hideMark/>
          </w:tcPr>
          <w:p w14:paraId="067C0515" w14:textId="77777777" w:rsidR="008B07FB" w:rsidRPr="00574797" w:rsidRDefault="008B07FB" w:rsidP="008B07FB">
            <w:pPr>
              <w:spacing w:before="0" w:after="0" w:line="240" w:lineRule="auto"/>
              <w:jc w:val="right"/>
            </w:pPr>
            <w:r w:rsidRPr="00574797">
              <w:t>6,727</w:t>
            </w:r>
          </w:p>
        </w:tc>
        <w:tc>
          <w:tcPr>
            <w:tcW w:w="537" w:type="pct"/>
            <w:tcBorders>
              <w:top w:val="nil"/>
              <w:left w:val="nil"/>
              <w:bottom w:val="single" w:sz="4" w:space="0" w:color="auto"/>
              <w:right w:val="single" w:sz="4" w:space="0" w:color="auto"/>
            </w:tcBorders>
            <w:shd w:val="clear" w:color="auto" w:fill="auto"/>
            <w:noWrap/>
            <w:vAlign w:val="center"/>
            <w:hideMark/>
          </w:tcPr>
          <w:p w14:paraId="5EDB998B" w14:textId="77777777" w:rsidR="008B07FB" w:rsidRPr="00574797" w:rsidRDefault="008B07FB" w:rsidP="008B07FB">
            <w:pPr>
              <w:spacing w:before="0" w:after="0" w:line="240" w:lineRule="auto"/>
              <w:jc w:val="right"/>
            </w:pPr>
            <w:r w:rsidRPr="00574797">
              <w:t>116</w:t>
            </w:r>
          </w:p>
        </w:tc>
      </w:tr>
      <w:tr w:rsidR="00C86E2D" w:rsidRPr="00574797" w14:paraId="5486863B"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3B3EA13D" w14:textId="77777777" w:rsidR="008B07FB" w:rsidRPr="00574797" w:rsidRDefault="008B07FB" w:rsidP="008B07FB">
            <w:pPr>
              <w:spacing w:before="0" w:after="0" w:line="240" w:lineRule="auto"/>
            </w:pPr>
            <w:r w:rsidRPr="00574797">
              <w:t>10/06/2024 4:55</w:t>
            </w:r>
          </w:p>
        </w:tc>
        <w:tc>
          <w:tcPr>
            <w:tcW w:w="1228" w:type="pct"/>
            <w:tcBorders>
              <w:top w:val="nil"/>
              <w:left w:val="nil"/>
              <w:bottom w:val="single" w:sz="4" w:space="0" w:color="auto"/>
              <w:right w:val="single" w:sz="4" w:space="0" w:color="auto"/>
            </w:tcBorders>
            <w:shd w:val="clear" w:color="auto" w:fill="auto"/>
            <w:noWrap/>
            <w:vAlign w:val="center"/>
            <w:hideMark/>
          </w:tcPr>
          <w:p w14:paraId="6CBC6950" w14:textId="77777777" w:rsidR="008B07FB" w:rsidRPr="00574797" w:rsidRDefault="008B07FB" w:rsidP="008B07FB">
            <w:pPr>
              <w:spacing w:before="0" w:after="0" w:line="240" w:lineRule="auto"/>
            </w:pPr>
            <w:r w:rsidRPr="00574797">
              <w:t>10/06/2024 18:43</w:t>
            </w:r>
          </w:p>
        </w:tc>
        <w:tc>
          <w:tcPr>
            <w:tcW w:w="690" w:type="pct"/>
            <w:tcBorders>
              <w:top w:val="nil"/>
              <w:left w:val="nil"/>
              <w:bottom w:val="single" w:sz="4" w:space="0" w:color="auto"/>
              <w:right w:val="single" w:sz="4" w:space="0" w:color="auto"/>
            </w:tcBorders>
            <w:shd w:val="clear" w:color="auto" w:fill="auto"/>
            <w:noWrap/>
            <w:vAlign w:val="center"/>
            <w:hideMark/>
          </w:tcPr>
          <w:p w14:paraId="13211F32" w14:textId="77777777" w:rsidR="008B07FB" w:rsidRPr="00574797" w:rsidRDefault="008B07FB" w:rsidP="008B07FB">
            <w:pPr>
              <w:spacing w:before="0" w:after="0" w:line="240" w:lineRule="auto"/>
            </w:pPr>
            <w:r w:rsidRPr="00574797">
              <w:t xml:space="preserve">  13:48:16  </w:t>
            </w:r>
          </w:p>
        </w:tc>
        <w:tc>
          <w:tcPr>
            <w:tcW w:w="705" w:type="pct"/>
            <w:tcBorders>
              <w:top w:val="nil"/>
              <w:left w:val="nil"/>
              <w:bottom w:val="single" w:sz="4" w:space="0" w:color="auto"/>
              <w:right w:val="single" w:sz="4" w:space="0" w:color="auto"/>
            </w:tcBorders>
            <w:shd w:val="clear" w:color="auto" w:fill="auto"/>
            <w:noWrap/>
            <w:vAlign w:val="center"/>
            <w:hideMark/>
          </w:tcPr>
          <w:p w14:paraId="78B681D3" w14:textId="77777777" w:rsidR="008B07FB" w:rsidRPr="00574797" w:rsidRDefault="008B07FB" w:rsidP="008B07FB">
            <w:pPr>
              <w:spacing w:before="0" w:after="0" w:line="240" w:lineRule="auto"/>
              <w:jc w:val="right"/>
            </w:pPr>
            <w:r w:rsidRPr="00574797">
              <w:t>491,952</w:t>
            </w:r>
          </w:p>
        </w:tc>
        <w:tc>
          <w:tcPr>
            <w:tcW w:w="691" w:type="pct"/>
            <w:tcBorders>
              <w:top w:val="nil"/>
              <w:left w:val="nil"/>
              <w:bottom w:val="single" w:sz="4" w:space="0" w:color="auto"/>
              <w:right w:val="single" w:sz="4" w:space="0" w:color="auto"/>
            </w:tcBorders>
            <w:shd w:val="clear" w:color="auto" w:fill="auto"/>
            <w:noWrap/>
            <w:vAlign w:val="center"/>
            <w:hideMark/>
          </w:tcPr>
          <w:p w14:paraId="0C9F727E" w14:textId="77777777" w:rsidR="008B07FB" w:rsidRPr="00574797" w:rsidRDefault="008B07FB" w:rsidP="008B07FB">
            <w:pPr>
              <w:spacing w:before="0" w:after="0" w:line="240" w:lineRule="auto"/>
              <w:jc w:val="right"/>
            </w:pPr>
            <w:r w:rsidRPr="00574797">
              <w:t>6,759</w:t>
            </w:r>
          </w:p>
        </w:tc>
        <w:tc>
          <w:tcPr>
            <w:tcW w:w="537" w:type="pct"/>
            <w:tcBorders>
              <w:top w:val="nil"/>
              <w:left w:val="nil"/>
              <w:bottom w:val="single" w:sz="4" w:space="0" w:color="auto"/>
              <w:right w:val="single" w:sz="4" w:space="0" w:color="auto"/>
            </w:tcBorders>
            <w:shd w:val="clear" w:color="auto" w:fill="auto"/>
            <w:noWrap/>
            <w:vAlign w:val="center"/>
            <w:hideMark/>
          </w:tcPr>
          <w:p w14:paraId="5BF8028B" w14:textId="77777777" w:rsidR="008B07FB" w:rsidRPr="00574797" w:rsidRDefault="008B07FB" w:rsidP="008B07FB">
            <w:pPr>
              <w:spacing w:before="0" w:after="0" w:line="240" w:lineRule="auto"/>
              <w:jc w:val="right"/>
            </w:pPr>
            <w:r w:rsidRPr="00574797">
              <w:t>52</w:t>
            </w:r>
          </w:p>
        </w:tc>
      </w:tr>
      <w:tr w:rsidR="00C86E2D" w:rsidRPr="00574797" w14:paraId="3197CAC8"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47D86950" w14:textId="77777777" w:rsidR="008B07FB" w:rsidRPr="00574797" w:rsidRDefault="008B07FB" w:rsidP="008B07FB">
            <w:pPr>
              <w:spacing w:before="0" w:after="0" w:line="240" w:lineRule="auto"/>
            </w:pPr>
            <w:r w:rsidRPr="00574797">
              <w:t>09/29/2024 4:56 AM</w:t>
            </w:r>
          </w:p>
        </w:tc>
        <w:tc>
          <w:tcPr>
            <w:tcW w:w="1228" w:type="pct"/>
            <w:tcBorders>
              <w:top w:val="nil"/>
              <w:left w:val="nil"/>
              <w:bottom w:val="single" w:sz="4" w:space="0" w:color="auto"/>
              <w:right w:val="single" w:sz="4" w:space="0" w:color="auto"/>
            </w:tcBorders>
            <w:shd w:val="clear" w:color="auto" w:fill="auto"/>
            <w:noWrap/>
            <w:vAlign w:val="center"/>
            <w:hideMark/>
          </w:tcPr>
          <w:p w14:paraId="544D00C5" w14:textId="77777777" w:rsidR="008B07FB" w:rsidRPr="00574797" w:rsidRDefault="008B07FB" w:rsidP="008B07FB">
            <w:pPr>
              <w:spacing w:before="0" w:after="0" w:line="240" w:lineRule="auto"/>
            </w:pPr>
            <w:r w:rsidRPr="00574797">
              <w:t xml:space="preserve"> 9/29/2024 9:43 PM  </w:t>
            </w:r>
          </w:p>
        </w:tc>
        <w:tc>
          <w:tcPr>
            <w:tcW w:w="690" w:type="pct"/>
            <w:tcBorders>
              <w:top w:val="nil"/>
              <w:left w:val="nil"/>
              <w:bottom w:val="single" w:sz="4" w:space="0" w:color="auto"/>
              <w:right w:val="single" w:sz="4" w:space="0" w:color="auto"/>
            </w:tcBorders>
            <w:shd w:val="clear" w:color="auto" w:fill="auto"/>
            <w:noWrap/>
            <w:vAlign w:val="center"/>
            <w:hideMark/>
          </w:tcPr>
          <w:p w14:paraId="2923762F" w14:textId="77777777" w:rsidR="008B07FB" w:rsidRPr="00574797" w:rsidRDefault="008B07FB" w:rsidP="008B07FB">
            <w:pPr>
              <w:spacing w:before="0" w:after="0" w:line="240" w:lineRule="auto"/>
            </w:pPr>
            <w:r w:rsidRPr="00574797">
              <w:t xml:space="preserve">  16:47:41   </w:t>
            </w:r>
          </w:p>
        </w:tc>
        <w:tc>
          <w:tcPr>
            <w:tcW w:w="705" w:type="pct"/>
            <w:tcBorders>
              <w:top w:val="nil"/>
              <w:left w:val="nil"/>
              <w:bottom w:val="single" w:sz="4" w:space="0" w:color="auto"/>
              <w:right w:val="single" w:sz="4" w:space="0" w:color="auto"/>
            </w:tcBorders>
            <w:shd w:val="clear" w:color="auto" w:fill="auto"/>
            <w:noWrap/>
            <w:vAlign w:val="center"/>
            <w:hideMark/>
          </w:tcPr>
          <w:p w14:paraId="5079C323" w14:textId="77777777" w:rsidR="008B07FB" w:rsidRPr="00574797" w:rsidRDefault="008B07FB" w:rsidP="008B07FB">
            <w:pPr>
              <w:spacing w:before="0" w:after="0" w:line="240" w:lineRule="auto"/>
              <w:jc w:val="right"/>
            </w:pPr>
            <w:r w:rsidRPr="00574797">
              <w:t>490,765</w:t>
            </w:r>
          </w:p>
        </w:tc>
        <w:tc>
          <w:tcPr>
            <w:tcW w:w="691" w:type="pct"/>
            <w:tcBorders>
              <w:top w:val="nil"/>
              <w:left w:val="nil"/>
              <w:bottom w:val="single" w:sz="4" w:space="0" w:color="auto"/>
              <w:right w:val="single" w:sz="4" w:space="0" w:color="auto"/>
            </w:tcBorders>
            <w:shd w:val="clear" w:color="auto" w:fill="auto"/>
            <w:noWrap/>
            <w:vAlign w:val="center"/>
            <w:hideMark/>
          </w:tcPr>
          <w:p w14:paraId="6A3FFC4A" w14:textId="77777777" w:rsidR="008B07FB" w:rsidRPr="00574797" w:rsidRDefault="008B07FB" w:rsidP="008B07FB">
            <w:pPr>
              <w:spacing w:before="0" w:after="0" w:line="240" w:lineRule="auto"/>
              <w:jc w:val="right"/>
            </w:pPr>
            <w:r w:rsidRPr="00574797">
              <w:t>6,707</w:t>
            </w:r>
          </w:p>
        </w:tc>
        <w:tc>
          <w:tcPr>
            <w:tcW w:w="537" w:type="pct"/>
            <w:tcBorders>
              <w:top w:val="nil"/>
              <w:left w:val="nil"/>
              <w:bottom w:val="single" w:sz="4" w:space="0" w:color="auto"/>
              <w:right w:val="single" w:sz="4" w:space="0" w:color="auto"/>
            </w:tcBorders>
            <w:shd w:val="clear" w:color="auto" w:fill="auto"/>
            <w:noWrap/>
            <w:vAlign w:val="center"/>
            <w:hideMark/>
          </w:tcPr>
          <w:p w14:paraId="33BE9646" w14:textId="77777777" w:rsidR="008B07FB" w:rsidRPr="00574797" w:rsidRDefault="008B07FB" w:rsidP="008B07FB">
            <w:pPr>
              <w:spacing w:before="0" w:after="0" w:line="240" w:lineRule="auto"/>
              <w:jc w:val="right"/>
            </w:pPr>
            <w:r w:rsidRPr="00574797">
              <w:t>56</w:t>
            </w:r>
          </w:p>
        </w:tc>
      </w:tr>
      <w:tr w:rsidR="00C86E2D" w:rsidRPr="00574797" w14:paraId="692265D4"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274B1BD8" w14:textId="77777777" w:rsidR="008B07FB" w:rsidRPr="00574797" w:rsidRDefault="008B07FB" w:rsidP="008B07FB">
            <w:pPr>
              <w:spacing w:before="0" w:after="0" w:line="240" w:lineRule="auto"/>
            </w:pPr>
            <w:r w:rsidRPr="00574797">
              <w:t>09/22/2024 4:56 AM</w:t>
            </w:r>
          </w:p>
        </w:tc>
        <w:tc>
          <w:tcPr>
            <w:tcW w:w="1228" w:type="pct"/>
            <w:tcBorders>
              <w:top w:val="nil"/>
              <w:left w:val="nil"/>
              <w:bottom w:val="single" w:sz="4" w:space="0" w:color="auto"/>
              <w:right w:val="single" w:sz="4" w:space="0" w:color="auto"/>
            </w:tcBorders>
            <w:shd w:val="clear" w:color="auto" w:fill="auto"/>
            <w:noWrap/>
            <w:vAlign w:val="center"/>
            <w:hideMark/>
          </w:tcPr>
          <w:p w14:paraId="0778085C" w14:textId="77777777" w:rsidR="008B07FB" w:rsidRPr="00574797" w:rsidRDefault="008B07FB" w:rsidP="008B07FB">
            <w:pPr>
              <w:spacing w:before="0" w:after="0" w:line="240" w:lineRule="auto"/>
            </w:pPr>
            <w:r w:rsidRPr="00574797">
              <w:t xml:space="preserve"> 9/22/2024 6:58 PM  </w:t>
            </w:r>
          </w:p>
        </w:tc>
        <w:tc>
          <w:tcPr>
            <w:tcW w:w="690" w:type="pct"/>
            <w:tcBorders>
              <w:top w:val="nil"/>
              <w:left w:val="nil"/>
              <w:bottom w:val="single" w:sz="4" w:space="0" w:color="auto"/>
              <w:right w:val="single" w:sz="4" w:space="0" w:color="auto"/>
            </w:tcBorders>
            <w:shd w:val="clear" w:color="auto" w:fill="auto"/>
            <w:noWrap/>
            <w:vAlign w:val="center"/>
            <w:hideMark/>
          </w:tcPr>
          <w:p w14:paraId="22E57190" w14:textId="77777777" w:rsidR="008B07FB" w:rsidRPr="00574797" w:rsidRDefault="008B07FB" w:rsidP="008B07FB">
            <w:pPr>
              <w:spacing w:before="0" w:after="0" w:line="240" w:lineRule="auto"/>
            </w:pPr>
            <w:r w:rsidRPr="00574797">
              <w:t xml:space="preserve">  14:01:59   </w:t>
            </w:r>
          </w:p>
        </w:tc>
        <w:tc>
          <w:tcPr>
            <w:tcW w:w="705" w:type="pct"/>
            <w:tcBorders>
              <w:top w:val="nil"/>
              <w:left w:val="nil"/>
              <w:bottom w:val="single" w:sz="4" w:space="0" w:color="auto"/>
              <w:right w:val="single" w:sz="4" w:space="0" w:color="auto"/>
            </w:tcBorders>
            <w:shd w:val="clear" w:color="auto" w:fill="auto"/>
            <w:noWrap/>
            <w:vAlign w:val="center"/>
            <w:hideMark/>
          </w:tcPr>
          <w:p w14:paraId="5742675F" w14:textId="77777777" w:rsidR="008B07FB" w:rsidRPr="00574797" w:rsidRDefault="008B07FB" w:rsidP="008B07FB">
            <w:pPr>
              <w:spacing w:before="0" w:after="0" w:line="240" w:lineRule="auto"/>
              <w:jc w:val="right"/>
            </w:pPr>
            <w:r w:rsidRPr="00574797">
              <w:t>489,306</w:t>
            </w:r>
          </w:p>
        </w:tc>
        <w:tc>
          <w:tcPr>
            <w:tcW w:w="691" w:type="pct"/>
            <w:tcBorders>
              <w:top w:val="nil"/>
              <w:left w:val="nil"/>
              <w:bottom w:val="single" w:sz="4" w:space="0" w:color="auto"/>
              <w:right w:val="single" w:sz="4" w:space="0" w:color="auto"/>
            </w:tcBorders>
            <w:shd w:val="clear" w:color="auto" w:fill="auto"/>
            <w:noWrap/>
            <w:vAlign w:val="center"/>
            <w:hideMark/>
          </w:tcPr>
          <w:p w14:paraId="29847AFC" w14:textId="77777777" w:rsidR="008B07FB" w:rsidRPr="00574797" w:rsidRDefault="008B07FB" w:rsidP="008B07FB">
            <w:pPr>
              <w:spacing w:before="0" w:after="0" w:line="240" w:lineRule="auto"/>
              <w:jc w:val="right"/>
            </w:pPr>
            <w:r w:rsidRPr="00574797">
              <w:t>6,670</w:t>
            </w:r>
          </w:p>
        </w:tc>
        <w:tc>
          <w:tcPr>
            <w:tcW w:w="537" w:type="pct"/>
            <w:tcBorders>
              <w:top w:val="nil"/>
              <w:left w:val="nil"/>
              <w:bottom w:val="single" w:sz="4" w:space="0" w:color="auto"/>
              <w:right w:val="single" w:sz="4" w:space="0" w:color="auto"/>
            </w:tcBorders>
            <w:shd w:val="clear" w:color="auto" w:fill="auto"/>
            <w:noWrap/>
            <w:vAlign w:val="center"/>
            <w:hideMark/>
          </w:tcPr>
          <w:p w14:paraId="5A6ED65C" w14:textId="77777777" w:rsidR="008B07FB" w:rsidRPr="00574797" w:rsidRDefault="008B07FB" w:rsidP="008B07FB">
            <w:pPr>
              <w:spacing w:before="0" w:after="0" w:line="240" w:lineRule="auto"/>
              <w:jc w:val="right"/>
            </w:pPr>
            <w:r w:rsidRPr="00574797">
              <w:t>71</w:t>
            </w:r>
          </w:p>
        </w:tc>
      </w:tr>
      <w:tr w:rsidR="00C86E2D" w:rsidRPr="00574797" w14:paraId="5504E915"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67A9711F" w14:textId="77777777" w:rsidR="008B07FB" w:rsidRPr="00574797" w:rsidRDefault="008B07FB" w:rsidP="008B07FB">
            <w:pPr>
              <w:spacing w:before="0" w:after="0" w:line="240" w:lineRule="auto"/>
            </w:pPr>
            <w:r w:rsidRPr="00574797">
              <w:t>09/15/2024 4:55 AM</w:t>
            </w:r>
          </w:p>
        </w:tc>
        <w:tc>
          <w:tcPr>
            <w:tcW w:w="1228" w:type="pct"/>
            <w:tcBorders>
              <w:top w:val="nil"/>
              <w:left w:val="nil"/>
              <w:bottom w:val="single" w:sz="4" w:space="0" w:color="auto"/>
              <w:right w:val="single" w:sz="4" w:space="0" w:color="auto"/>
            </w:tcBorders>
            <w:shd w:val="clear" w:color="auto" w:fill="auto"/>
            <w:noWrap/>
            <w:vAlign w:val="center"/>
            <w:hideMark/>
          </w:tcPr>
          <w:p w14:paraId="6A659CCF" w14:textId="77777777" w:rsidR="008B07FB" w:rsidRPr="00574797" w:rsidRDefault="008B07FB" w:rsidP="008B07FB">
            <w:pPr>
              <w:spacing w:before="0" w:after="0" w:line="240" w:lineRule="auto"/>
            </w:pPr>
            <w:r w:rsidRPr="00574797">
              <w:t xml:space="preserve"> 9/15/2024 6:52 PM  </w:t>
            </w:r>
          </w:p>
        </w:tc>
        <w:tc>
          <w:tcPr>
            <w:tcW w:w="690" w:type="pct"/>
            <w:tcBorders>
              <w:top w:val="nil"/>
              <w:left w:val="nil"/>
              <w:bottom w:val="single" w:sz="4" w:space="0" w:color="auto"/>
              <w:right w:val="single" w:sz="4" w:space="0" w:color="auto"/>
            </w:tcBorders>
            <w:shd w:val="clear" w:color="auto" w:fill="auto"/>
            <w:noWrap/>
            <w:vAlign w:val="center"/>
            <w:hideMark/>
          </w:tcPr>
          <w:p w14:paraId="573D9647" w14:textId="77777777" w:rsidR="008B07FB" w:rsidRPr="00574797" w:rsidRDefault="008B07FB" w:rsidP="008B07FB">
            <w:pPr>
              <w:spacing w:before="0" w:after="0" w:line="240" w:lineRule="auto"/>
            </w:pPr>
            <w:r w:rsidRPr="00574797">
              <w:t xml:space="preserve">  13:57:26   </w:t>
            </w:r>
          </w:p>
        </w:tc>
        <w:tc>
          <w:tcPr>
            <w:tcW w:w="705" w:type="pct"/>
            <w:tcBorders>
              <w:top w:val="nil"/>
              <w:left w:val="nil"/>
              <w:bottom w:val="single" w:sz="4" w:space="0" w:color="auto"/>
              <w:right w:val="single" w:sz="4" w:space="0" w:color="auto"/>
            </w:tcBorders>
            <w:shd w:val="clear" w:color="auto" w:fill="auto"/>
            <w:noWrap/>
            <w:vAlign w:val="center"/>
            <w:hideMark/>
          </w:tcPr>
          <w:p w14:paraId="70BAFCE7" w14:textId="77777777" w:rsidR="008B07FB" w:rsidRPr="00574797" w:rsidRDefault="008B07FB" w:rsidP="008B07FB">
            <w:pPr>
              <w:spacing w:before="0" w:after="0" w:line="240" w:lineRule="auto"/>
              <w:jc w:val="right"/>
            </w:pPr>
            <w:r w:rsidRPr="00574797">
              <w:t>488,516</w:t>
            </w:r>
          </w:p>
        </w:tc>
        <w:tc>
          <w:tcPr>
            <w:tcW w:w="691" w:type="pct"/>
            <w:tcBorders>
              <w:top w:val="nil"/>
              <w:left w:val="nil"/>
              <w:bottom w:val="single" w:sz="4" w:space="0" w:color="auto"/>
              <w:right w:val="single" w:sz="4" w:space="0" w:color="auto"/>
            </w:tcBorders>
            <w:shd w:val="clear" w:color="auto" w:fill="auto"/>
            <w:noWrap/>
            <w:vAlign w:val="center"/>
            <w:hideMark/>
          </w:tcPr>
          <w:p w14:paraId="50852553" w14:textId="77777777" w:rsidR="008B07FB" w:rsidRPr="00574797" w:rsidRDefault="008B07FB" w:rsidP="008B07FB">
            <w:pPr>
              <w:spacing w:before="0" w:after="0" w:line="240" w:lineRule="auto"/>
              <w:jc w:val="right"/>
            </w:pPr>
            <w:r w:rsidRPr="00574797">
              <w:t>6,649</w:t>
            </w:r>
          </w:p>
        </w:tc>
        <w:tc>
          <w:tcPr>
            <w:tcW w:w="537" w:type="pct"/>
            <w:tcBorders>
              <w:top w:val="nil"/>
              <w:left w:val="nil"/>
              <w:bottom w:val="single" w:sz="4" w:space="0" w:color="auto"/>
              <w:right w:val="single" w:sz="4" w:space="0" w:color="auto"/>
            </w:tcBorders>
            <w:shd w:val="clear" w:color="auto" w:fill="auto"/>
            <w:noWrap/>
            <w:vAlign w:val="center"/>
            <w:hideMark/>
          </w:tcPr>
          <w:p w14:paraId="1EF5C14A" w14:textId="77777777" w:rsidR="008B07FB" w:rsidRPr="00574797" w:rsidRDefault="008B07FB" w:rsidP="008B07FB">
            <w:pPr>
              <w:spacing w:before="0" w:after="0" w:line="240" w:lineRule="auto"/>
              <w:jc w:val="right"/>
            </w:pPr>
            <w:r w:rsidRPr="00574797">
              <w:t>85</w:t>
            </w:r>
          </w:p>
        </w:tc>
      </w:tr>
      <w:tr w:rsidR="00C86E2D" w:rsidRPr="00574797" w14:paraId="7F25152E"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386EA31F" w14:textId="77777777" w:rsidR="008B07FB" w:rsidRPr="00574797" w:rsidRDefault="008B07FB" w:rsidP="008B07FB">
            <w:pPr>
              <w:spacing w:before="0" w:after="0" w:line="240" w:lineRule="auto"/>
            </w:pPr>
            <w:r w:rsidRPr="00574797">
              <w:t>9/08/2024 4:56</w:t>
            </w:r>
          </w:p>
        </w:tc>
        <w:tc>
          <w:tcPr>
            <w:tcW w:w="1228" w:type="pct"/>
            <w:tcBorders>
              <w:top w:val="nil"/>
              <w:left w:val="nil"/>
              <w:bottom w:val="single" w:sz="4" w:space="0" w:color="auto"/>
              <w:right w:val="single" w:sz="4" w:space="0" w:color="auto"/>
            </w:tcBorders>
            <w:shd w:val="clear" w:color="auto" w:fill="auto"/>
            <w:noWrap/>
            <w:vAlign w:val="center"/>
            <w:hideMark/>
          </w:tcPr>
          <w:p w14:paraId="0774A399" w14:textId="77777777" w:rsidR="008B07FB" w:rsidRPr="00574797" w:rsidRDefault="008B07FB" w:rsidP="008B07FB">
            <w:pPr>
              <w:spacing w:before="0" w:after="0" w:line="240" w:lineRule="auto"/>
            </w:pPr>
            <w:r w:rsidRPr="00574797">
              <w:t xml:space="preserve"> 9/08/2024 6:20 PM  </w:t>
            </w:r>
          </w:p>
        </w:tc>
        <w:tc>
          <w:tcPr>
            <w:tcW w:w="690" w:type="pct"/>
            <w:tcBorders>
              <w:top w:val="nil"/>
              <w:left w:val="nil"/>
              <w:bottom w:val="single" w:sz="4" w:space="0" w:color="auto"/>
              <w:right w:val="single" w:sz="4" w:space="0" w:color="auto"/>
            </w:tcBorders>
            <w:shd w:val="clear" w:color="auto" w:fill="auto"/>
            <w:noWrap/>
            <w:vAlign w:val="center"/>
            <w:hideMark/>
          </w:tcPr>
          <w:p w14:paraId="20B4D510" w14:textId="77777777" w:rsidR="008B07FB" w:rsidRPr="00574797" w:rsidRDefault="008B07FB" w:rsidP="008B07FB">
            <w:pPr>
              <w:spacing w:before="0" w:after="0" w:line="240" w:lineRule="auto"/>
            </w:pPr>
            <w:r w:rsidRPr="00574797">
              <w:t xml:space="preserve">  13:23:49   </w:t>
            </w:r>
          </w:p>
        </w:tc>
        <w:tc>
          <w:tcPr>
            <w:tcW w:w="705" w:type="pct"/>
            <w:tcBorders>
              <w:top w:val="nil"/>
              <w:left w:val="nil"/>
              <w:bottom w:val="single" w:sz="4" w:space="0" w:color="auto"/>
              <w:right w:val="single" w:sz="4" w:space="0" w:color="auto"/>
            </w:tcBorders>
            <w:shd w:val="clear" w:color="auto" w:fill="auto"/>
            <w:noWrap/>
            <w:vAlign w:val="center"/>
            <w:hideMark/>
          </w:tcPr>
          <w:p w14:paraId="545E8E4B" w14:textId="77777777" w:rsidR="008B07FB" w:rsidRPr="00574797" w:rsidRDefault="008B07FB" w:rsidP="008B07FB">
            <w:pPr>
              <w:spacing w:before="0" w:after="0" w:line="240" w:lineRule="auto"/>
              <w:jc w:val="right"/>
            </w:pPr>
            <w:r w:rsidRPr="00574797">
              <w:t>486,821</w:t>
            </w:r>
          </w:p>
        </w:tc>
        <w:tc>
          <w:tcPr>
            <w:tcW w:w="691" w:type="pct"/>
            <w:tcBorders>
              <w:top w:val="nil"/>
              <w:left w:val="nil"/>
              <w:bottom w:val="single" w:sz="4" w:space="0" w:color="auto"/>
              <w:right w:val="single" w:sz="4" w:space="0" w:color="auto"/>
            </w:tcBorders>
            <w:shd w:val="clear" w:color="auto" w:fill="auto"/>
            <w:noWrap/>
            <w:vAlign w:val="center"/>
            <w:hideMark/>
          </w:tcPr>
          <w:p w14:paraId="4A85B806" w14:textId="77777777" w:rsidR="008B07FB" w:rsidRPr="00574797" w:rsidRDefault="008B07FB" w:rsidP="008B07FB">
            <w:pPr>
              <w:spacing w:before="0" w:after="0" w:line="240" w:lineRule="auto"/>
              <w:jc w:val="right"/>
            </w:pPr>
            <w:r w:rsidRPr="00574797">
              <w:t>6,613</w:t>
            </w:r>
          </w:p>
        </w:tc>
        <w:tc>
          <w:tcPr>
            <w:tcW w:w="537" w:type="pct"/>
            <w:tcBorders>
              <w:top w:val="nil"/>
              <w:left w:val="nil"/>
              <w:bottom w:val="single" w:sz="4" w:space="0" w:color="auto"/>
              <w:right w:val="single" w:sz="4" w:space="0" w:color="auto"/>
            </w:tcBorders>
            <w:shd w:val="clear" w:color="auto" w:fill="auto"/>
            <w:noWrap/>
            <w:vAlign w:val="center"/>
            <w:hideMark/>
          </w:tcPr>
          <w:p w14:paraId="06F1A3C9" w14:textId="77777777" w:rsidR="008B07FB" w:rsidRPr="00574797" w:rsidRDefault="008B07FB" w:rsidP="008B07FB">
            <w:pPr>
              <w:spacing w:before="0" w:after="0" w:line="240" w:lineRule="auto"/>
              <w:jc w:val="right"/>
            </w:pPr>
            <w:r w:rsidRPr="00574797">
              <w:t>51</w:t>
            </w:r>
          </w:p>
        </w:tc>
      </w:tr>
      <w:tr w:rsidR="00C86E2D" w:rsidRPr="00574797" w14:paraId="1AC20BA5"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4CAA8AA2" w14:textId="77777777" w:rsidR="008B07FB" w:rsidRPr="00574797" w:rsidRDefault="008B07FB" w:rsidP="008B07FB">
            <w:pPr>
              <w:spacing w:before="0" w:after="0" w:line="240" w:lineRule="auto"/>
            </w:pPr>
            <w:r w:rsidRPr="00574797">
              <w:t>9/01/2024 4:56</w:t>
            </w:r>
          </w:p>
        </w:tc>
        <w:tc>
          <w:tcPr>
            <w:tcW w:w="1228" w:type="pct"/>
            <w:tcBorders>
              <w:top w:val="nil"/>
              <w:left w:val="nil"/>
              <w:bottom w:val="single" w:sz="4" w:space="0" w:color="auto"/>
              <w:right w:val="single" w:sz="4" w:space="0" w:color="auto"/>
            </w:tcBorders>
            <w:shd w:val="clear" w:color="auto" w:fill="auto"/>
            <w:noWrap/>
            <w:vAlign w:val="center"/>
            <w:hideMark/>
          </w:tcPr>
          <w:p w14:paraId="45954BAF" w14:textId="77777777" w:rsidR="008B07FB" w:rsidRPr="00574797" w:rsidRDefault="008B07FB" w:rsidP="008B07FB">
            <w:pPr>
              <w:spacing w:before="0" w:after="0" w:line="240" w:lineRule="auto"/>
            </w:pPr>
            <w:r w:rsidRPr="00574797">
              <w:t xml:space="preserve"> 9/01/2024 7:24 PM  </w:t>
            </w:r>
          </w:p>
        </w:tc>
        <w:tc>
          <w:tcPr>
            <w:tcW w:w="690" w:type="pct"/>
            <w:tcBorders>
              <w:top w:val="nil"/>
              <w:left w:val="nil"/>
              <w:bottom w:val="single" w:sz="4" w:space="0" w:color="auto"/>
              <w:right w:val="single" w:sz="4" w:space="0" w:color="auto"/>
            </w:tcBorders>
            <w:shd w:val="clear" w:color="auto" w:fill="auto"/>
            <w:noWrap/>
            <w:vAlign w:val="center"/>
            <w:hideMark/>
          </w:tcPr>
          <w:p w14:paraId="0B854275" w14:textId="77777777" w:rsidR="008B07FB" w:rsidRPr="00574797" w:rsidRDefault="008B07FB" w:rsidP="008B07FB">
            <w:pPr>
              <w:spacing w:before="0" w:after="0" w:line="240" w:lineRule="auto"/>
            </w:pPr>
            <w:r w:rsidRPr="00574797">
              <w:t xml:space="preserve">  14:28:36   </w:t>
            </w:r>
          </w:p>
        </w:tc>
        <w:tc>
          <w:tcPr>
            <w:tcW w:w="705" w:type="pct"/>
            <w:tcBorders>
              <w:top w:val="nil"/>
              <w:left w:val="nil"/>
              <w:bottom w:val="single" w:sz="4" w:space="0" w:color="auto"/>
              <w:right w:val="single" w:sz="4" w:space="0" w:color="auto"/>
            </w:tcBorders>
            <w:shd w:val="clear" w:color="auto" w:fill="auto"/>
            <w:noWrap/>
            <w:vAlign w:val="center"/>
            <w:hideMark/>
          </w:tcPr>
          <w:p w14:paraId="125339BB" w14:textId="77777777" w:rsidR="008B07FB" w:rsidRPr="00574797" w:rsidRDefault="008B07FB" w:rsidP="008B07FB">
            <w:pPr>
              <w:spacing w:before="0" w:after="0" w:line="240" w:lineRule="auto"/>
              <w:jc w:val="right"/>
            </w:pPr>
            <w:r w:rsidRPr="00574797">
              <w:t>486,186</w:t>
            </w:r>
          </w:p>
        </w:tc>
        <w:tc>
          <w:tcPr>
            <w:tcW w:w="691" w:type="pct"/>
            <w:tcBorders>
              <w:top w:val="nil"/>
              <w:left w:val="nil"/>
              <w:bottom w:val="single" w:sz="4" w:space="0" w:color="auto"/>
              <w:right w:val="single" w:sz="4" w:space="0" w:color="auto"/>
            </w:tcBorders>
            <w:shd w:val="clear" w:color="auto" w:fill="auto"/>
            <w:noWrap/>
            <w:vAlign w:val="center"/>
            <w:hideMark/>
          </w:tcPr>
          <w:p w14:paraId="1DDA6964" w14:textId="77777777" w:rsidR="008B07FB" w:rsidRPr="00574797" w:rsidRDefault="008B07FB" w:rsidP="008B07FB">
            <w:pPr>
              <w:spacing w:before="0" w:after="0" w:line="240" w:lineRule="auto"/>
              <w:jc w:val="right"/>
            </w:pPr>
            <w:r w:rsidRPr="00574797">
              <w:t>6,568</w:t>
            </w:r>
          </w:p>
        </w:tc>
        <w:tc>
          <w:tcPr>
            <w:tcW w:w="537" w:type="pct"/>
            <w:tcBorders>
              <w:top w:val="nil"/>
              <w:left w:val="nil"/>
              <w:bottom w:val="single" w:sz="4" w:space="0" w:color="auto"/>
              <w:right w:val="single" w:sz="4" w:space="0" w:color="auto"/>
            </w:tcBorders>
            <w:shd w:val="clear" w:color="auto" w:fill="auto"/>
            <w:noWrap/>
            <w:vAlign w:val="center"/>
            <w:hideMark/>
          </w:tcPr>
          <w:p w14:paraId="5F09EC7B" w14:textId="77777777" w:rsidR="008B07FB" w:rsidRPr="00574797" w:rsidRDefault="008B07FB" w:rsidP="008B07FB">
            <w:pPr>
              <w:spacing w:before="0" w:after="0" w:line="240" w:lineRule="auto"/>
              <w:jc w:val="right"/>
            </w:pPr>
            <w:r w:rsidRPr="00574797">
              <w:t>80</w:t>
            </w:r>
          </w:p>
        </w:tc>
      </w:tr>
      <w:tr w:rsidR="00C86E2D" w:rsidRPr="00574797" w14:paraId="025D624D"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21456E11" w14:textId="77777777" w:rsidR="008B07FB" w:rsidRPr="00574797" w:rsidRDefault="008B07FB" w:rsidP="008B07FB">
            <w:pPr>
              <w:spacing w:before="0" w:after="0" w:line="240" w:lineRule="auto"/>
            </w:pPr>
            <w:r w:rsidRPr="00574797">
              <w:t>08/25/2024 4:55 AM</w:t>
            </w:r>
          </w:p>
        </w:tc>
        <w:tc>
          <w:tcPr>
            <w:tcW w:w="1228" w:type="pct"/>
            <w:tcBorders>
              <w:top w:val="nil"/>
              <w:left w:val="nil"/>
              <w:bottom w:val="single" w:sz="4" w:space="0" w:color="auto"/>
              <w:right w:val="single" w:sz="4" w:space="0" w:color="auto"/>
            </w:tcBorders>
            <w:shd w:val="clear" w:color="auto" w:fill="auto"/>
            <w:noWrap/>
            <w:vAlign w:val="center"/>
            <w:hideMark/>
          </w:tcPr>
          <w:p w14:paraId="7F9C53B2" w14:textId="77777777" w:rsidR="008B07FB" w:rsidRPr="00574797" w:rsidRDefault="008B07FB" w:rsidP="008B07FB">
            <w:pPr>
              <w:spacing w:before="0" w:after="0" w:line="240" w:lineRule="auto"/>
            </w:pPr>
            <w:r w:rsidRPr="00574797">
              <w:t xml:space="preserve"> 8/25/2024 6:56 PM  </w:t>
            </w:r>
          </w:p>
        </w:tc>
        <w:tc>
          <w:tcPr>
            <w:tcW w:w="690" w:type="pct"/>
            <w:tcBorders>
              <w:top w:val="nil"/>
              <w:left w:val="nil"/>
              <w:bottom w:val="single" w:sz="4" w:space="0" w:color="auto"/>
              <w:right w:val="single" w:sz="4" w:space="0" w:color="auto"/>
            </w:tcBorders>
            <w:shd w:val="clear" w:color="auto" w:fill="auto"/>
            <w:noWrap/>
            <w:vAlign w:val="center"/>
            <w:hideMark/>
          </w:tcPr>
          <w:p w14:paraId="2B43C57B" w14:textId="77777777" w:rsidR="008B07FB" w:rsidRPr="00574797" w:rsidRDefault="008B07FB" w:rsidP="008B07FB">
            <w:pPr>
              <w:spacing w:before="0" w:after="0" w:line="240" w:lineRule="auto"/>
            </w:pPr>
            <w:r w:rsidRPr="00574797">
              <w:t xml:space="preserve">  14:00:54   </w:t>
            </w:r>
          </w:p>
        </w:tc>
        <w:tc>
          <w:tcPr>
            <w:tcW w:w="705" w:type="pct"/>
            <w:tcBorders>
              <w:top w:val="nil"/>
              <w:left w:val="nil"/>
              <w:bottom w:val="single" w:sz="4" w:space="0" w:color="auto"/>
              <w:right w:val="single" w:sz="4" w:space="0" w:color="auto"/>
            </w:tcBorders>
            <w:shd w:val="clear" w:color="auto" w:fill="auto"/>
            <w:noWrap/>
            <w:vAlign w:val="center"/>
            <w:hideMark/>
          </w:tcPr>
          <w:p w14:paraId="61FBD639" w14:textId="77777777" w:rsidR="008B07FB" w:rsidRPr="00574797" w:rsidRDefault="008B07FB" w:rsidP="008B07FB">
            <w:pPr>
              <w:spacing w:before="0" w:after="0" w:line="240" w:lineRule="auto"/>
              <w:jc w:val="right"/>
            </w:pPr>
            <w:r w:rsidRPr="00574797">
              <w:t>484,806</w:t>
            </w:r>
          </w:p>
        </w:tc>
        <w:tc>
          <w:tcPr>
            <w:tcW w:w="691" w:type="pct"/>
            <w:tcBorders>
              <w:top w:val="nil"/>
              <w:left w:val="nil"/>
              <w:bottom w:val="single" w:sz="4" w:space="0" w:color="auto"/>
              <w:right w:val="single" w:sz="4" w:space="0" w:color="auto"/>
            </w:tcBorders>
            <w:shd w:val="clear" w:color="auto" w:fill="auto"/>
            <w:noWrap/>
            <w:vAlign w:val="center"/>
            <w:hideMark/>
          </w:tcPr>
          <w:p w14:paraId="1556410B" w14:textId="77777777" w:rsidR="008B07FB" w:rsidRPr="00574797" w:rsidRDefault="008B07FB" w:rsidP="008B07FB">
            <w:pPr>
              <w:spacing w:before="0" w:after="0" w:line="240" w:lineRule="auto"/>
              <w:jc w:val="right"/>
            </w:pPr>
            <w:r w:rsidRPr="00574797">
              <w:t>6,529</w:t>
            </w:r>
          </w:p>
        </w:tc>
        <w:tc>
          <w:tcPr>
            <w:tcW w:w="537" w:type="pct"/>
            <w:tcBorders>
              <w:top w:val="nil"/>
              <w:left w:val="nil"/>
              <w:bottom w:val="single" w:sz="4" w:space="0" w:color="auto"/>
              <w:right w:val="single" w:sz="4" w:space="0" w:color="auto"/>
            </w:tcBorders>
            <w:shd w:val="clear" w:color="auto" w:fill="auto"/>
            <w:noWrap/>
            <w:vAlign w:val="center"/>
            <w:hideMark/>
          </w:tcPr>
          <w:p w14:paraId="290A11E6" w14:textId="77777777" w:rsidR="008B07FB" w:rsidRPr="00574797" w:rsidRDefault="008B07FB" w:rsidP="008B07FB">
            <w:pPr>
              <w:spacing w:before="0" w:after="0" w:line="240" w:lineRule="auto"/>
              <w:jc w:val="right"/>
            </w:pPr>
            <w:r w:rsidRPr="00574797">
              <w:t>79</w:t>
            </w:r>
          </w:p>
        </w:tc>
      </w:tr>
      <w:tr w:rsidR="00C86E2D" w:rsidRPr="00574797" w14:paraId="45C35AF8"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center"/>
            <w:hideMark/>
          </w:tcPr>
          <w:p w14:paraId="5390CADC" w14:textId="77777777" w:rsidR="008B07FB" w:rsidRPr="00574797" w:rsidRDefault="008B07FB" w:rsidP="008B07FB">
            <w:pPr>
              <w:spacing w:before="0" w:after="0" w:line="240" w:lineRule="auto"/>
            </w:pPr>
            <w:r w:rsidRPr="00574797">
              <w:t>08/18/2024 4:55 AM</w:t>
            </w:r>
          </w:p>
        </w:tc>
        <w:tc>
          <w:tcPr>
            <w:tcW w:w="1228" w:type="pct"/>
            <w:tcBorders>
              <w:top w:val="nil"/>
              <w:left w:val="nil"/>
              <w:bottom w:val="single" w:sz="4" w:space="0" w:color="auto"/>
              <w:right w:val="single" w:sz="4" w:space="0" w:color="auto"/>
            </w:tcBorders>
            <w:shd w:val="clear" w:color="auto" w:fill="auto"/>
            <w:noWrap/>
            <w:vAlign w:val="center"/>
            <w:hideMark/>
          </w:tcPr>
          <w:p w14:paraId="74C33E2D" w14:textId="77777777" w:rsidR="008B07FB" w:rsidRPr="00574797" w:rsidRDefault="008B07FB" w:rsidP="008B07FB">
            <w:pPr>
              <w:spacing w:before="0" w:after="0" w:line="240" w:lineRule="auto"/>
            </w:pPr>
            <w:r w:rsidRPr="00574797">
              <w:t xml:space="preserve"> 8/18/2024 9:51 PM  </w:t>
            </w:r>
          </w:p>
        </w:tc>
        <w:tc>
          <w:tcPr>
            <w:tcW w:w="690" w:type="pct"/>
            <w:tcBorders>
              <w:top w:val="nil"/>
              <w:left w:val="nil"/>
              <w:bottom w:val="single" w:sz="4" w:space="0" w:color="auto"/>
              <w:right w:val="single" w:sz="4" w:space="0" w:color="auto"/>
            </w:tcBorders>
            <w:shd w:val="clear" w:color="auto" w:fill="auto"/>
            <w:noWrap/>
            <w:vAlign w:val="center"/>
            <w:hideMark/>
          </w:tcPr>
          <w:p w14:paraId="0135368B" w14:textId="77777777" w:rsidR="008B07FB" w:rsidRPr="00574797" w:rsidRDefault="008B07FB" w:rsidP="008B07FB">
            <w:pPr>
              <w:spacing w:before="0" w:after="0" w:line="240" w:lineRule="auto"/>
            </w:pPr>
            <w:r w:rsidRPr="00574797">
              <w:t xml:space="preserve">  16:55:22   </w:t>
            </w:r>
          </w:p>
        </w:tc>
        <w:tc>
          <w:tcPr>
            <w:tcW w:w="705" w:type="pct"/>
            <w:tcBorders>
              <w:top w:val="nil"/>
              <w:left w:val="nil"/>
              <w:bottom w:val="single" w:sz="4" w:space="0" w:color="auto"/>
              <w:right w:val="single" w:sz="4" w:space="0" w:color="auto"/>
            </w:tcBorders>
            <w:shd w:val="clear" w:color="auto" w:fill="auto"/>
            <w:noWrap/>
            <w:vAlign w:val="center"/>
            <w:hideMark/>
          </w:tcPr>
          <w:p w14:paraId="717A1F13" w14:textId="77777777" w:rsidR="008B07FB" w:rsidRPr="00574797" w:rsidRDefault="008B07FB" w:rsidP="008B07FB">
            <w:pPr>
              <w:spacing w:before="0" w:after="0" w:line="240" w:lineRule="auto"/>
              <w:jc w:val="right"/>
            </w:pPr>
            <w:r w:rsidRPr="00574797">
              <w:t>484,019</w:t>
            </w:r>
          </w:p>
        </w:tc>
        <w:tc>
          <w:tcPr>
            <w:tcW w:w="691" w:type="pct"/>
            <w:tcBorders>
              <w:top w:val="nil"/>
              <w:left w:val="nil"/>
              <w:bottom w:val="single" w:sz="4" w:space="0" w:color="auto"/>
              <w:right w:val="single" w:sz="4" w:space="0" w:color="auto"/>
            </w:tcBorders>
            <w:shd w:val="clear" w:color="auto" w:fill="auto"/>
            <w:noWrap/>
            <w:vAlign w:val="center"/>
            <w:hideMark/>
          </w:tcPr>
          <w:p w14:paraId="75071F06" w14:textId="77777777" w:rsidR="008B07FB" w:rsidRPr="00574797" w:rsidRDefault="008B07FB" w:rsidP="008B07FB">
            <w:pPr>
              <w:spacing w:before="0" w:after="0" w:line="240" w:lineRule="auto"/>
              <w:jc w:val="right"/>
            </w:pPr>
            <w:r w:rsidRPr="00574797">
              <w:t>6,463</w:t>
            </w:r>
          </w:p>
        </w:tc>
        <w:tc>
          <w:tcPr>
            <w:tcW w:w="537" w:type="pct"/>
            <w:tcBorders>
              <w:top w:val="nil"/>
              <w:left w:val="nil"/>
              <w:bottom w:val="single" w:sz="4" w:space="0" w:color="auto"/>
              <w:right w:val="single" w:sz="4" w:space="0" w:color="auto"/>
            </w:tcBorders>
            <w:shd w:val="clear" w:color="auto" w:fill="auto"/>
            <w:noWrap/>
            <w:vAlign w:val="center"/>
            <w:hideMark/>
          </w:tcPr>
          <w:p w14:paraId="2D3E2FFA" w14:textId="77777777" w:rsidR="008B07FB" w:rsidRPr="00574797" w:rsidRDefault="008B07FB" w:rsidP="008B07FB">
            <w:pPr>
              <w:spacing w:before="0" w:after="0" w:line="240" w:lineRule="auto"/>
              <w:jc w:val="right"/>
            </w:pPr>
            <w:r w:rsidRPr="00574797">
              <w:t>75</w:t>
            </w:r>
          </w:p>
        </w:tc>
      </w:tr>
      <w:tr w:rsidR="00C86E2D" w:rsidRPr="00574797" w14:paraId="47BEFD8F" w14:textId="77777777" w:rsidTr="58929226">
        <w:trPr>
          <w:trHeight w:val="290"/>
        </w:trPr>
        <w:tc>
          <w:tcPr>
            <w:tcW w:w="1149" w:type="pct"/>
            <w:tcBorders>
              <w:top w:val="nil"/>
              <w:left w:val="single" w:sz="4" w:space="0" w:color="auto"/>
              <w:bottom w:val="single" w:sz="4" w:space="0" w:color="auto"/>
              <w:right w:val="single" w:sz="4" w:space="0" w:color="auto"/>
            </w:tcBorders>
            <w:shd w:val="clear" w:color="auto" w:fill="auto"/>
            <w:noWrap/>
            <w:vAlign w:val="bottom"/>
            <w:hideMark/>
          </w:tcPr>
          <w:p w14:paraId="7285AB11" w14:textId="77777777" w:rsidR="008B07FB" w:rsidRPr="00574797" w:rsidRDefault="008B07FB" w:rsidP="008B07FB">
            <w:pPr>
              <w:spacing w:before="0" w:after="0" w:line="240" w:lineRule="auto"/>
            </w:pPr>
            <w:r w:rsidRPr="00574797">
              <w:t>8/11/2024 4:55</w:t>
            </w:r>
          </w:p>
        </w:tc>
        <w:tc>
          <w:tcPr>
            <w:tcW w:w="1228" w:type="pct"/>
            <w:tcBorders>
              <w:top w:val="nil"/>
              <w:left w:val="nil"/>
              <w:bottom w:val="single" w:sz="4" w:space="0" w:color="auto"/>
              <w:right w:val="single" w:sz="4" w:space="0" w:color="auto"/>
            </w:tcBorders>
            <w:shd w:val="clear" w:color="auto" w:fill="auto"/>
            <w:noWrap/>
            <w:vAlign w:val="bottom"/>
            <w:hideMark/>
          </w:tcPr>
          <w:p w14:paraId="0D009640" w14:textId="77777777" w:rsidR="008B07FB" w:rsidRPr="00574797" w:rsidRDefault="008B07FB" w:rsidP="008B07FB">
            <w:pPr>
              <w:spacing w:before="0" w:after="0" w:line="240" w:lineRule="auto"/>
            </w:pPr>
            <w:r w:rsidRPr="00574797">
              <w:t xml:space="preserve"> 8/11/2024 7:47 PM  </w:t>
            </w:r>
          </w:p>
        </w:tc>
        <w:tc>
          <w:tcPr>
            <w:tcW w:w="690" w:type="pct"/>
            <w:tcBorders>
              <w:top w:val="nil"/>
              <w:left w:val="nil"/>
              <w:bottom w:val="single" w:sz="4" w:space="0" w:color="auto"/>
              <w:right w:val="single" w:sz="4" w:space="0" w:color="auto"/>
            </w:tcBorders>
            <w:shd w:val="clear" w:color="auto" w:fill="auto"/>
            <w:noWrap/>
            <w:vAlign w:val="bottom"/>
            <w:hideMark/>
          </w:tcPr>
          <w:p w14:paraId="6A90DE74" w14:textId="77777777" w:rsidR="008B07FB" w:rsidRPr="00574797" w:rsidRDefault="008B07FB" w:rsidP="008B07FB">
            <w:pPr>
              <w:spacing w:before="0" w:after="0" w:line="240" w:lineRule="auto"/>
            </w:pPr>
            <w:r w:rsidRPr="00574797">
              <w:t xml:space="preserve">  14:52:03   </w:t>
            </w:r>
          </w:p>
        </w:tc>
        <w:tc>
          <w:tcPr>
            <w:tcW w:w="705" w:type="pct"/>
            <w:tcBorders>
              <w:top w:val="nil"/>
              <w:left w:val="nil"/>
              <w:bottom w:val="single" w:sz="4" w:space="0" w:color="auto"/>
              <w:right w:val="single" w:sz="4" w:space="0" w:color="auto"/>
            </w:tcBorders>
            <w:shd w:val="clear" w:color="auto" w:fill="auto"/>
            <w:noWrap/>
            <w:vAlign w:val="bottom"/>
            <w:hideMark/>
          </w:tcPr>
          <w:p w14:paraId="52B2F3BD" w14:textId="77777777" w:rsidR="008B07FB" w:rsidRPr="00574797" w:rsidRDefault="008B07FB" w:rsidP="008B07FB">
            <w:pPr>
              <w:spacing w:before="0" w:after="0" w:line="240" w:lineRule="auto"/>
              <w:jc w:val="right"/>
            </w:pPr>
            <w:r w:rsidRPr="00574797">
              <w:t>482,842</w:t>
            </w:r>
          </w:p>
        </w:tc>
        <w:tc>
          <w:tcPr>
            <w:tcW w:w="691" w:type="pct"/>
            <w:tcBorders>
              <w:top w:val="nil"/>
              <w:left w:val="nil"/>
              <w:bottom w:val="single" w:sz="4" w:space="0" w:color="auto"/>
              <w:right w:val="single" w:sz="4" w:space="0" w:color="auto"/>
            </w:tcBorders>
            <w:shd w:val="clear" w:color="auto" w:fill="auto"/>
            <w:noWrap/>
            <w:vAlign w:val="bottom"/>
            <w:hideMark/>
          </w:tcPr>
          <w:p w14:paraId="363D6D35" w14:textId="77777777" w:rsidR="008B07FB" w:rsidRPr="00574797" w:rsidRDefault="008B07FB" w:rsidP="008B07FB">
            <w:pPr>
              <w:spacing w:before="0" w:after="0" w:line="240" w:lineRule="auto"/>
              <w:jc w:val="right"/>
            </w:pPr>
            <w:r w:rsidRPr="00574797">
              <w:t>6,392</w:t>
            </w:r>
          </w:p>
        </w:tc>
        <w:tc>
          <w:tcPr>
            <w:tcW w:w="537" w:type="pct"/>
            <w:tcBorders>
              <w:top w:val="nil"/>
              <w:left w:val="nil"/>
              <w:bottom w:val="single" w:sz="4" w:space="0" w:color="auto"/>
              <w:right w:val="single" w:sz="4" w:space="0" w:color="auto"/>
            </w:tcBorders>
            <w:shd w:val="clear" w:color="auto" w:fill="auto"/>
            <w:noWrap/>
            <w:vAlign w:val="bottom"/>
            <w:hideMark/>
          </w:tcPr>
          <w:p w14:paraId="6D935208" w14:textId="77777777" w:rsidR="008B07FB" w:rsidRPr="00574797" w:rsidRDefault="008B07FB" w:rsidP="008B07FB">
            <w:pPr>
              <w:spacing w:before="0" w:after="0" w:line="240" w:lineRule="auto"/>
              <w:jc w:val="right"/>
            </w:pPr>
            <w:r w:rsidRPr="00574797">
              <w:t>77</w:t>
            </w:r>
          </w:p>
        </w:tc>
      </w:tr>
    </w:tbl>
    <w:p w14:paraId="2C2D4512" w14:textId="77777777" w:rsidR="00A52817" w:rsidRPr="00574797" w:rsidRDefault="00A52817" w:rsidP="00A52817">
      <w:pPr>
        <w:rPr>
          <w:rFonts w:cs="Arial"/>
        </w:rPr>
      </w:pPr>
    </w:p>
    <w:p w14:paraId="5FBF8B65" w14:textId="77777777" w:rsidR="00A52817" w:rsidRPr="00762658" w:rsidRDefault="00A52817" w:rsidP="00A52817">
      <w:pPr>
        <w:rPr>
          <w:rFonts w:cs="Arial"/>
          <w:szCs w:val="22"/>
        </w:rPr>
      </w:pPr>
      <w:r w:rsidRPr="00762658">
        <w:rPr>
          <w:rFonts w:cs="Arial"/>
          <w:szCs w:val="22"/>
        </w:rPr>
        <w:t>Below is a summary of SharePoint crawls and their schedules.</w:t>
      </w:r>
    </w:p>
    <w:p w14:paraId="525382F3" w14:textId="77777777" w:rsidR="00A52817" w:rsidRPr="00762658" w:rsidRDefault="00A52817" w:rsidP="009C2235">
      <w:pPr>
        <w:pStyle w:val="ListParagraph"/>
        <w:numPr>
          <w:ilvl w:val="0"/>
          <w:numId w:val="22"/>
        </w:numPr>
        <w:rPr>
          <w:rFonts w:ascii="Aptos" w:hAnsi="Aptos" w:cs="Arial"/>
          <w:sz w:val="22"/>
          <w:szCs w:val="22"/>
        </w:rPr>
      </w:pPr>
      <w:r w:rsidRPr="00762658">
        <w:rPr>
          <w:rFonts w:ascii="Aptos" w:hAnsi="Aptos" w:cs="Arial"/>
          <w:sz w:val="22"/>
          <w:szCs w:val="22"/>
        </w:rPr>
        <w:t>Continuous Crawl: Runs every 15 minutes and Crawls between 400 and 1,200 items per day.</w:t>
      </w:r>
    </w:p>
    <w:p w14:paraId="68D37546" w14:textId="77777777" w:rsidR="00A52817" w:rsidRPr="00762658" w:rsidRDefault="00A52817" w:rsidP="009C2235">
      <w:pPr>
        <w:pStyle w:val="ListParagraph"/>
        <w:numPr>
          <w:ilvl w:val="0"/>
          <w:numId w:val="22"/>
        </w:numPr>
        <w:rPr>
          <w:rFonts w:ascii="Aptos" w:hAnsi="Aptos" w:cs="Arial"/>
          <w:sz w:val="22"/>
          <w:szCs w:val="22"/>
        </w:rPr>
      </w:pPr>
      <w:r w:rsidRPr="00762658">
        <w:rPr>
          <w:rFonts w:ascii="Aptos" w:hAnsi="Aptos" w:cs="Arial"/>
          <w:sz w:val="22"/>
          <w:szCs w:val="22"/>
        </w:rPr>
        <w:t>Incremental Crawl: Runs every 4 hours starting from 12 AM daily and Processes 50 to 70 items per crawl.</w:t>
      </w:r>
    </w:p>
    <w:p w14:paraId="1346E5D5" w14:textId="77777777" w:rsidR="00A52817" w:rsidRPr="00762658" w:rsidRDefault="00A52817" w:rsidP="009C2235">
      <w:pPr>
        <w:pStyle w:val="ListParagraph"/>
        <w:numPr>
          <w:ilvl w:val="0"/>
          <w:numId w:val="22"/>
        </w:numPr>
        <w:rPr>
          <w:rFonts w:ascii="Aptos" w:hAnsi="Aptos" w:cs="Arial"/>
          <w:sz w:val="22"/>
          <w:szCs w:val="22"/>
        </w:rPr>
      </w:pPr>
      <w:r w:rsidRPr="00762658">
        <w:rPr>
          <w:rFonts w:ascii="Aptos" w:hAnsi="Aptos" w:cs="Arial"/>
          <w:sz w:val="22"/>
          <w:szCs w:val="22"/>
        </w:rPr>
        <w:lastRenderedPageBreak/>
        <w:t>Full Crawl: Runs on every Sunday and Crawls around 500000 items.</w:t>
      </w:r>
    </w:p>
    <w:p w14:paraId="21EBE955" w14:textId="77777777" w:rsidR="00A52817" w:rsidRPr="00762658" w:rsidRDefault="00A52817" w:rsidP="009C2235">
      <w:pPr>
        <w:pStyle w:val="ListParagraph"/>
        <w:numPr>
          <w:ilvl w:val="0"/>
          <w:numId w:val="22"/>
        </w:numPr>
        <w:rPr>
          <w:rFonts w:ascii="Aptos" w:hAnsi="Aptos" w:cs="Arial"/>
          <w:sz w:val="22"/>
          <w:szCs w:val="22"/>
        </w:rPr>
      </w:pPr>
      <w:r w:rsidRPr="00762658">
        <w:rPr>
          <w:rFonts w:ascii="Aptos" w:hAnsi="Aptos" w:cs="Arial"/>
          <w:sz w:val="22"/>
          <w:szCs w:val="22"/>
        </w:rPr>
        <w:t>Memory Usage: The search process generally requires 8.5GB of memory to run its related processors on the server. The server has a total memory of 32GB, with 70% utilized (22.4GB). Out of the 22.4GB of utilized memory, the search processor uses 8.5GB, which accounts for 37% of the utilized memory.</w:t>
      </w:r>
    </w:p>
    <w:p w14:paraId="72632A42" w14:textId="77777777" w:rsidR="00A52817" w:rsidRPr="00574797" w:rsidRDefault="00A52817" w:rsidP="00A52817">
      <w:pPr>
        <w:rPr>
          <w:rFonts w:cs="Arial"/>
        </w:rPr>
      </w:pPr>
    </w:p>
    <w:p w14:paraId="615911A6" w14:textId="77777777" w:rsidR="00A52817" w:rsidRPr="00574797" w:rsidRDefault="37C08FEB" w:rsidP="009C2235">
      <w:pPr>
        <w:pStyle w:val="Heading4"/>
        <w:rPr>
          <w:rFonts w:cs="Arial"/>
        </w:rPr>
      </w:pPr>
      <w:bookmarkStart w:id="63" w:name="_Toc761994883"/>
      <w:r>
        <w:t>Recommendations:</w:t>
      </w:r>
      <w:bookmarkEnd w:id="63"/>
      <w:r>
        <w:t xml:space="preserve"> </w:t>
      </w:r>
    </w:p>
    <w:p w14:paraId="3106E7E5" w14:textId="77777777" w:rsidR="00A52817" w:rsidRPr="00574797" w:rsidRDefault="00A52817" w:rsidP="00A52817">
      <w:pPr>
        <w:rPr>
          <w:rFonts w:cs="Arial"/>
        </w:rPr>
      </w:pPr>
      <w:r w:rsidRPr="00574797">
        <w:rPr>
          <w:rFonts w:cs="Arial"/>
        </w:rPr>
        <w:t>it’s generally recommended to run full crawls only when necessary. Full crawls are resource-intensive and can significantly impact performance. With enabled continuous crawl that keeps the index up to date with frequent changes. Since the continuous crawl is enabled, it does not need to run every week. Instead, it can be run every month.</w:t>
      </w:r>
    </w:p>
    <w:p w14:paraId="70FB06D1" w14:textId="77777777" w:rsidR="00A52817" w:rsidRPr="00574797" w:rsidRDefault="00A52817" w:rsidP="00A52817">
      <w:pPr>
        <w:pStyle w:val="Subtitle"/>
        <w:rPr>
          <w:rFonts w:ascii="Aptos" w:eastAsiaTheme="minorHAnsi" w:hAnsi="Aptos" w:cs="Arial"/>
          <w:color w:val="023F3F"/>
          <w:spacing w:val="0"/>
          <w:kern w:val="0"/>
          <w:sz w:val="22"/>
          <w:szCs w:val="24"/>
          <w14:ligatures w14:val="none"/>
        </w:rPr>
      </w:pPr>
    </w:p>
    <w:p w14:paraId="69417CD4" w14:textId="1CC31C73" w:rsidR="00A52817" w:rsidRDefault="55A03264" w:rsidP="009C2235">
      <w:pPr>
        <w:pStyle w:val="Heading3"/>
      </w:pPr>
      <w:bookmarkStart w:id="64" w:name="_Toc1328008344"/>
      <w:r>
        <w:t>Obsolete Scheduled Tasks</w:t>
      </w:r>
      <w:bookmarkEnd w:id="64"/>
    </w:p>
    <w:p w14:paraId="6B313650" w14:textId="48C11013" w:rsidR="00C02789" w:rsidRDefault="735C8D35" w:rsidP="009C2235">
      <w:pPr>
        <w:pStyle w:val="Heading4"/>
      </w:pPr>
      <w:bookmarkStart w:id="65" w:name="_Toc736758739"/>
      <w:r>
        <w:t>Process</w:t>
      </w:r>
      <w:bookmarkEnd w:id="65"/>
    </w:p>
    <w:p w14:paraId="15E6FC77" w14:textId="00C37921" w:rsidR="000245C8" w:rsidRPr="00240F99" w:rsidRDefault="000245C8" w:rsidP="000245C8">
      <w:pPr>
        <w:rPr>
          <w:szCs w:val="22"/>
        </w:rPr>
      </w:pPr>
      <w:r w:rsidRPr="00240F99">
        <w:rPr>
          <w:szCs w:val="22"/>
        </w:rPr>
        <w:t>Here are the steps to open Task Scheduler on the SharePoint application server and view scheduled jobs</w:t>
      </w:r>
    </w:p>
    <w:p w14:paraId="767BB524" w14:textId="08C0C84E" w:rsidR="000245C8" w:rsidRPr="00240F99" w:rsidRDefault="000245C8" w:rsidP="794E02EC">
      <w:pPr>
        <w:pStyle w:val="ListParagraph"/>
        <w:numPr>
          <w:ilvl w:val="0"/>
          <w:numId w:val="21"/>
        </w:numPr>
        <w:rPr>
          <w:rFonts w:ascii="Aptos" w:hAnsi="Aptos"/>
          <w:sz w:val="22"/>
          <w:szCs w:val="22"/>
        </w:rPr>
      </w:pPr>
      <w:r w:rsidRPr="00240F99">
        <w:rPr>
          <w:rFonts w:ascii="Aptos" w:hAnsi="Aptos"/>
          <w:sz w:val="22"/>
          <w:szCs w:val="22"/>
        </w:rPr>
        <w:t xml:space="preserve">Establish a remote desktop connection to the </w:t>
      </w:r>
      <w:r w:rsidR="0089462B" w:rsidRPr="00240F99">
        <w:rPr>
          <w:rFonts w:ascii="Aptos" w:hAnsi="Aptos"/>
          <w:sz w:val="22"/>
          <w:szCs w:val="22"/>
        </w:rPr>
        <w:t>SharePoint application server</w:t>
      </w:r>
      <w:r w:rsidR="1A2BEC9B" w:rsidRPr="00240F99">
        <w:rPr>
          <w:rFonts w:ascii="Aptos" w:hAnsi="Aptos"/>
          <w:sz w:val="22"/>
          <w:szCs w:val="22"/>
        </w:rPr>
        <w:t>.</w:t>
      </w:r>
    </w:p>
    <w:p w14:paraId="0F028720" w14:textId="61E816FB" w:rsidR="000245C8" w:rsidRPr="00240F99" w:rsidRDefault="44E4F861" w:rsidP="0067611E">
      <w:pPr>
        <w:pStyle w:val="ListParagraph"/>
        <w:numPr>
          <w:ilvl w:val="0"/>
          <w:numId w:val="21"/>
        </w:numPr>
        <w:rPr>
          <w:rFonts w:ascii="Aptos" w:hAnsi="Aptos"/>
          <w:sz w:val="22"/>
          <w:szCs w:val="22"/>
        </w:rPr>
      </w:pPr>
      <w:r w:rsidRPr="00240F99">
        <w:rPr>
          <w:rFonts w:ascii="Aptos" w:hAnsi="Aptos"/>
          <w:sz w:val="22"/>
          <w:szCs w:val="22"/>
        </w:rPr>
        <w:t xml:space="preserve">Press the Windows key + R to open the Run dialog and Type </w:t>
      </w:r>
      <w:proofErr w:type="spellStart"/>
      <w:r w:rsidRPr="00240F99">
        <w:rPr>
          <w:rFonts w:ascii="Aptos" w:hAnsi="Aptos"/>
          <w:sz w:val="22"/>
          <w:szCs w:val="22"/>
        </w:rPr>
        <w:t>taskschd.msc</w:t>
      </w:r>
      <w:proofErr w:type="spellEnd"/>
      <w:r w:rsidRPr="00240F99">
        <w:rPr>
          <w:rFonts w:ascii="Aptos" w:hAnsi="Aptos"/>
          <w:sz w:val="22"/>
          <w:szCs w:val="22"/>
        </w:rPr>
        <w:t xml:space="preserve"> and press Enter.</w:t>
      </w:r>
    </w:p>
    <w:p w14:paraId="56D870B6" w14:textId="08EE467A" w:rsidR="000245C8" w:rsidRPr="00240F99" w:rsidRDefault="59E36033" w:rsidP="0067611E">
      <w:pPr>
        <w:pStyle w:val="ListParagraph"/>
        <w:numPr>
          <w:ilvl w:val="0"/>
          <w:numId w:val="21"/>
        </w:numPr>
        <w:rPr>
          <w:rFonts w:ascii="Aptos" w:hAnsi="Aptos"/>
          <w:sz w:val="22"/>
          <w:szCs w:val="22"/>
        </w:rPr>
      </w:pPr>
      <w:r w:rsidRPr="00240F99">
        <w:rPr>
          <w:rFonts w:ascii="Aptos" w:hAnsi="Aptos"/>
          <w:sz w:val="22"/>
          <w:szCs w:val="22"/>
        </w:rPr>
        <w:t xml:space="preserve"> </w:t>
      </w:r>
      <w:r w:rsidR="388C3AD6" w:rsidRPr="00240F99">
        <w:rPr>
          <w:rFonts w:ascii="Aptos" w:hAnsi="Aptos"/>
          <w:sz w:val="22"/>
          <w:szCs w:val="22"/>
        </w:rPr>
        <w:t>In the Task Scheduler window, expand the Task Scheduler Library on the left pane.</w:t>
      </w:r>
    </w:p>
    <w:p w14:paraId="02FE8295" w14:textId="15CBB242" w:rsidR="000245C8" w:rsidRPr="00240F99" w:rsidRDefault="6235C135" w:rsidP="0067611E">
      <w:pPr>
        <w:pStyle w:val="ListParagraph"/>
        <w:numPr>
          <w:ilvl w:val="0"/>
          <w:numId w:val="21"/>
        </w:numPr>
        <w:rPr>
          <w:rFonts w:ascii="Aptos" w:hAnsi="Aptos"/>
          <w:sz w:val="22"/>
          <w:szCs w:val="22"/>
        </w:rPr>
      </w:pPr>
      <w:r w:rsidRPr="00240F99">
        <w:rPr>
          <w:rFonts w:ascii="Aptos" w:hAnsi="Aptos"/>
          <w:sz w:val="22"/>
          <w:szCs w:val="22"/>
        </w:rPr>
        <w:t xml:space="preserve"> </w:t>
      </w:r>
      <w:r w:rsidR="388C3AD6" w:rsidRPr="00240F99">
        <w:rPr>
          <w:rFonts w:ascii="Aptos" w:hAnsi="Aptos"/>
          <w:sz w:val="22"/>
          <w:szCs w:val="22"/>
        </w:rPr>
        <w:t>A list of folders will appear. Click on each folder to view the scheduled tasks within them.</w:t>
      </w:r>
      <w:r w:rsidR="170DB560" w:rsidRPr="00240F99">
        <w:rPr>
          <w:rFonts w:ascii="Aptos" w:hAnsi="Aptos"/>
          <w:sz w:val="22"/>
          <w:szCs w:val="22"/>
        </w:rPr>
        <w:t xml:space="preserve"> </w:t>
      </w:r>
      <w:r w:rsidR="388C3AD6" w:rsidRPr="00240F99">
        <w:rPr>
          <w:rFonts w:ascii="Aptos" w:hAnsi="Aptos"/>
          <w:sz w:val="22"/>
          <w:szCs w:val="22"/>
        </w:rPr>
        <w:t>The middle pane will display the tasks, showing details like triggers, actions, and status.</w:t>
      </w:r>
    </w:p>
    <w:p w14:paraId="25580203" w14:textId="0E3C9CEC" w:rsidR="794E02EC" w:rsidRDefault="794E02EC" w:rsidP="794E02EC"/>
    <w:p w14:paraId="5FBF4163" w14:textId="1858093D" w:rsidR="00C02789" w:rsidRPr="00C02789" w:rsidRDefault="735C8D35" w:rsidP="794E02EC">
      <w:pPr>
        <w:pStyle w:val="Heading4"/>
      </w:pPr>
      <w:bookmarkStart w:id="66" w:name="_Toc1139943985"/>
      <w:r>
        <w:lastRenderedPageBreak/>
        <w:t>Findings</w:t>
      </w:r>
      <w:bookmarkEnd w:id="66"/>
    </w:p>
    <w:p w14:paraId="364051E9" w14:textId="65AC0FA5" w:rsidR="001C19DE" w:rsidRDefault="37C08FEB" w:rsidP="794E02EC">
      <w:pPr>
        <w:pStyle w:val="Heading5"/>
      </w:pPr>
      <w:bookmarkStart w:id="67" w:name="_Toc1439037086"/>
      <w:r>
        <w:t>User Feed Synchronization</w:t>
      </w:r>
      <w:bookmarkEnd w:id="67"/>
    </w:p>
    <w:p w14:paraId="105EC96E" w14:textId="11AAA2A5" w:rsidR="00A52817" w:rsidRDefault="006025D7" w:rsidP="006025D7">
      <w:r w:rsidRPr="006025D7">
        <w:t xml:space="preserve">There are multiple user feed jobs in Task Scheduler, but nothing is configured in Internet Explorer (IE) feeds, despite automatic feed updates being enabled. </w:t>
      </w:r>
      <w:r w:rsidR="00A52817" w:rsidRPr="00574797">
        <w:rPr>
          <w:noProof/>
        </w:rPr>
        <w:drawing>
          <wp:inline distT="0" distB="0" distL="0" distR="0" wp14:anchorId="24458803" wp14:editId="1A7F99CF">
            <wp:extent cx="5731510" cy="2581910"/>
            <wp:effectExtent l="0" t="0" r="2540" b="8890"/>
            <wp:docPr id="1161961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1402" name="Picture 1" descr="A screenshot of a computer&#10;&#10;Description automatically generated"/>
                    <pic:cNvPicPr/>
                  </pic:nvPicPr>
                  <pic:blipFill>
                    <a:blip r:embed="rId39"/>
                    <a:stretch>
                      <a:fillRect/>
                    </a:stretch>
                  </pic:blipFill>
                  <pic:spPr>
                    <a:xfrm>
                      <a:off x="0" y="0"/>
                      <a:ext cx="5731510" cy="2581910"/>
                    </a:xfrm>
                    <a:prstGeom prst="rect">
                      <a:avLst/>
                    </a:prstGeom>
                  </pic:spPr>
                </pic:pic>
              </a:graphicData>
            </a:graphic>
          </wp:inline>
        </w:drawing>
      </w:r>
    </w:p>
    <w:p w14:paraId="1F623078" w14:textId="77777777" w:rsidR="00A52817" w:rsidRPr="00574797" w:rsidRDefault="00A52817" w:rsidP="00A52817">
      <w:pPr>
        <w:rPr>
          <w:rFonts w:cs="Arial"/>
        </w:rPr>
      </w:pPr>
      <w:r w:rsidRPr="00574797">
        <w:rPr>
          <w:rFonts w:cs="Arial"/>
        </w:rPr>
        <w:t>Below is an explanation of how feeds are enabled and the related configurations in Internet Explorer</w:t>
      </w:r>
    </w:p>
    <w:p w14:paraId="14EA2537" w14:textId="77777777" w:rsidR="00A52817" w:rsidRPr="00574797" w:rsidRDefault="00A52817" w:rsidP="00A52817">
      <w:pPr>
        <w:rPr>
          <w:rFonts w:cs="Arial"/>
        </w:rPr>
      </w:pPr>
      <w:r w:rsidRPr="00574797">
        <w:rPr>
          <w:rFonts w:cs="Arial"/>
        </w:rPr>
        <w:t>.</w:t>
      </w:r>
      <w:r w:rsidRPr="00574797">
        <w:rPr>
          <w:rFonts w:cs="Arial"/>
          <w:noProof/>
        </w:rPr>
        <w:drawing>
          <wp:inline distT="0" distB="0" distL="0" distR="0" wp14:anchorId="2C3C4EF3" wp14:editId="4A7E6C56">
            <wp:extent cx="3132914" cy="3521710"/>
            <wp:effectExtent l="0" t="0" r="0" b="2540"/>
            <wp:docPr id="18578152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5216" name="Picture 1" descr="A screenshot of a computer screen&#10;&#10;Description automatically generated"/>
                    <pic:cNvPicPr/>
                  </pic:nvPicPr>
                  <pic:blipFill>
                    <a:blip r:embed="rId40"/>
                    <a:stretch>
                      <a:fillRect/>
                    </a:stretch>
                  </pic:blipFill>
                  <pic:spPr>
                    <a:xfrm>
                      <a:off x="0" y="0"/>
                      <a:ext cx="3155842" cy="3547484"/>
                    </a:xfrm>
                    <a:prstGeom prst="rect">
                      <a:avLst/>
                    </a:prstGeom>
                  </pic:spPr>
                </pic:pic>
              </a:graphicData>
            </a:graphic>
          </wp:inline>
        </w:drawing>
      </w:r>
    </w:p>
    <w:p w14:paraId="294D97A8" w14:textId="77777777" w:rsidR="00A52817" w:rsidRPr="00574797" w:rsidRDefault="00A52817" w:rsidP="00A52817">
      <w:pPr>
        <w:rPr>
          <w:rFonts w:cs="Arial"/>
        </w:rPr>
      </w:pPr>
      <w:r w:rsidRPr="00574797">
        <w:rPr>
          <w:rFonts w:cs="Arial"/>
        </w:rPr>
        <w:t xml:space="preserve">Possible causes and solutions for having many user </w:t>
      </w:r>
      <w:proofErr w:type="spellStart"/>
      <w:r w:rsidRPr="00574797">
        <w:rPr>
          <w:rFonts w:cs="Arial"/>
        </w:rPr>
        <w:t>feed</w:t>
      </w:r>
      <w:proofErr w:type="spellEnd"/>
      <w:r w:rsidRPr="00574797">
        <w:rPr>
          <w:rFonts w:cs="Arial"/>
        </w:rPr>
        <w:t xml:space="preserve"> schedules in the Task Scheduler include:</w:t>
      </w:r>
    </w:p>
    <w:p w14:paraId="20BFC699" w14:textId="77777777" w:rsidR="00A52817" w:rsidRPr="00574797" w:rsidRDefault="00A52817" w:rsidP="794E02EC">
      <w:pPr>
        <w:pStyle w:val="ListParagraph"/>
        <w:numPr>
          <w:ilvl w:val="0"/>
          <w:numId w:val="18"/>
        </w:numPr>
        <w:rPr>
          <w:rFonts w:cs="Arial"/>
        </w:rPr>
      </w:pPr>
      <w:r w:rsidRPr="794E02EC">
        <w:rPr>
          <w:rFonts w:cs="Arial"/>
        </w:rPr>
        <w:t>Residual Tasks: Sometimes, tasks remain in Task Scheduler even after feeds are removed from IE. They can be manually deletes these tasks if they are no longer needed.</w:t>
      </w:r>
    </w:p>
    <w:p w14:paraId="7832A8C1" w14:textId="77777777" w:rsidR="00A52817" w:rsidRPr="00574797" w:rsidRDefault="00A52817" w:rsidP="794E02EC">
      <w:pPr>
        <w:pStyle w:val="ListParagraph"/>
        <w:numPr>
          <w:ilvl w:val="0"/>
          <w:numId w:val="18"/>
        </w:numPr>
        <w:rPr>
          <w:rFonts w:cs="Arial"/>
        </w:rPr>
      </w:pPr>
      <w:r w:rsidRPr="794E02EC">
        <w:rPr>
          <w:rFonts w:cs="Arial"/>
        </w:rPr>
        <w:t>Corrupted Task Scheduler Entries: Corrupted entries can cause tasks to appear without corresponding configurations in IE. You can try deleting these tasks and re-enabling the feed updates in IE.</w:t>
      </w:r>
    </w:p>
    <w:p w14:paraId="4A80F7C3" w14:textId="77777777" w:rsidR="00A52817" w:rsidRPr="00574797" w:rsidRDefault="00A52817" w:rsidP="00A52817">
      <w:pPr>
        <w:rPr>
          <w:rFonts w:cs="Arial"/>
        </w:rPr>
      </w:pPr>
    </w:p>
    <w:p w14:paraId="50ADD339" w14:textId="2FB480E0" w:rsidR="00A52817" w:rsidRPr="00574797" w:rsidRDefault="37C08FEB" w:rsidP="794E02EC">
      <w:pPr>
        <w:pStyle w:val="Heading5"/>
      </w:pPr>
      <w:bookmarkStart w:id="68" w:name="_Toc350743596"/>
      <w:r>
        <w:t>Microsoft Edge Update Task</w:t>
      </w:r>
      <w:r w:rsidR="386E2386">
        <w:t>s</w:t>
      </w:r>
      <w:bookmarkEnd w:id="68"/>
    </w:p>
    <w:p w14:paraId="378D1450" w14:textId="77777777" w:rsidR="00A52817" w:rsidRPr="00574797" w:rsidRDefault="00A52817" w:rsidP="00A52817">
      <w:pPr>
        <w:rPr>
          <w:rFonts w:cs="Arial"/>
        </w:rPr>
      </w:pPr>
      <w:r w:rsidRPr="00574797">
        <w:rPr>
          <w:rFonts w:cs="Arial"/>
        </w:rPr>
        <w:t>Running MicrosoftEdgeUpdate.exe daily on a SharePoint production server is generally not recommended. Here are a few reasons why:</w:t>
      </w:r>
    </w:p>
    <w:p w14:paraId="3A511C67" w14:textId="77777777" w:rsidR="00A52817" w:rsidRPr="00847AC6" w:rsidRDefault="00A52817" w:rsidP="00847AC6">
      <w:pPr>
        <w:pStyle w:val="ListParagraph"/>
        <w:numPr>
          <w:ilvl w:val="0"/>
          <w:numId w:val="60"/>
        </w:numPr>
        <w:rPr>
          <w:rFonts w:cs="Arial"/>
        </w:rPr>
      </w:pPr>
      <w:r w:rsidRPr="00847AC6">
        <w:rPr>
          <w:rFonts w:cs="Arial"/>
        </w:rPr>
        <w:t>Resource Usage: Regular updates can consume CPU, memory, and network bandwidth, potentially impacting the performance of your SharePoint server.</w:t>
      </w:r>
    </w:p>
    <w:p w14:paraId="54BB5F01" w14:textId="77777777" w:rsidR="00A52817" w:rsidRPr="00847AC6" w:rsidRDefault="00A52817" w:rsidP="00847AC6">
      <w:pPr>
        <w:pStyle w:val="ListParagraph"/>
        <w:numPr>
          <w:ilvl w:val="0"/>
          <w:numId w:val="60"/>
        </w:numPr>
        <w:rPr>
          <w:rFonts w:cs="Arial"/>
        </w:rPr>
      </w:pPr>
      <w:r w:rsidRPr="00847AC6">
        <w:rPr>
          <w:rFonts w:cs="Arial"/>
        </w:rPr>
        <w:t>Stability and Compatibility: Frequent updates might introduce changes that could affect the stability or compatibility of your SharePoint environment, especially if the updates include new features or significant changes.</w:t>
      </w:r>
    </w:p>
    <w:p w14:paraId="33387D0F" w14:textId="77777777" w:rsidR="00A52817" w:rsidRPr="00847AC6" w:rsidRDefault="00A52817" w:rsidP="00847AC6">
      <w:pPr>
        <w:pStyle w:val="ListParagraph"/>
        <w:numPr>
          <w:ilvl w:val="0"/>
          <w:numId w:val="60"/>
        </w:numPr>
        <w:rPr>
          <w:rFonts w:cs="Arial"/>
        </w:rPr>
      </w:pPr>
      <w:r w:rsidRPr="00847AC6">
        <w:rPr>
          <w:rFonts w:cs="Arial"/>
        </w:rPr>
        <w:t>Security Concerns: While keeping software up to date is important for security, it’s crucial to balance this with the need for a stable and predictable server environment.</w:t>
      </w:r>
    </w:p>
    <w:p w14:paraId="19227E2B" w14:textId="77777777" w:rsidR="00A52817" w:rsidRPr="00574797" w:rsidRDefault="00A52817" w:rsidP="00A52817">
      <w:pPr>
        <w:rPr>
          <w:rFonts w:cs="Arial"/>
        </w:rPr>
      </w:pPr>
    </w:p>
    <w:p w14:paraId="5B4F09AB" w14:textId="5336A561" w:rsidR="00A52817" w:rsidRPr="00574797" w:rsidRDefault="3507F8D3" w:rsidP="794E02EC">
      <w:pPr>
        <w:pStyle w:val="Heading5"/>
      </w:pPr>
      <w:bookmarkStart w:id="69" w:name="_Toc1501436768"/>
      <w:r>
        <w:t xml:space="preserve">OneDrive Standalone Update </w:t>
      </w:r>
      <w:r w:rsidR="14307F99">
        <w:t xml:space="preserve">and Reporting </w:t>
      </w:r>
      <w:r>
        <w:t>Tasks</w:t>
      </w:r>
      <w:bookmarkEnd w:id="69"/>
    </w:p>
    <w:p w14:paraId="6F3C5BE4" w14:textId="0BF53FED" w:rsidR="00A52817" w:rsidRPr="00574797" w:rsidRDefault="00CC3B70" w:rsidP="00A52817">
      <w:pPr>
        <w:rPr>
          <w:rFonts w:cs="Arial"/>
        </w:rPr>
      </w:pPr>
      <w:r w:rsidRPr="00CC3B70">
        <w:rPr>
          <w:rFonts w:cs="Arial"/>
        </w:rPr>
        <w:t>OneDrive Standalone Update and Reporting Task jobs are scheduled to run daily but have not started as expected because the launch conditions are not met. Since these jobs have not executed for some time, it is assumed they are residual or corrupted and can be safely disabled or deleted.</w:t>
      </w:r>
    </w:p>
    <w:p w14:paraId="799E2DD1" w14:textId="77777777" w:rsidR="00A52817" w:rsidRPr="00574797" w:rsidRDefault="00A52817" w:rsidP="00A52817">
      <w:pPr>
        <w:rPr>
          <w:rFonts w:cs="Arial"/>
        </w:rPr>
      </w:pPr>
    </w:p>
    <w:p w14:paraId="4450A2BC" w14:textId="77777777" w:rsidR="00A52817" w:rsidRPr="00574797" w:rsidRDefault="00A52817" w:rsidP="00A52817">
      <w:pPr>
        <w:rPr>
          <w:rFonts w:cs="Arial"/>
        </w:rPr>
      </w:pPr>
    </w:p>
    <w:p w14:paraId="647FF138" w14:textId="77777777" w:rsidR="00A52817" w:rsidRPr="00574797" w:rsidRDefault="00A52817" w:rsidP="00A52817">
      <w:pPr>
        <w:ind w:left="720"/>
        <w:rPr>
          <w:rFonts w:cs="Arial"/>
        </w:rPr>
      </w:pPr>
    </w:p>
    <w:p w14:paraId="1B55D2E7" w14:textId="77777777" w:rsidR="00A52817" w:rsidRPr="00574797" w:rsidRDefault="00A52817" w:rsidP="00A52817">
      <w:pPr>
        <w:rPr>
          <w:rFonts w:cs="Arial"/>
        </w:rPr>
      </w:pPr>
      <w:r w:rsidRPr="00574797">
        <w:rPr>
          <w:rFonts w:cs="Arial"/>
        </w:rPr>
        <w:br w:type="page"/>
      </w:r>
    </w:p>
    <w:p w14:paraId="4688AE6D" w14:textId="619F9C54" w:rsidR="00A52817" w:rsidRPr="00574797" w:rsidRDefault="37C08FEB" w:rsidP="00F15A3A">
      <w:pPr>
        <w:pStyle w:val="Heading2"/>
      </w:pPr>
      <w:bookmarkStart w:id="70" w:name="_Toc182472378"/>
      <w:bookmarkStart w:id="71" w:name="_Toc1637929398"/>
      <w:bookmarkStart w:id="72" w:name="_Toc1986163101"/>
      <w:r>
        <w:lastRenderedPageBreak/>
        <w:t>Request Distribution Analysis</w:t>
      </w:r>
      <w:bookmarkEnd w:id="70"/>
      <w:bookmarkEnd w:id="71"/>
      <w:bookmarkEnd w:id="72"/>
    </w:p>
    <w:p w14:paraId="0A08C7CB" w14:textId="173DCF7B" w:rsidR="00F15A3A" w:rsidRDefault="00A52817" w:rsidP="00A52817">
      <w:pPr>
        <w:rPr>
          <w:rFonts w:cs="Arial"/>
        </w:rPr>
      </w:pPr>
      <w:r w:rsidRPr="794E02EC">
        <w:rPr>
          <w:rFonts w:cs="Arial"/>
        </w:rPr>
        <w:t>The objective of this</w:t>
      </w:r>
      <w:r w:rsidR="4BEB4921" w:rsidRPr="794E02EC">
        <w:rPr>
          <w:rFonts w:cs="Arial"/>
        </w:rPr>
        <w:t xml:space="preserve"> section</w:t>
      </w:r>
      <w:r w:rsidRPr="794E02EC">
        <w:rPr>
          <w:rFonts w:cs="Arial"/>
        </w:rPr>
        <w:t xml:space="preserve"> is to determine the distribution of requests across WFEs.</w:t>
      </w:r>
    </w:p>
    <w:p w14:paraId="03495DD1" w14:textId="77777777" w:rsidR="00D35505" w:rsidRDefault="4D713EB9" w:rsidP="00D35505">
      <w:pPr>
        <w:pStyle w:val="Heading3"/>
      </w:pPr>
      <w:bookmarkStart w:id="73" w:name="_Toc1699107879"/>
      <w:bookmarkStart w:id="74" w:name="_Toc1103258669"/>
      <w:r>
        <w:t>Process</w:t>
      </w:r>
      <w:bookmarkEnd w:id="73"/>
      <w:bookmarkEnd w:id="74"/>
    </w:p>
    <w:p w14:paraId="1686CB9C" w14:textId="55FA6D8B" w:rsidR="00E13E35" w:rsidRPr="000C5D72" w:rsidRDefault="2E4F6E9A" w:rsidP="00984B35">
      <w:pPr>
        <w:pStyle w:val="ListParagraph"/>
        <w:numPr>
          <w:ilvl w:val="0"/>
          <w:numId w:val="17"/>
        </w:numPr>
        <w:rPr>
          <w:rFonts w:ascii="Aptos" w:hAnsi="Aptos"/>
          <w:sz w:val="22"/>
          <w:szCs w:val="22"/>
        </w:rPr>
      </w:pPr>
      <w:r w:rsidRPr="000C5D72">
        <w:rPr>
          <w:rFonts w:ascii="Aptos" w:hAnsi="Aptos"/>
          <w:sz w:val="22"/>
          <w:szCs w:val="22"/>
        </w:rPr>
        <w:t xml:space="preserve">Establish a remote desktop connection to the server </w:t>
      </w:r>
      <w:r w:rsidR="512FC7CD" w:rsidRPr="000C5D72">
        <w:rPr>
          <w:rFonts w:ascii="Aptos" w:hAnsi="Aptos"/>
          <w:sz w:val="22"/>
          <w:szCs w:val="22"/>
        </w:rPr>
        <w:t>“</w:t>
      </w:r>
      <w:r w:rsidRPr="000C5D72">
        <w:rPr>
          <w:rFonts w:ascii="Aptos" w:hAnsi="Aptos"/>
          <w:sz w:val="22"/>
          <w:szCs w:val="22"/>
        </w:rPr>
        <w:t>EECSBWFE02</w:t>
      </w:r>
      <w:r w:rsidR="5102ABDB" w:rsidRPr="000C5D72">
        <w:rPr>
          <w:rFonts w:ascii="Aptos" w:hAnsi="Aptos"/>
          <w:sz w:val="22"/>
          <w:szCs w:val="22"/>
        </w:rPr>
        <w:t>”</w:t>
      </w:r>
      <w:r w:rsidR="52FBD478" w:rsidRPr="000C5D72">
        <w:rPr>
          <w:rFonts w:ascii="Aptos" w:hAnsi="Aptos"/>
          <w:sz w:val="22"/>
          <w:szCs w:val="22"/>
        </w:rPr>
        <w:t xml:space="preserve">. </w:t>
      </w:r>
    </w:p>
    <w:p w14:paraId="512036D5" w14:textId="43752001" w:rsidR="00E13E35" w:rsidRPr="000C5D72" w:rsidRDefault="52FBD478" w:rsidP="00984B35">
      <w:pPr>
        <w:pStyle w:val="ListParagraph"/>
        <w:numPr>
          <w:ilvl w:val="0"/>
          <w:numId w:val="17"/>
        </w:numPr>
        <w:rPr>
          <w:rFonts w:ascii="Aptos" w:hAnsi="Aptos"/>
          <w:sz w:val="22"/>
          <w:szCs w:val="22"/>
        </w:rPr>
      </w:pPr>
      <w:r w:rsidRPr="000C5D72">
        <w:rPr>
          <w:rFonts w:ascii="Aptos" w:hAnsi="Aptos"/>
          <w:sz w:val="22"/>
          <w:szCs w:val="22"/>
        </w:rPr>
        <w:t xml:space="preserve">Open Central Administration at </w:t>
      </w:r>
      <w:r w:rsidRPr="000C5D72">
        <w:rPr>
          <w:rFonts w:ascii="Aptos" w:hAnsi="Aptos"/>
          <w:i/>
          <w:iCs/>
          <w:sz w:val="22"/>
          <w:szCs w:val="22"/>
        </w:rPr>
        <w:t>http://eecsbwfe02:5000/default.aspx</w:t>
      </w:r>
      <w:r w:rsidRPr="000C5D72">
        <w:rPr>
          <w:rFonts w:ascii="Aptos" w:hAnsi="Aptos"/>
          <w:sz w:val="22"/>
          <w:szCs w:val="22"/>
        </w:rPr>
        <w:t xml:space="preserve">, navigate to “System Settings". </w:t>
      </w:r>
    </w:p>
    <w:p w14:paraId="66882E6F" w14:textId="1AEF7180" w:rsidR="11D6FD77" w:rsidRPr="000C5D72" w:rsidRDefault="52FBD478">
      <w:pPr>
        <w:pStyle w:val="ListParagraph"/>
        <w:numPr>
          <w:ilvl w:val="0"/>
          <w:numId w:val="17"/>
        </w:numPr>
        <w:rPr>
          <w:rFonts w:ascii="Aptos" w:hAnsi="Aptos"/>
          <w:sz w:val="22"/>
          <w:szCs w:val="22"/>
        </w:rPr>
      </w:pPr>
      <w:r w:rsidRPr="000C5D72">
        <w:rPr>
          <w:rFonts w:ascii="Aptos" w:hAnsi="Aptos"/>
          <w:sz w:val="22"/>
          <w:szCs w:val="22"/>
        </w:rPr>
        <w:t xml:space="preserve">Under the Servers section, </w:t>
      </w:r>
      <w:r w:rsidR="04C47F53" w:rsidRPr="000C5D72">
        <w:rPr>
          <w:rFonts w:ascii="Aptos" w:hAnsi="Aptos"/>
          <w:sz w:val="22"/>
          <w:szCs w:val="22"/>
        </w:rPr>
        <w:t>select</w:t>
      </w:r>
      <w:r w:rsidRPr="000C5D72">
        <w:rPr>
          <w:rFonts w:ascii="Aptos" w:hAnsi="Aptos"/>
          <w:sz w:val="22"/>
          <w:szCs w:val="22"/>
        </w:rPr>
        <w:t xml:space="preserve"> </w:t>
      </w:r>
      <w:r w:rsidR="6108B8B9" w:rsidRPr="000C5D72">
        <w:rPr>
          <w:rFonts w:ascii="Aptos" w:hAnsi="Aptos"/>
          <w:sz w:val="22"/>
          <w:szCs w:val="22"/>
        </w:rPr>
        <w:t>“</w:t>
      </w:r>
      <w:r w:rsidRPr="000C5D72">
        <w:rPr>
          <w:rFonts w:ascii="Aptos" w:hAnsi="Aptos"/>
          <w:sz w:val="22"/>
          <w:szCs w:val="22"/>
        </w:rPr>
        <w:t>Manage servers in this farm</w:t>
      </w:r>
      <w:r w:rsidR="0087466A" w:rsidRPr="000C5D72">
        <w:rPr>
          <w:rFonts w:ascii="Aptos" w:hAnsi="Aptos"/>
          <w:sz w:val="22"/>
          <w:szCs w:val="22"/>
        </w:rPr>
        <w:t>”.</w:t>
      </w:r>
    </w:p>
    <w:p w14:paraId="5BC5DC4E" w14:textId="39D0750B" w:rsidR="00F15A3A" w:rsidRDefault="75E6D486" w:rsidP="00F15A3A">
      <w:pPr>
        <w:pStyle w:val="Heading3"/>
      </w:pPr>
      <w:bookmarkStart w:id="75" w:name="_Toc1702858021"/>
      <w:bookmarkStart w:id="76" w:name="_Toc1621899284"/>
      <w:r>
        <w:t>Findings</w:t>
      </w:r>
      <w:bookmarkEnd w:id="75"/>
      <w:bookmarkEnd w:id="76"/>
    </w:p>
    <w:p w14:paraId="7EA8209E" w14:textId="4FB0A032" w:rsidR="00F15A3A" w:rsidRPr="00574797" w:rsidRDefault="6E1FE54A" w:rsidP="00E842FC">
      <w:pPr>
        <w:pStyle w:val="Heading4"/>
      </w:pPr>
      <w:bookmarkStart w:id="77" w:name="_Toc1117154392"/>
      <w:r>
        <w:t>Performance Challenges in a Single Server Farm</w:t>
      </w:r>
      <w:bookmarkEnd w:id="77"/>
    </w:p>
    <w:p w14:paraId="65083067" w14:textId="4FA0E70D" w:rsidR="00A52817" w:rsidRPr="00574797" w:rsidRDefault="00062221" w:rsidP="00A52817">
      <w:pPr>
        <w:rPr>
          <w:rFonts w:cs="Arial"/>
        </w:rPr>
      </w:pPr>
      <w:r w:rsidRPr="00062221">
        <w:rPr>
          <w:rFonts w:cs="Arial"/>
        </w:rPr>
        <w:t xml:space="preserve">In this single server farm, both SharePoint and </w:t>
      </w:r>
      <w:proofErr w:type="spellStart"/>
      <w:r w:rsidRPr="00062221">
        <w:rPr>
          <w:rFonts w:cs="Arial"/>
        </w:rPr>
        <w:t>RecordPoint</w:t>
      </w:r>
      <w:proofErr w:type="spellEnd"/>
      <w:r w:rsidRPr="00062221">
        <w:rPr>
          <w:rFonts w:cs="Arial"/>
        </w:rPr>
        <w:t xml:space="preserve"> applications are hosted on the same server, leading to excessive load and performance issues. This setup not only affects the availability and security of </w:t>
      </w:r>
      <w:proofErr w:type="spellStart"/>
      <w:r w:rsidRPr="00062221">
        <w:rPr>
          <w:rFonts w:cs="Arial"/>
        </w:rPr>
        <w:t>RecordPoint</w:t>
      </w:r>
      <w:proofErr w:type="spellEnd"/>
      <w:r w:rsidRPr="00062221">
        <w:rPr>
          <w:rFonts w:cs="Arial"/>
        </w:rPr>
        <w:t xml:space="preserve"> but also causes site unavailability due to high resource utilization, impacting both SharePoint and </w:t>
      </w:r>
      <w:proofErr w:type="spellStart"/>
      <w:r w:rsidRPr="00062221">
        <w:rPr>
          <w:rFonts w:cs="Arial"/>
        </w:rPr>
        <w:t>RecordPoint</w:t>
      </w:r>
      <w:proofErr w:type="spellEnd"/>
      <w:r w:rsidRPr="00062221">
        <w:rPr>
          <w:rFonts w:cs="Arial"/>
        </w:rPr>
        <w:t xml:space="preserve"> services.</w:t>
      </w:r>
    </w:p>
    <w:p w14:paraId="0635C014" w14:textId="77777777" w:rsidR="00A52817" w:rsidRPr="00574797" w:rsidRDefault="00A52817" w:rsidP="00A52817">
      <w:pPr>
        <w:rPr>
          <w:rFonts w:cs="Arial"/>
        </w:rPr>
      </w:pPr>
      <w:r w:rsidRPr="00574797">
        <w:rPr>
          <w:rFonts w:cs="Arial"/>
          <w:noProof/>
        </w:rPr>
        <w:drawing>
          <wp:inline distT="0" distB="0" distL="0" distR="0" wp14:anchorId="3E464AD9" wp14:editId="29B23B6E">
            <wp:extent cx="5731510" cy="3110865"/>
            <wp:effectExtent l="0" t="0" r="2540" b="0"/>
            <wp:docPr id="62211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13366" name="Picture 1" descr="A screenshot of a computer&#10;&#10;Description automatically generated"/>
                    <pic:cNvPicPr/>
                  </pic:nvPicPr>
                  <pic:blipFill>
                    <a:blip r:embed="rId41"/>
                    <a:stretch>
                      <a:fillRect/>
                    </a:stretch>
                  </pic:blipFill>
                  <pic:spPr>
                    <a:xfrm>
                      <a:off x="0" y="0"/>
                      <a:ext cx="5731510" cy="3110865"/>
                    </a:xfrm>
                    <a:prstGeom prst="rect">
                      <a:avLst/>
                    </a:prstGeom>
                  </pic:spPr>
                </pic:pic>
              </a:graphicData>
            </a:graphic>
          </wp:inline>
        </w:drawing>
      </w:r>
    </w:p>
    <w:p w14:paraId="57167EE1" w14:textId="77777777" w:rsidR="00A52817" w:rsidRPr="00574797" w:rsidRDefault="00A52817" w:rsidP="00A52817">
      <w:pPr>
        <w:rPr>
          <w:rFonts w:cs="Arial"/>
        </w:rPr>
      </w:pPr>
    </w:p>
    <w:p w14:paraId="150E5FBF" w14:textId="098BB283" w:rsidR="00A52817" w:rsidRPr="00574797" w:rsidRDefault="37C08FEB" w:rsidP="00BD6A99">
      <w:pPr>
        <w:pStyle w:val="Heading3"/>
      </w:pPr>
      <w:bookmarkStart w:id="78" w:name="_Toc978074418"/>
      <w:bookmarkStart w:id="79" w:name="_Toc222684569"/>
      <w:r>
        <w:t>Recommendations</w:t>
      </w:r>
      <w:bookmarkEnd w:id="78"/>
      <w:bookmarkEnd w:id="79"/>
    </w:p>
    <w:p w14:paraId="637BEC57" w14:textId="77777777" w:rsidR="00A52817" w:rsidRPr="00574797" w:rsidRDefault="00A52817" w:rsidP="00A52817">
      <w:pPr>
        <w:rPr>
          <w:rFonts w:cs="Arial"/>
        </w:rPr>
      </w:pPr>
      <w:r w:rsidRPr="00574797">
        <w:rPr>
          <w:rFonts w:cs="Arial"/>
        </w:rPr>
        <w:t>Adding a Web Front End (WFE) server to a single server farm in SharePoint 2019 can bring several benefits:</w:t>
      </w:r>
    </w:p>
    <w:p w14:paraId="2426AA29" w14:textId="77777777" w:rsidR="00A52817" w:rsidRPr="00137127" w:rsidRDefault="00A52817" w:rsidP="00137127">
      <w:pPr>
        <w:pStyle w:val="ListBullet"/>
        <w:numPr>
          <w:ilvl w:val="0"/>
          <w:numId w:val="29"/>
        </w:numPr>
      </w:pPr>
      <w:r w:rsidRPr="00137127">
        <w:t>Improved Performance: A WFE server handles web page requests from users, which can significantly reduce the load on the main server. This leads to faster response times and a better user experience.</w:t>
      </w:r>
    </w:p>
    <w:p w14:paraId="7A5AB797" w14:textId="77777777" w:rsidR="00A52817" w:rsidRPr="00137127" w:rsidRDefault="00A52817" w:rsidP="00137127">
      <w:pPr>
        <w:pStyle w:val="ListBullet"/>
        <w:numPr>
          <w:ilvl w:val="0"/>
          <w:numId w:val="29"/>
        </w:numPr>
      </w:pPr>
      <w:r w:rsidRPr="00137127">
        <w:t>Scalability: As your organization grows, adding more WFE servers can help manage increased traffic and workloads. This ensures that the system remains responsive even with a higher number of users.</w:t>
      </w:r>
    </w:p>
    <w:p w14:paraId="05420DC0" w14:textId="77777777" w:rsidR="00A52817" w:rsidRPr="00137127" w:rsidRDefault="00A52817" w:rsidP="00137127">
      <w:pPr>
        <w:pStyle w:val="ListBullet"/>
        <w:numPr>
          <w:ilvl w:val="0"/>
          <w:numId w:val="29"/>
        </w:numPr>
      </w:pPr>
      <w:r w:rsidRPr="00137127">
        <w:lastRenderedPageBreak/>
        <w:t>Load Balancing: With multiple WFE servers, you can implement a Network Load Balancer to distribute requests evenly. This not only improves performance but also enhances reliability by preventing any single server from becoming a bottleneck.</w:t>
      </w:r>
    </w:p>
    <w:p w14:paraId="521635D2" w14:textId="77777777" w:rsidR="00A52817" w:rsidRPr="005714A4" w:rsidRDefault="00A52817" w:rsidP="005714A4">
      <w:pPr>
        <w:pStyle w:val="ListBullet"/>
        <w:numPr>
          <w:ilvl w:val="0"/>
          <w:numId w:val="29"/>
        </w:numPr>
      </w:pPr>
      <w:r w:rsidRPr="005714A4">
        <w:t>Simplified Maintenance: Maintenance tasks can be performed on one server at a time without affecting the overall availability of the SharePoint farm. This makes it easier to apply updates and perform other administrative tasks.</w:t>
      </w:r>
    </w:p>
    <w:p w14:paraId="391BA689" w14:textId="77777777" w:rsidR="00A52817" w:rsidRPr="00574797" w:rsidRDefault="00A52817" w:rsidP="00A52817">
      <w:pPr>
        <w:rPr>
          <w:rFonts w:cs="Arial"/>
        </w:rPr>
      </w:pPr>
      <w:r w:rsidRPr="00574797">
        <w:rPr>
          <w:rFonts w:cs="Arial"/>
        </w:rPr>
        <w:br w:type="page"/>
      </w:r>
    </w:p>
    <w:p w14:paraId="74D0A929" w14:textId="0793CA55" w:rsidR="00A52817" w:rsidRPr="00574797" w:rsidRDefault="37C08FEB" w:rsidP="794E02EC">
      <w:pPr>
        <w:pStyle w:val="Heading2"/>
      </w:pPr>
      <w:bookmarkStart w:id="80" w:name="_Toc182472379"/>
      <w:bookmarkStart w:id="81" w:name="_Toc1295078729"/>
      <w:bookmarkStart w:id="82" w:name="_Toc347927835"/>
      <w:r>
        <w:lastRenderedPageBreak/>
        <w:t>Resource Throttling Settings and Customizations Review</w:t>
      </w:r>
      <w:bookmarkEnd w:id="80"/>
      <w:bookmarkEnd w:id="81"/>
      <w:bookmarkEnd w:id="82"/>
    </w:p>
    <w:p w14:paraId="03F69078" w14:textId="77777777" w:rsidR="00A52817" w:rsidRDefault="00A52817" w:rsidP="00A52817">
      <w:pPr>
        <w:rPr>
          <w:rFonts w:cs="Arial"/>
        </w:rPr>
      </w:pPr>
      <w:r w:rsidRPr="00574797">
        <w:rPr>
          <w:rFonts w:cs="Arial"/>
        </w:rPr>
        <w:t>The objective is to assess the impact of resource throttling settings on the environment.</w:t>
      </w:r>
    </w:p>
    <w:p w14:paraId="0ED4DA8B" w14:textId="56EA132B" w:rsidR="00C4629C" w:rsidRDefault="406EDE62" w:rsidP="00C4629C">
      <w:pPr>
        <w:pStyle w:val="Heading3"/>
      </w:pPr>
      <w:bookmarkStart w:id="83" w:name="_Toc1237872668"/>
      <w:bookmarkStart w:id="84" w:name="_Toc1886138078"/>
      <w:r>
        <w:t>Process</w:t>
      </w:r>
      <w:bookmarkEnd w:id="83"/>
      <w:bookmarkEnd w:id="84"/>
    </w:p>
    <w:p w14:paraId="5D8A9466" w14:textId="5BFA673A" w:rsidR="002B29C5" w:rsidRPr="00150038" w:rsidRDefault="2E4F6E9A" w:rsidP="009C2235">
      <w:pPr>
        <w:pStyle w:val="ListParagraph"/>
        <w:numPr>
          <w:ilvl w:val="0"/>
          <w:numId w:val="16"/>
        </w:numPr>
        <w:rPr>
          <w:rFonts w:ascii="Aptos" w:hAnsi="Aptos"/>
          <w:sz w:val="22"/>
          <w:szCs w:val="22"/>
        </w:rPr>
      </w:pPr>
      <w:r w:rsidRPr="00150038">
        <w:rPr>
          <w:rFonts w:ascii="Aptos" w:hAnsi="Aptos"/>
          <w:sz w:val="22"/>
          <w:szCs w:val="22"/>
        </w:rPr>
        <w:t>Establish a remote desktop connection to the server EECSBWFE02</w:t>
      </w:r>
      <w:r w:rsidR="73464915" w:rsidRPr="00150038">
        <w:rPr>
          <w:rFonts w:ascii="Aptos" w:hAnsi="Aptos"/>
          <w:sz w:val="22"/>
          <w:szCs w:val="22"/>
        </w:rPr>
        <w:t>.</w:t>
      </w:r>
    </w:p>
    <w:p w14:paraId="734B45BA" w14:textId="356A9976" w:rsidR="002B29C5" w:rsidRPr="00150038" w:rsidRDefault="6B03B6CD" w:rsidP="009C2235">
      <w:pPr>
        <w:pStyle w:val="ListParagraph"/>
        <w:numPr>
          <w:ilvl w:val="0"/>
          <w:numId w:val="16"/>
        </w:numPr>
        <w:rPr>
          <w:rFonts w:ascii="Aptos" w:hAnsi="Aptos" w:cs="Arial"/>
          <w:sz w:val="22"/>
          <w:szCs w:val="22"/>
        </w:rPr>
      </w:pPr>
      <w:r w:rsidRPr="00150038">
        <w:rPr>
          <w:rFonts w:ascii="Aptos" w:hAnsi="Aptos" w:cs="Arial"/>
          <w:sz w:val="22"/>
          <w:szCs w:val="22"/>
        </w:rPr>
        <w:t>O</w:t>
      </w:r>
      <w:r w:rsidR="4844BA6B" w:rsidRPr="00150038">
        <w:rPr>
          <w:rFonts w:ascii="Aptos" w:hAnsi="Aptos" w:cs="Arial"/>
          <w:sz w:val="22"/>
          <w:szCs w:val="22"/>
        </w:rPr>
        <w:t xml:space="preserve">pen Central Administration at </w:t>
      </w:r>
      <w:hyperlink r:id="rId42" w:history="1">
        <w:r w:rsidR="4844BA6B" w:rsidRPr="00150038">
          <w:rPr>
            <w:rStyle w:val="Hyperlink"/>
            <w:rFonts w:ascii="Aptos" w:hAnsi="Aptos"/>
            <w:i/>
            <w:iCs/>
            <w:sz w:val="22"/>
            <w:szCs w:val="22"/>
          </w:rPr>
          <w:t>http://eecsbwfe02:5000/default.aspx</w:t>
        </w:r>
      </w:hyperlink>
      <w:r w:rsidR="19D8D59F" w:rsidRPr="00150038">
        <w:rPr>
          <w:rFonts w:ascii="Aptos" w:hAnsi="Aptos" w:cs="Arial"/>
          <w:i/>
          <w:iCs/>
          <w:sz w:val="22"/>
          <w:szCs w:val="22"/>
        </w:rPr>
        <w:t>.</w:t>
      </w:r>
    </w:p>
    <w:p w14:paraId="53CC6AB5" w14:textId="135D0E62" w:rsidR="002B29C5" w:rsidRPr="00150038" w:rsidRDefault="4B337AF3" w:rsidP="009C2235">
      <w:pPr>
        <w:pStyle w:val="ListParagraph"/>
        <w:numPr>
          <w:ilvl w:val="0"/>
          <w:numId w:val="16"/>
        </w:numPr>
        <w:rPr>
          <w:rFonts w:ascii="Aptos" w:hAnsi="Aptos" w:cs="Arial"/>
          <w:sz w:val="22"/>
          <w:szCs w:val="22"/>
        </w:rPr>
      </w:pPr>
      <w:r w:rsidRPr="00150038">
        <w:rPr>
          <w:rFonts w:ascii="Aptos" w:hAnsi="Aptos" w:cs="Arial"/>
          <w:sz w:val="22"/>
          <w:szCs w:val="22"/>
        </w:rPr>
        <w:t>N</w:t>
      </w:r>
      <w:r w:rsidR="4844BA6B" w:rsidRPr="00150038">
        <w:rPr>
          <w:rFonts w:ascii="Aptos" w:hAnsi="Aptos" w:cs="Arial"/>
          <w:sz w:val="22"/>
          <w:szCs w:val="22"/>
        </w:rPr>
        <w:t>avigate to “Application Management</w:t>
      </w:r>
      <w:r w:rsidR="1A0DFF54" w:rsidRPr="00150038">
        <w:rPr>
          <w:rFonts w:ascii="Aptos" w:hAnsi="Aptos" w:cs="Arial"/>
          <w:sz w:val="22"/>
          <w:szCs w:val="22"/>
        </w:rPr>
        <w:t>”.</w:t>
      </w:r>
    </w:p>
    <w:p w14:paraId="3EC947DB" w14:textId="10CF97AB" w:rsidR="002B29C5" w:rsidRPr="00150038" w:rsidRDefault="74CD7AD7" w:rsidP="009C2235">
      <w:pPr>
        <w:pStyle w:val="ListParagraph"/>
        <w:numPr>
          <w:ilvl w:val="0"/>
          <w:numId w:val="16"/>
        </w:numPr>
        <w:rPr>
          <w:rFonts w:ascii="Aptos" w:hAnsi="Aptos" w:cs="Arial"/>
          <w:sz w:val="22"/>
          <w:szCs w:val="22"/>
        </w:rPr>
      </w:pPr>
      <w:r w:rsidRPr="00150038">
        <w:rPr>
          <w:rFonts w:ascii="Aptos" w:hAnsi="Aptos" w:cs="Arial"/>
          <w:sz w:val="22"/>
          <w:szCs w:val="22"/>
        </w:rPr>
        <w:t>S</w:t>
      </w:r>
      <w:r w:rsidR="4844BA6B" w:rsidRPr="00150038">
        <w:rPr>
          <w:rFonts w:ascii="Aptos" w:hAnsi="Aptos" w:cs="Arial"/>
          <w:sz w:val="22"/>
          <w:szCs w:val="22"/>
        </w:rPr>
        <w:t>elect “Manage web applications</w:t>
      </w:r>
      <w:r w:rsidR="0EC0D80D" w:rsidRPr="00150038">
        <w:rPr>
          <w:rFonts w:ascii="Aptos" w:hAnsi="Aptos" w:cs="Arial"/>
          <w:sz w:val="22"/>
          <w:szCs w:val="22"/>
        </w:rPr>
        <w:t>.</w:t>
      </w:r>
      <w:r w:rsidR="4844BA6B" w:rsidRPr="00150038">
        <w:rPr>
          <w:rFonts w:ascii="Aptos" w:hAnsi="Aptos" w:cs="Arial"/>
          <w:sz w:val="22"/>
          <w:szCs w:val="22"/>
        </w:rPr>
        <w:t xml:space="preserve">” </w:t>
      </w:r>
    </w:p>
    <w:p w14:paraId="1F8D21C6" w14:textId="4013D827" w:rsidR="002B29C5" w:rsidRPr="00150038" w:rsidRDefault="55EE04B5" w:rsidP="009C2235">
      <w:pPr>
        <w:pStyle w:val="ListParagraph"/>
        <w:numPr>
          <w:ilvl w:val="0"/>
          <w:numId w:val="16"/>
        </w:numPr>
        <w:rPr>
          <w:rFonts w:ascii="Aptos" w:hAnsi="Aptos" w:cs="Arial"/>
          <w:sz w:val="22"/>
          <w:szCs w:val="22"/>
        </w:rPr>
      </w:pPr>
      <w:r w:rsidRPr="00150038">
        <w:rPr>
          <w:rFonts w:ascii="Aptos" w:hAnsi="Aptos" w:cs="Arial"/>
          <w:sz w:val="22"/>
          <w:szCs w:val="22"/>
        </w:rPr>
        <w:t xml:space="preserve">Select </w:t>
      </w:r>
      <w:r w:rsidR="4844BA6B" w:rsidRPr="00150038">
        <w:rPr>
          <w:rFonts w:ascii="Aptos" w:hAnsi="Aptos" w:cs="Arial"/>
          <w:sz w:val="22"/>
          <w:szCs w:val="22"/>
        </w:rPr>
        <w:t>the desired web application</w:t>
      </w:r>
      <w:r w:rsidR="39C3990A" w:rsidRPr="00150038">
        <w:rPr>
          <w:rFonts w:ascii="Aptos" w:hAnsi="Aptos" w:cs="Arial"/>
          <w:sz w:val="22"/>
          <w:szCs w:val="22"/>
        </w:rPr>
        <w:t xml:space="preserve">. </w:t>
      </w:r>
    </w:p>
    <w:p w14:paraId="25F4E824" w14:textId="7258C31E" w:rsidR="11D6FD77" w:rsidRPr="00150038" w:rsidRDefault="49637A2E">
      <w:pPr>
        <w:pStyle w:val="ListParagraph"/>
        <w:numPr>
          <w:ilvl w:val="0"/>
          <w:numId w:val="16"/>
        </w:numPr>
        <w:rPr>
          <w:rFonts w:ascii="Aptos" w:hAnsi="Aptos" w:cs="Arial"/>
          <w:sz w:val="22"/>
          <w:szCs w:val="22"/>
        </w:rPr>
      </w:pPr>
      <w:r w:rsidRPr="00150038">
        <w:rPr>
          <w:rFonts w:ascii="Aptos" w:hAnsi="Aptos" w:cs="Arial"/>
          <w:sz w:val="22"/>
          <w:szCs w:val="22"/>
        </w:rPr>
        <w:t>Select</w:t>
      </w:r>
      <w:r w:rsidR="4844BA6B" w:rsidRPr="00150038">
        <w:rPr>
          <w:rFonts w:ascii="Aptos" w:hAnsi="Aptos" w:cs="Arial"/>
          <w:sz w:val="22"/>
          <w:szCs w:val="22"/>
        </w:rPr>
        <w:t xml:space="preserve"> “General Settings” </w:t>
      </w:r>
      <w:r w:rsidR="44D90543" w:rsidRPr="00150038">
        <w:rPr>
          <w:rFonts w:ascii="Aptos" w:hAnsi="Aptos" w:cs="Arial"/>
          <w:sz w:val="22"/>
          <w:szCs w:val="22"/>
        </w:rPr>
        <w:t>then</w:t>
      </w:r>
      <w:r w:rsidR="4844BA6B" w:rsidRPr="00150038">
        <w:rPr>
          <w:rFonts w:ascii="Aptos" w:hAnsi="Aptos" w:cs="Arial"/>
          <w:sz w:val="22"/>
          <w:szCs w:val="22"/>
        </w:rPr>
        <w:t xml:space="preserve"> “Resource Throttling.”</w:t>
      </w:r>
    </w:p>
    <w:p w14:paraId="44786944" w14:textId="4C3249F2" w:rsidR="00C4629C" w:rsidRPr="00B02434" w:rsidRDefault="406EDE62">
      <w:pPr>
        <w:pStyle w:val="Heading3"/>
        <w:rPr>
          <w:rFonts w:cs="Arial"/>
        </w:rPr>
      </w:pPr>
      <w:bookmarkStart w:id="85" w:name="_Toc393160701"/>
      <w:bookmarkStart w:id="86" w:name="_Toc1093756424"/>
      <w:r>
        <w:t>Findings</w:t>
      </w:r>
      <w:bookmarkEnd w:id="85"/>
      <w:bookmarkEnd w:id="86"/>
    </w:p>
    <w:p w14:paraId="47D20DF5" w14:textId="4460875B" w:rsidR="00082E80" w:rsidRPr="00574797" w:rsidRDefault="3F8FFCE6" w:rsidP="00C4629C">
      <w:pPr>
        <w:pStyle w:val="Heading4"/>
      </w:pPr>
      <w:bookmarkStart w:id="87" w:name="_Toc1892239137"/>
      <w:r>
        <w:t>High List View Threshold Causing Performance Issues</w:t>
      </w:r>
      <w:bookmarkEnd w:id="87"/>
    </w:p>
    <w:p w14:paraId="251107C3" w14:textId="6C3D3092" w:rsidR="00A52817" w:rsidRPr="00574797" w:rsidRDefault="75AADA0E">
      <w:pPr>
        <w:rPr>
          <w:rFonts w:cs="Arial"/>
        </w:rPr>
      </w:pPr>
      <w:r w:rsidRPr="794E02EC">
        <w:rPr>
          <w:rFonts w:cs="Arial"/>
        </w:rPr>
        <w:t>Microsoft recommends that the List View Threshold is set to 5</w:t>
      </w:r>
      <w:r w:rsidR="0F0271B5" w:rsidRPr="794E02EC">
        <w:rPr>
          <w:rFonts w:cs="Arial"/>
        </w:rPr>
        <w:t>,</w:t>
      </w:r>
      <w:r w:rsidRPr="00DB3B52">
        <w:rPr>
          <w:rFonts w:cs="Arial"/>
        </w:rPr>
        <w:t>000</w:t>
      </w:r>
      <w:r w:rsidR="2DE12D95" w:rsidRPr="794E02EC">
        <w:rPr>
          <w:rFonts w:cs="Arial"/>
        </w:rPr>
        <w:t xml:space="preserve"> to maintain optimal user performance</w:t>
      </w:r>
      <w:r w:rsidRPr="794E02EC">
        <w:rPr>
          <w:rFonts w:cs="Arial"/>
        </w:rPr>
        <w:t xml:space="preserve">. </w:t>
      </w:r>
      <w:r w:rsidR="5D224F6B" w:rsidRPr="794E02EC">
        <w:rPr>
          <w:rFonts w:cs="Arial"/>
        </w:rPr>
        <w:t>ESB’s configuration of this setting has the value increased to 150,000</w:t>
      </w:r>
      <w:r w:rsidR="00A52817" w:rsidRPr="794E02EC">
        <w:rPr>
          <w:rFonts w:cs="Arial"/>
        </w:rPr>
        <w:t>. When large lists are queried, they can consume significant server resources, potentially impacting the performance of the entire SharePoint site.</w:t>
      </w:r>
    </w:p>
    <w:p w14:paraId="69329E78" w14:textId="71A71493" w:rsidR="00A52817" w:rsidRPr="00574797" w:rsidRDefault="00A52817" w:rsidP="00A52817">
      <w:pPr>
        <w:rPr>
          <w:rFonts w:cs="Arial"/>
        </w:rPr>
      </w:pPr>
      <w:r w:rsidRPr="794E02EC">
        <w:rPr>
          <w:rFonts w:cs="Arial"/>
        </w:rPr>
        <w:t xml:space="preserve">Below is </w:t>
      </w:r>
      <w:r w:rsidR="7985D147" w:rsidRPr="794E02EC">
        <w:rPr>
          <w:rFonts w:cs="Arial"/>
        </w:rPr>
        <w:t xml:space="preserve">the </w:t>
      </w:r>
      <w:r w:rsidRPr="794E02EC">
        <w:rPr>
          <w:rFonts w:cs="Arial"/>
        </w:rPr>
        <w:t>Resource Throttling configuration in the SharePoint Central Administration</w:t>
      </w:r>
      <w:r w:rsidR="3A7553CA" w:rsidRPr="794E02EC">
        <w:rPr>
          <w:rFonts w:cs="Arial"/>
        </w:rPr>
        <w:t>.</w:t>
      </w:r>
      <w:r>
        <w:rPr>
          <w:noProof/>
        </w:rPr>
        <w:drawing>
          <wp:inline distT="0" distB="0" distL="0" distR="0" wp14:anchorId="359EA136" wp14:editId="35793731">
            <wp:extent cx="5731510" cy="2086610"/>
            <wp:effectExtent l="0" t="0" r="2540" b="8890"/>
            <wp:docPr id="1292605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31510" cy="2086610"/>
                    </a:xfrm>
                    <a:prstGeom prst="rect">
                      <a:avLst/>
                    </a:prstGeom>
                  </pic:spPr>
                </pic:pic>
              </a:graphicData>
            </a:graphic>
          </wp:inline>
        </w:drawing>
      </w:r>
    </w:p>
    <w:p w14:paraId="55F66132" w14:textId="77777777" w:rsidR="00A52817" w:rsidRPr="00574797" w:rsidRDefault="37C08FEB" w:rsidP="59202128">
      <w:pPr>
        <w:pStyle w:val="Heading3"/>
        <w:rPr>
          <w:rFonts w:cs="Arial"/>
        </w:rPr>
      </w:pPr>
      <w:bookmarkStart w:id="88" w:name="_Toc1238534665"/>
      <w:r>
        <w:t>Recommendations</w:t>
      </w:r>
      <w:bookmarkEnd w:id="88"/>
    </w:p>
    <w:p w14:paraId="48B3780F" w14:textId="0AE60213" w:rsidR="00A52817" w:rsidRPr="00574797" w:rsidRDefault="006C6832" w:rsidP="794E02EC">
      <w:pPr>
        <w:pStyle w:val="ListBullet"/>
        <w:numPr>
          <w:ilvl w:val="0"/>
          <w:numId w:val="25"/>
        </w:numPr>
      </w:pPr>
      <w:r>
        <w:t xml:space="preserve">As per the Microsoft recommendations included in this article </w:t>
      </w:r>
      <w:hyperlink r:id="rId44">
        <w:r w:rsidRPr="794E02EC">
          <w:rPr>
            <w:rStyle w:val="Hyperlink"/>
          </w:rPr>
          <w:t>Software boundaries and limits for SharePoint Servers 2016 and 2019 - SharePoint Server | Microsoft Learn</w:t>
        </w:r>
      </w:hyperlink>
      <w:r>
        <w:t xml:space="preserve"> </w:t>
      </w:r>
      <w:r w:rsidR="001F09F1">
        <w:t>list view threshold should be limit</w:t>
      </w:r>
      <w:r w:rsidR="32E2E04E">
        <w:t>ed</w:t>
      </w:r>
      <w:r w:rsidR="001F09F1">
        <w:t xml:space="preserve"> to 5000</w:t>
      </w:r>
      <w:r w:rsidR="15E72B37">
        <w:t>.</w:t>
      </w:r>
      <w:r w:rsidR="00A52817">
        <w:br/>
      </w:r>
    </w:p>
    <w:p w14:paraId="165424D2" w14:textId="4B19F6C0" w:rsidR="00A52817" w:rsidRPr="00574797" w:rsidRDefault="003C7AEF" w:rsidP="794E02EC">
      <w:pPr>
        <w:pStyle w:val="ListBullet"/>
        <w:numPr>
          <w:ilvl w:val="0"/>
          <w:numId w:val="25"/>
        </w:numPr>
        <w:rPr>
          <w:rFonts w:cs="Arial"/>
        </w:rPr>
      </w:pPr>
      <w:r w:rsidRPr="794E02EC">
        <w:rPr>
          <w:rFonts w:cs="Arial"/>
        </w:rPr>
        <w:t>The main document libraries contributing to these issues are ECS Investigations in Compliance and Investigations, and Services Documents in Early Childhood Services. The best approach is to manage permissions via folders and limit the records returned in library views by adding filters. More recommendations can be found in the section on Resource Throttling Settings and Customizations Review.</w:t>
      </w:r>
      <w:r w:rsidR="00A52817">
        <w:br/>
      </w:r>
    </w:p>
    <w:p w14:paraId="67FBA1D0" w14:textId="3D48AD48" w:rsidR="00A52817" w:rsidRPr="00574797" w:rsidRDefault="00A52817" w:rsidP="794E02EC">
      <w:pPr>
        <w:pStyle w:val="ListBullet"/>
        <w:numPr>
          <w:ilvl w:val="0"/>
          <w:numId w:val="25"/>
        </w:numPr>
        <w:rPr>
          <w:rFonts w:cs="Arial"/>
        </w:rPr>
      </w:pPr>
      <w:r w:rsidRPr="794E02EC">
        <w:rPr>
          <w:rFonts w:cs="Arial"/>
        </w:rPr>
        <w:lastRenderedPageBreak/>
        <w:t>Limit the list view threshold to 5000 or a slightly higher value, as the current configuration is not recommended. While a SharePoint 2019 document library can hold up to 3 million files, the library structure should ensure that any query returns fewer than 5000 records. The list view threshold should only be reduced after making the necessary changes. Best practices for organizing documents in the library are detailed in the SharePoint Libraries Availability Analysis section.</w:t>
      </w:r>
    </w:p>
    <w:p w14:paraId="3B7BA2EC" w14:textId="77777777" w:rsidR="00A52817" w:rsidRPr="00574797" w:rsidRDefault="00A52817" w:rsidP="00A52817">
      <w:pPr>
        <w:rPr>
          <w:rFonts w:cs="Arial"/>
        </w:rPr>
      </w:pPr>
    </w:p>
    <w:p w14:paraId="7871F10E" w14:textId="77777777" w:rsidR="00A52817" w:rsidRPr="00574797" w:rsidRDefault="00A52817" w:rsidP="00A52817">
      <w:pPr>
        <w:ind w:left="720"/>
        <w:rPr>
          <w:rFonts w:cs="Arial"/>
        </w:rPr>
      </w:pPr>
    </w:p>
    <w:p w14:paraId="463996C7" w14:textId="77777777" w:rsidR="00A52817" w:rsidRPr="00574797" w:rsidRDefault="00A52817" w:rsidP="00A52817">
      <w:pPr>
        <w:rPr>
          <w:rFonts w:cs="Arial"/>
        </w:rPr>
      </w:pPr>
      <w:r w:rsidRPr="00574797">
        <w:rPr>
          <w:rFonts w:cs="Arial"/>
        </w:rPr>
        <w:br w:type="page"/>
      </w:r>
    </w:p>
    <w:p w14:paraId="2A5A3154" w14:textId="44C9EB59" w:rsidR="00A52817" w:rsidRPr="00574797" w:rsidRDefault="37C08FEB" w:rsidP="00A8388D">
      <w:pPr>
        <w:pStyle w:val="Heading2"/>
      </w:pPr>
      <w:bookmarkStart w:id="89" w:name="_Toc182472380"/>
      <w:bookmarkStart w:id="90" w:name="_Toc1548221038"/>
      <w:bookmarkStart w:id="91" w:name="_Toc1388911262"/>
      <w:r>
        <w:lastRenderedPageBreak/>
        <w:t>SharePoint Libraries Availability Analysis</w:t>
      </w:r>
      <w:bookmarkEnd w:id="89"/>
      <w:bookmarkEnd w:id="90"/>
      <w:bookmarkEnd w:id="91"/>
    </w:p>
    <w:p w14:paraId="3D2E4517" w14:textId="732A5675" w:rsidR="794E02EC" w:rsidRDefault="00A52817" w:rsidP="794E02EC">
      <w:pPr>
        <w:rPr>
          <w:rFonts w:cs="Arial"/>
        </w:rPr>
      </w:pPr>
      <w:r w:rsidRPr="794E02EC">
        <w:rPr>
          <w:rFonts w:cs="Arial"/>
        </w:rPr>
        <w:t xml:space="preserve">The goal is to analyse and recommend best practices to ensure the availability of SharePoint and </w:t>
      </w:r>
      <w:proofErr w:type="spellStart"/>
      <w:r w:rsidRPr="794E02EC">
        <w:rPr>
          <w:rFonts w:cs="Arial"/>
        </w:rPr>
        <w:t>RecordPoint</w:t>
      </w:r>
      <w:proofErr w:type="spellEnd"/>
      <w:r w:rsidRPr="794E02EC">
        <w:rPr>
          <w:rFonts w:cs="Arial"/>
        </w:rPr>
        <w:t xml:space="preserve"> lists and libraries.</w:t>
      </w:r>
    </w:p>
    <w:p w14:paraId="1C104B6F" w14:textId="77777777" w:rsidR="00217D36" w:rsidRDefault="2EAF3E8D" w:rsidP="00217D36">
      <w:pPr>
        <w:pStyle w:val="Heading3"/>
      </w:pPr>
      <w:bookmarkStart w:id="92" w:name="_Toc107891854"/>
      <w:bookmarkStart w:id="93" w:name="_Toc148084397"/>
      <w:r>
        <w:t>Process</w:t>
      </w:r>
      <w:bookmarkEnd w:id="92"/>
      <w:bookmarkEnd w:id="93"/>
    </w:p>
    <w:p w14:paraId="0D33331A" w14:textId="50AD1BCC" w:rsidR="009154E6" w:rsidRPr="00150038" w:rsidRDefault="1CA9F67A" w:rsidP="00984B35">
      <w:pPr>
        <w:pStyle w:val="ListParagraph"/>
        <w:numPr>
          <w:ilvl w:val="0"/>
          <w:numId w:val="13"/>
        </w:numPr>
        <w:rPr>
          <w:rFonts w:ascii="Aptos" w:hAnsi="Aptos"/>
          <w:sz w:val="22"/>
          <w:szCs w:val="22"/>
        </w:rPr>
      </w:pPr>
      <w:r w:rsidRPr="00150038">
        <w:rPr>
          <w:rFonts w:ascii="Aptos" w:hAnsi="Aptos"/>
          <w:sz w:val="22"/>
          <w:szCs w:val="22"/>
        </w:rPr>
        <w:t>Navigate to the SharePoint site</w:t>
      </w:r>
      <w:r w:rsidR="3D7A0F92" w:rsidRPr="00150038">
        <w:rPr>
          <w:rFonts w:ascii="Aptos" w:hAnsi="Aptos"/>
          <w:sz w:val="22"/>
          <w:szCs w:val="22"/>
        </w:rPr>
        <w:t>.</w:t>
      </w:r>
    </w:p>
    <w:p w14:paraId="1B05EA9D" w14:textId="29FEB0BD" w:rsidR="009154E6" w:rsidRPr="00150038" w:rsidRDefault="639D53F5" w:rsidP="00984B35">
      <w:pPr>
        <w:pStyle w:val="ListParagraph"/>
        <w:numPr>
          <w:ilvl w:val="0"/>
          <w:numId w:val="13"/>
        </w:numPr>
        <w:rPr>
          <w:rFonts w:ascii="Aptos" w:hAnsi="Aptos"/>
          <w:sz w:val="22"/>
          <w:szCs w:val="22"/>
        </w:rPr>
      </w:pPr>
      <w:r w:rsidRPr="00150038">
        <w:rPr>
          <w:rFonts w:ascii="Aptos" w:hAnsi="Aptos"/>
          <w:sz w:val="22"/>
          <w:szCs w:val="22"/>
        </w:rPr>
        <w:t>O</w:t>
      </w:r>
      <w:r w:rsidR="1CA9F67A" w:rsidRPr="00150038">
        <w:rPr>
          <w:rFonts w:ascii="Aptos" w:hAnsi="Aptos"/>
          <w:sz w:val="22"/>
          <w:szCs w:val="22"/>
        </w:rPr>
        <w:t>pen the document library for which you want to check version settings.</w:t>
      </w:r>
    </w:p>
    <w:p w14:paraId="6403DE6F" w14:textId="48629D29" w:rsidR="009154E6" w:rsidRPr="00150038" w:rsidRDefault="6D3CF16D">
      <w:pPr>
        <w:pStyle w:val="ListParagraph"/>
        <w:numPr>
          <w:ilvl w:val="0"/>
          <w:numId w:val="13"/>
        </w:numPr>
        <w:rPr>
          <w:rFonts w:ascii="Aptos" w:hAnsi="Aptos"/>
          <w:sz w:val="22"/>
          <w:szCs w:val="22"/>
        </w:rPr>
      </w:pPr>
      <w:r w:rsidRPr="00150038">
        <w:rPr>
          <w:rFonts w:ascii="Aptos" w:hAnsi="Aptos"/>
          <w:sz w:val="22"/>
          <w:szCs w:val="22"/>
        </w:rPr>
        <w:t>I</w:t>
      </w:r>
      <w:r w:rsidR="1CA9F67A" w:rsidRPr="00150038">
        <w:rPr>
          <w:rFonts w:ascii="Aptos" w:hAnsi="Aptos"/>
          <w:sz w:val="22"/>
          <w:szCs w:val="22"/>
        </w:rPr>
        <w:t>n the Library Settings page, under the General Settings section, click on Versioning settings.</w:t>
      </w:r>
      <w:r w:rsidR="008342AB" w:rsidRPr="00150038">
        <w:rPr>
          <w:rFonts w:ascii="Aptos" w:hAnsi="Aptos"/>
          <w:sz w:val="22"/>
          <w:szCs w:val="22"/>
        </w:rPr>
        <w:t xml:space="preserve"> </w:t>
      </w:r>
    </w:p>
    <w:p w14:paraId="05470A67" w14:textId="4831BEFA" w:rsidR="00774030" w:rsidRPr="009154E6" w:rsidRDefault="7DC7423A">
      <w:pPr>
        <w:pStyle w:val="Heading3"/>
        <w:rPr>
          <w:rFonts w:cs="Arial"/>
        </w:rPr>
      </w:pPr>
      <w:bookmarkStart w:id="94" w:name="_Toc1454114228"/>
      <w:bookmarkStart w:id="95" w:name="_Toc1550387638"/>
      <w:r>
        <w:t>Findings</w:t>
      </w:r>
      <w:bookmarkEnd w:id="94"/>
      <w:bookmarkEnd w:id="95"/>
    </w:p>
    <w:p w14:paraId="0CF4A16D" w14:textId="6140689A" w:rsidR="0052275F" w:rsidRPr="00574797" w:rsidRDefault="463D820D" w:rsidP="00774030">
      <w:pPr>
        <w:pStyle w:val="Heading4"/>
      </w:pPr>
      <w:bookmarkStart w:id="96" w:name="_Toc966945060"/>
      <w:r>
        <w:t>Resource-Intensive Views Impacting Library Performance</w:t>
      </w:r>
      <w:bookmarkEnd w:id="96"/>
    </w:p>
    <w:p w14:paraId="63D096C5" w14:textId="26AC637E" w:rsidR="00524212" w:rsidRDefault="00A52817" w:rsidP="00A52817">
      <w:pPr>
        <w:rPr>
          <w:rFonts w:cs="Arial"/>
        </w:rPr>
      </w:pPr>
      <w:r w:rsidRPr="00574797">
        <w:rPr>
          <w:rFonts w:cs="Arial"/>
        </w:rPr>
        <w:t>The ECS Investigations library contains approximately 60,000 documents, with many views returning more than 5,000 documents in a single query. Notably, the '</w:t>
      </w:r>
      <w:proofErr w:type="spellStart"/>
      <w:r w:rsidRPr="00574797">
        <w:rPr>
          <w:rFonts w:cs="Arial"/>
        </w:rPr>
        <w:t>AllDocsNoFolders</w:t>
      </w:r>
      <w:proofErr w:type="spellEnd"/>
      <w:r w:rsidRPr="00574797">
        <w:rPr>
          <w:rFonts w:cs="Arial"/>
        </w:rPr>
        <w:t>' view, which returns documents without folders, should not be accessible to non-admin users as it significantly impacts performance.</w:t>
      </w:r>
    </w:p>
    <w:p w14:paraId="0F173391" w14:textId="77777777" w:rsidR="00524212" w:rsidRPr="00574797" w:rsidRDefault="37AB6AE1" w:rsidP="00524212">
      <w:pPr>
        <w:pStyle w:val="Heading4"/>
      </w:pPr>
      <w:bookmarkStart w:id="97" w:name="_Toc1520390287"/>
      <w:r>
        <w:t>Excessive Versioning in SharePoint Libraries Consuming Space</w:t>
      </w:r>
      <w:bookmarkEnd w:id="97"/>
    </w:p>
    <w:p w14:paraId="64751FC2" w14:textId="47E2B1BC" w:rsidR="00483AC9" w:rsidRDefault="00483AC9" w:rsidP="00A52817">
      <w:pPr>
        <w:rPr>
          <w:rFonts w:cs="Arial"/>
        </w:rPr>
      </w:pPr>
      <w:r w:rsidRPr="00574797">
        <w:rPr>
          <w:rFonts w:cs="Arial"/>
        </w:rPr>
        <w:t>Below is a list of Libraries with more documents</w:t>
      </w:r>
    </w:p>
    <w:tbl>
      <w:tblPr>
        <w:tblStyle w:val="TableGrid"/>
        <w:tblW w:w="9724" w:type="dxa"/>
        <w:tblLook w:val="04A0" w:firstRow="1" w:lastRow="0" w:firstColumn="1" w:lastColumn="0" w:noHBand="0" w:noVBand="1"/>
      </w:tblPr>
      <w:tblGrid>
        <w:gridCol w:w="4911"/>
        <w:gridCol w:w="2334"/>
        <w:gridCol w:w="1384"/>
        <w:gridCol w:w="1095"/>
      </w:tblGrid>
      <w:tr w:rsidR="00483AC9" w:rsidRPr="00574797" w14:paraId="2F5F9FD5" w14:textId="77777777" w:rsidTr="00483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0579F03D" w14:textId="405B4B90" w:rsidR="00483AC9" w:rsidRPr="00784A24" w:rsidRDefault="00483AC9" w:rsidP="00483AC9">
            <w:pPr>
              <w:rPr>
                <w:bCs/>
              </w:rPr>
            </w:pPr>
            <w:r w:rsidRPr="00784A24">
              <w:rPr>
                <w:rFonts w:cs="Arial"/>
                <w:bCs/>
              </w:rPr>
              <w:t>Site Name</w:t>
            </w:r>
          </w:p>
        </w:tc>
        <w:tc>
          <w:tcPr>
            <w:tcW w:w="2355" w:type="dxa"/>
          </w:tcPr>
          <w:p w14:paraId="3201FE0C" w14:textId="783A28B6" w:rsidR="00483AC9" w:rsidRPr="00784A24" w:rsidRDefault="00483AC9" w:rsidP="00483AC9">
            <w:pPr>
              <w:cnfStyle w:val="100000000000" w:firstRow="1" w:lastRow="0" w:firstColumn="0" w:lastColumn="0" w:oddVBand="0" w:evenVBand="0" w:oddHBand="0" w:evenHBand="0" w:firstRowFirstColumn="0" w:firstRowLastColumn="0" w:lastRowFirstColumn="0" w:lastRowLastColumn="0"/>
              <w:rPr>
                <w:bCs/>
              </w:rPr>
            </w:pPr>
            <w:r w:rsidRPr="00784A24">
              <w:rPr>
                <w:rFonts w:cs="Arial"/>
                <w:bCs/>
              </w:rPr>
              <w:t>Library Name</w:t>
            </w:r>
          </w:p>
        </w:tc>
        <w:tc>
          <w:tcPr>
            <w:tcW w:w="1330" w:type="dxa"/>
          </w:tcPr>
          <w:p w14:paraId="117BDA72" w14:textId="21F95E66" w:rsidR="00483AC9" w:rsidRPr="00784A24" w:rsidRDefault="00483AC9" w:rsidP="00483AC9">
            <w:pPr>
              <w:cnfStyle w:val="100000000000" w:firstRow="1" w:lastRow="0" w:firstColumn="0" w:lastColumn="0" w:oddVBand="0" w:evenVBand="0" w:oddHBand="0" w:evenHBand="0" w:firstRowFirstColumn="0" w:firstRowLastColumn="0" w:lastRowFirstColumn="0" w:lastRowLastColumn="0"/>
              <w:rPr>
                <w:bCs/>
              </w:rPr>
            </w:pPr>
            <w:r w:rsidRPr="00784A24">
              <w:rPr>
                <w:rFonts w:cs="Arial"/>
                <w:bCs/>
              </w:rPr>
              <w:t>Documents</w:t>
            </w:r>
          </w:p>
        </w:tc>
        <w:tc>
          <w:tcPr>
            <w:tcW w:w="1077" w:type="dxa"/>
          </w:tcPr>
          <w:p w14:paraId="5777F0D9" w14:textId="06741B1B" w:rsidR="00483AC9" w:rsidRPr="00784A24" w:rsidRDefault="00483AC9" w:rsidP="00483AC9">
            <w:pPr>
              <w:cnfStyle w:val="100000000000" w:firstRow="1" w:lastRow="0" w:firstColumn="0" w:lastColumn="0" w:oddVBand="0" w:evenVBand="0" w:oddHBand="0" w:evenHBand="0" w:firstRowFirstColumn="0" w:firstRowLastColumn="0" w:lastRowFirstColumn="0" w:lastRowLastColumn="0"/>
              <w:rPr>
                <w:bCs/>
              </w:rPr>
            </w:pPr>
            <w:r w:rsidRPr="00784A24">
              <w:rPr>
                <w:rFonts w:cs="Arial"/>
                <w:bCs/>
              </w:rPr>
              <w:t>Versions</w:t>
            </w:r>
          </w:p>
        </w:tc>
      </w:tr>
      <w:tr w:rsidR="00483AC9" w:rsidRPr="00574797" w14:paraId="516D5020" w14:textId="77777777" w:rsidTr="00483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6A5CC1A3" w14:textId="77777777" w:rsidR="00483AC9" w:rsidRPr="00574797" w:rsidRDefault="00483AC9" w:rsidP="00483AC9">
            <w:pPr>
              <w:rPr>
                <w:rFonts w:cs="Arial"/>
              </w:rPr>
            </w:pPr>
            <w:r w:rsidRPr="00574797">
              <w:rPr>
                <w:rFonts w:cs="Arial"/>
              </w:rPr>
              <w:t>Early Childhood Services</w:t>
            </w:r>
          </w:p>
          <w:p w14:paraId="0283708B" w14:textId="037D6DE0" w:rsidR="00483AC9" w:rsidRPr="00574797" w:rsidRDefault="00483AC9" w:rsidP="00483AC9">
            <w:r w:rsidRPr="00574797">
              <w:rPr>
                <w:rFonts w:cs="Arial"/>
              </w:rPr>
              <w:t>http://eecsrsb2019-teams.sa.gov.au/ecsaar</w:t>
            </w:r>
          </w:p>
        </w:tc>
        <w:tc>
          <w:tcPr>
            <w:tcW w:w="2355" w:type="dxa"/>
          </w:tcPr>
          <w:p w14:paraId="078146E3" w14:textId="00A0A18C" w:rsidR="00483AC9" w:rsidRPr="00574797" w:rsidRDefault="00483AC9" w:rsidP="00483AC9">
            <w:pPr>
              <w:cnfStyle w:val="000000100000" w:firstRow="0" w:lastRow="0" w:firstColumn="0" w:lastColumn="0" w:oddVBand="0" w:evenVBand="0" w:oddHBand="1" w:evenHBand="0" w:firstRowFirstColumn="0" w:firstRowLastColumn="0" w:lastRowFirstColumn="0" w:lastRowLastColumn="0"/>
            </w:pPr>
            <w:r w:rsidRPr="00574797">
              <w:rPr>
                <w:rFonts w:cs="Arial"/>
              </w:rPr>
              <w:t>Services Documents</w:t>
            </w:r>
          </w:p>
        </w:tc>
        <w:tc>
          <w:tcPr>
            <w:tcW w:w="1330" w:type="dxa"/>
          </w:tcPr>
          <w:p w14:paraId="05892366" w14:textId="2A02D578" w:rsidR="00483AC9" w:rsidRPr="00574797" w:rsidRDefault="00483AC9" w:rsidP="00483AC9">
            <w:pPr>
              <w:cnfStyle w:val="000000100000" w:firstRow="0" w:lastRow="0" w:firstColumn="0" w:lastColumn="0" w:oddVBand="0" w:evenVBand="0" w:oddHBand="1" w:evenHBand="0" w:firstRowFirstColumn="0" w:firstRowLastColumn="0" w:lastRowFirstColumn="0" w:lastRowLastColumn="0"/>
            </w:pPr>
            <w:r w:rsidRPr="00574797">
              <w:rPr>
                <w:rFonts w:cs="Arial"/>
              </w:rPr>
              <w:t>237279</w:t>
            </w:r>
          </w:p>
        </w:tc>
        <w:tc>
          <w:tcPr>
            <w:tcW w:w="1077" w:type="dxa"/>
          </w:tcPr>
          <w:p w14:paraId="791FBB9C" w14:textId="04FABE00" w:rsidR="00483AC9" w:rsidRPr="00574797" w:rsidRDefault="00483AC9" w:rsidP="00483AC9">
            <w:pPr>
              <w:cnfStyle w:val="000000100000" w:firstRow="0" w:lastRow="0" w:firstColumn="0" w:lastColumn="0" w:oddVBand="0" w:evenVBand="0" w:oddHBand="1" w:evenHBand="0" w:firstRowFirstColumn="0" w:firstRowLastColumn="0" w:lastRowFirstColumn="0" w:lastRowLastColumn="0"/>
            </w:pPr>
            <w:r w:rsidRPr="00574797">
              <w:rPr>
                <w:rFonts w:cs="Arial"/>
              </w:rPr>
              <w:t>50</w:t>
            </w:r>
          </w:p>
        </w:tc>
      </w:tr>
      <w:tr w:rsidR="00483AC9" w:rsidRPr="00574797" w14:paraId="6C457B7A" w14:textId="77777777" w:rsidTr="00483AC9">
        <w:trPr>
          <w:trHeight w:val="300"/>
        </w:trPr>
        <w:tc>
          <w:tcPr>
            <w:cnfStyle w:val="001000000000" w:firstRow="0" w:lastRow="0" w:firstColumn="1" w:lastColumn="0" w:oddVBand="0" w:evenVBand="0" w:oddHBand="0" w:evenHBand="0" w:firstRowFirstColumn="0" w:firstRowLastColumn="0" w:lastRowFirstColumn="0" w:lastRowLastColumn="0"/>
            <w:tcW w:w="4962" w:type="dxa"/>
          </w:tcPr>
          <w:p w14:paraId="18FABFF0" w14:textId="77777777" w:rsidR="00483AC9" w:rsidRPr="00574797" w:rsidRDefault="00483AC9" w:rsidP="00483AC9">
            <w:pPr>
              <w:rPr>
                <w:rFonts w:cs="Arial"/>
              </w:rPr>
            </w:pPr>
            <w:r w:rsidRPr="00574797">
              <w:rPr>
                <w:rFonts w:cs="Arial"/>
              </w:rPr>
              <w:t>Compliance and Investigations</w:t>
            </w:r>
          </w:p>
          <w:p w14:paraId="69A7C9B1" w14:textId="66A20FFC" w:rsidR="00483AC9" w:rsidRPr="00574797" w:rsidRDefault="00483AC9" w:rsidP="00483AC9">
            <w:r w:rsidRPr="00574797">
              <w:rPr>
                <w:rFonts w:cs="Arial"/>
              </w:rPr>
              <w:t>http://eecsrsb2019-teams.sa.gov.au/complaints</w:t>
            </w:r>
          </w:p>
        </w:tc>
        <w:tc>
          <w:tcPr>
            <w:tcW w:w="2355" w:type="dxa"/>
          </w:tcPr>
          <w:p w14:paraId="64F184FB" w14:textId="6D849BF5" w:rsidR="00483AC9" w:rsidRPr="00574797" w:rsidRDefault="00483AC9" w:rsidP="00483AC9">
            <w:pPr>
              <w:cnfStyle w:val="000000000000" w:firstRow="0" w:lastRow="0" w:firstColumn="0" w:lastColumn="0" w:oddVBand="0" w:evenVBand="0" w:oddHBand="0" w:evenHBand="0" w:firstRowFirstColumn="0" w:firstRowLastColumn="0" w:lastRowFirstColumn="0" w:lastRowLastColumn="0"/>
            </w:pPr>
            <w:r w:rsidRPr="00574797">
              <w:rPr>
                <w:rFonts w:cs="Arial"/>
              </w:rPr>
              <w:t>ECS Investigations</w:t>
            </w:r>
          </w:p>
        </w:tc>
        <w:tc>
          <w:tcPr>
            <w:tcW w:w="1330" w:type="dxa"/>
          </w:tcPr>
          <w:p w14:paraId="208790CA" w14:textId="65DAF100" w:rsidR="00483AC9" w:rsidRPr="00574797" w:rsidRDefault="00483AC9" w:rsidP="00483AC9">
            <w:pPr>
              <w:cnfStyle w:val="000000000000" w:firstRow="0" w:lastRow="0" w:firstColumn="0" w:lastColumn="0" w:oddVBand="0" w:evenVBand="0" w:oddHBand="0" w:evenHBand="0" w:firstRowFirstColumn="0" w:firstRowLastColumn="0" w:lastRowFirstColumn="0" w:lastRowLastColumn="0"/>
            </w:pPr>
            <w:r w:rsidRPr="00574797">
              <w:rPr>
                <w:rFonts w:cs="Arial"/>
              </w:rPr>
              <w:t>64655</w:t>
            </w:r>
          </w:p>
        </w:tc>
        <w:tc>
          <w:tcPr>
            <w:tcW w:w="1077" w:type="dxa"/>
          </w:tcPr>
          <w:p w14:paraId="43DC2C87" w14:textId="77777777" w:rsidR="00483AC9" w:rsidRPr="00574797" w:rsidRDefault="00483AC9" w:rsidP="00483AC9">
            <w:pPr>
              <w:cnfStyle w:val="000000000000" w:firstRow="0" w:lastRow="0" w:firstColumn="0" w:lastColumn="0" w:oddVBand="0" w:evenVBand="0" w:oddHBand="0" w:evenHBand="0" w:firstRowFirstColumn="0" w:firstRowLastColumn="0" w:lastRowFirstColumn="0" w:lastRowLastColumn="0"/>
              <w:rPr>
                <w:rFonts w:cs="Arial"/>
              </w:rPr>
            </w:pPr>
            <w:r w:rsidRPr="00574797">
              <w:rPr>
                <w:rFonts w:cs="Arial"/>
              </w:rPr>
              <w:t>200</w:t>
            </w:r>
          </w:p>
          <w:p w14:paraId="0BCA55AD" w14:textId="1B5C6D5C" w:rsidR="00483AC9" w:rsidRPr="00574797" w:rsidRDefault="00483AC9" w:rsidP="00483AC9">
            <w:pPr>
              <w:cnfStyle w:val="000000000000" w:firstRow="0" w:lastRow="0" w:firstColumn="0" w:lastColumn="0" w:oddVBand="0" w:evenVBand="0" w:oddHBand="0" w:evenHBand="0" w:firstRowFirstColumn="0" w:firstRowLastColumn="0" w:lastRowFirstColumn="0" w:lastRowLastColumn="0"/>
            </w:pPr>
          </w:p>
        </w:tc>
      </w:tr>
      <w:tr w:rsidR="00483AC9" w:rsidRPr="00574797" w14:paraId="0EEF4025" w14:textId="77777777" w:rsidTr="00483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36B2E89E" w14:textId="77777777" w:rsidR="00483AC9" w:rsidRPr="00574797" w:rsidRDefault="00483AC9" w:rsidP="00483AC9">
            <w:pPr>
              <w:rPr>
                <w:rFonts w:cs="Arial"/>
              </w:rPr>
            </w:pPr>
            <w:r w:rsidRPr="00574797">
              <w:rPr>
                <w:rFonts w:cs="Arial"/>
              </w:rPr>
              <w:t>Schools</w:t>
            </w:r>
          </w:p>
          <w:p w14:paraId="409EE8E9" w14:textId="0892D430" w:rsidR="00483AC9" w:rsidRPr="00574797" w:rsidRDefault="00483AC9" w:rsidP="00483AC9">
            <w:r w:rsidRPr="00574797">
              <w:rPr>
                <w:rFonts w:cs="Arial"/>
              </w:rPr>
              <w:t>http://eecsrsb2019-teams.sa.gov.au/schools</w:t>
            </w:r>
          </w:p>
        </w:tc>
        <w:tc>
          <w:tcPr>
            <w:tcW w:w="2355" w:type="dxa"/>
          </w:tcPr>
          <w:p w14:paraId="2B5A1A92" w14:textId="31C3998E" w:rsidR="00483AC9" w:rsidRPr="00574797" w:rsidRDefault="00483AC9" w:rsidP="00483AC9">
            <w:pPr>
              <w:cnfStyle w:val="000000100000" w:firstRow="0" w:lastRow="0" w:firstColumn="0" w:lastColumn="0" w:oddVBand="0" w:evenVBand="0" w:oddHBand="1" w:evenHBand="0" w:firstRowFirstColumn="0" w:firstRowLastColumn="0" w:lastRowFirstColumn="0" w:lastRowLastColumn="0"/>
            </w:pPr>
            <w:r w:rsidRPr="00574797">
              <w:rPr>
                <w:rFonts w:cs="Arial"/>
              </w:rPr>
              <w:t>School Documents</w:t>
            </w:r>
          </w:p>
        </w:tc>
        <w:tc>
          <w:tcPr>
            <w:tcW w:w="1330" w:type="dxa"/>
          </w:tcPr>
          <w:p w14:paraId="3ABA2A68" w14:textId="252890DB" w:rsidR="00483AC9" w:rsidRPr="00574797" w:rsidRDefault="00483AC9" w:rsidP="00483AC9">
            <w:pPr>
              <w:cnfStyle w:val="000000100000" w:firstRow="0" w:lastRow="0" w:firstColumn="0" w:lastColumn="0" w:oddVBand="0" w:evenVBand="0" w:oddHBand="1" w:evenHBand="0" w:firstRowFirstColumn="0" w:firstRowLastColumn="0" w:lastRowFirstColumn="0" w:lastRowLastColumn="0"/>
            </w:pPr>
            <w:r w:rsidRPr="00574797">
              <w:rPr>
                <w:rFonts w:cs="Arial"/>
              </w:rPr>
              <w:t>61864</w:t>
            </w:r>
          </w:p>
        </w:tc>
        <w:tc>
          <w:tcPr>
            <w:tcW w:w="1077" w:type="dxa"/>
          </w:tcPr>
          <w:p w14:paraId="12F9A9AE" w14:textId="4C955F65" w:rsidR="00483AC9" w:rsidRPr="00574797" w:rsidRDefault="00483AC9" w:rsidP="00483AC9">
            <w:pPr>
              <w:cnfStyle w:val="000000100000" w:firstRow="0" w:lastRow="0" w:firstColumn="0" w:lastColumn="0" w:oddVBand="0" w:evenVBand="0" w:oddHBand="1" w:evenHBand="0" w:firstRowFirstColumn="0" w:firstRowLastColumn="0" w:lastRowFirstColumn="0" w:lastRowLastColumn="0"/>
            </w:pPr>
            <w:r w:rsidRPr="00574797">
              <w:rPr>
                <w:rFonts w:cs="Arial"/>
              </w:rPr>
              <w:t>5</w:t>
            </w:r>
          </w:p>
        </w:tc>
      </w:tr>
    </w:tbl>
    <w:p w14:paraId="3B814469" w14:textId="77777777" w:rsidR="00A52817" w:rsidRPr="00574797" w:rsidRDefault="1B56617B" w:rsidP="00A52817">
      <w:pPr>
        <w:rPr>
          <w:rFonts w:cs="Arial"/>
        </w:rPr>
      </w:pPr>
      <w:r w:rsidRPr="11D6FD77">
        <w:rPr>
          <w:rFonts w:cs="Arial"/>
        </w:rPr>
        <w:t xml:space="preserve">Having documents with more than 10 versions in a SharePoint library can impact both SharePoint and </w:t>
      </w:r>
      <w:proofErr w:type="spellStart"/>
      <w:r w:rsidRPr="11D6FD77">
        <w:rPr>
          <w:rFonts w:cs="Arial"/>
        </w:rPr>
        <w:t>RecordPoint</w:t>
      </w:r>
      <w:proofErr w:type="spellEnd"/>
      <w:r w:rsidRPr="11D6FD77">
        <w:rPr>
          <w:rFonts w:cs="Arial"/>
        </w:rPr>
        <w:t xml:space="preserve"> in several ways:</w:t>
      </w:r>
    </w:p>
    <w:p w14:paraId="2FB3907E" w14:textId="1FA58D19" w:rsidR="11D6FD77" w:rsidRDefault="11D6FD77" w:rsidP="11D6FD77">
      <w:pPr>
        <w:rPr>
          <w:rFonts w:cs="Arial"/>
        </w:rPr>
      </w:pPr>
    </w:p>
    <w:p w14:paraId="692A4DA7" w14:textId="63870566" w:rsidR="00A52817" w:rsidRPr="00574797" w:rsidRDefault="00A52817" w:rsidP="00A52817">
      <w:pPr>
        <w:rPr>
          <w:rFonts w:cs="Arial"/>
        </w:rPr>
      </w:pPr>
      <w:r w:rsidRPr="00574797">
        <w:rPr>
          <w:rFonts w:cs="Arial"/>
        </w:rPr>
        <w:t>SharePoint:</w:t>
      </w:r>
    </w:p>
    <w:p w14:paraId="16F1F3E2" w14:textId="77777777" w:rsidR="00A52817" w:rsidRPr="0091581F" w:rsidRDefault="00A52817" w:rsidP="0091581F">
      <w:pPr>
        <w:pStyle w:val="ListBullet"/>
        <w:numPr>
          <w:ilvl w:val="0"/>
          <w:numId w:val="29"/>
        </w:numPr>
      </w:pPr>
      <w:r w:rsidRPr="0091581F">
        <w:t>Storage Consumption: Each version of a document consumes additional storage space. With over 200 versions, the storage requirements can increase significantly.</w:t>
      </w:r>
    </w:p>
    <w:p w14:paraId="5B25F460" w14:textId="77777777" w:rsidR="00A52817" w:rsidRPr="0091581F" w:rsidRDefault="00A52817" w:rsidP="0091581F">
      <w:pPr>
        <w:pStyle w:val="ListBullet"/>
        <w:numPr>
          <w:ilvl w:val="0"/>
          <w:numId w:val="29"/>
        </w:numPr>
      </w:pPr>
      <w:r w:rsidRPr="0091581F">
        <w:t xml:space="preserve">Performance: Managing </w:t>
      </w:r>
      <w:proofErr w:type="gramStart"/>
      <w:r w:rsidRPr="0091581F">
        <w:t>a large number of</w:t>
      </w:r>
      <w:proofErr w:type="gramEnd"/>
      <w:r w:rsidRPr="0091581F">
        <w:t xml:space="preserve"> versions can affect the performance of the library, especially during operations like saving, retrieving, or searching for documents.</w:t>
      </w:r>
    </w:p>
    <w:p w14:paraId="5497A92F" w14:textId="77777777" w:rsidR="00AD1B6C" w:rsidRDefault="00AD1B6C" w:rsidP="00A52817">
      <w:pPr>
        <w:rPr>
          <w:rFonts w:cs="Arial"/>
        </w:rPr>
      </w:pPr>
    </w:p>
    <w:p w14:paraId="5A1CE775" w14:textId="6A0172A2" w:rsidR="00A52817" w:rsidRPr="00574797" w:rsidRDefault="00A52817" w:rsidP="00A52817">
      <w:pPr>
        <w:rPr>
          <w:rFonts w:cs="Arial"/>
        </w:rPr>
      </w:pPr>
      <w:proofErr w:type="spellStart"/>
      <w:r w:rsidRPr="00574797">
        <w:rPr>
          <w:rFonts w:cs="Arial"/>
        </w:rPr>
        <w:lastRenderedPageBreak/>
        <w:t>RecordPoint</w:t>
      </w:r>
      <w:proofErr w:type="spellEnd"/>
    </w:p>
    <w:p w14:paraId="21E85284" w14:textId="77777777" w:rsidR="00A52817" w:rsidRPr="0091581F" w:rsidRDefault="00A52817" w:rsidP="0091581F">
      <w:pPr>
        <w:pStyle w:val="ListBullet"/>
        <w:numPr>
          <w:ilvl w:val="0"/>
          <w:numId w:val="29"/>
        </w:numPr>
      </w:pPr>
      <w:r w:rsidRPr="0091581F">
        <w:t xml:space="preserve">Comprehensive Syncing: </w:t>
      </w:r>
      <w:proofErr w:type="spellStart"/>
      <w:r w:rsidRPr="0091581F">
        <w:t>RecordPoint</w:t>
      </w:r>
      <w:proofErr w:type="spellEnd"/>
      <w:r w:rsidRPr="0091581F">
        <w:t xml:space="preserve"> typically syncs all versions of documents, including both major and minor versions. This ensures thorough records management but also means that the storage and performance impacts are mirrored in </w:t>
      </w:r>
      <w:proofErr w:type="spellStart"/>
      <w:r w:rsidRPr="0091581F">
        <w:t>RecordPoint</w:t>
      </w:r>
      <w:proofErr w:type="spellEnd"/>
      <w:r w:rsidRPr="0091581F">
        <w:t>.</w:t>
      </w:r>
    </w:p>
    <w:p w14:paraId="1BF5C96D" w14:textId="77777777" w:rsidR="00A52817" w:rsidRDefault="00A52817" w:rsidP="00A52817">
      <w:pPr>
        <w:rPr>
          <w:rFonts w:cs="Arial"/>
        </w:rPr>
      </w:pPr>
    </w:p>
    <w:p w14:paraId="27BEDAA7" w14:textId="67C6253C" w:rsidR="00E90229" w:rsidRDefault="5CA0A964" w:rsidP="00D706E9">
      <w:pPr>
        <w:pStyle w:val="Heading4"/>
      </w:pPr>
      <w:bookmarkStart w:id="98" w:name="_Toc498446547"/>
      <w:proofErr w:type="spellStart"/>
      <w:r>
        <w:t>RecordPoint</w:t>
      </w:r>
      <w:proofErr w:type="spellEnd"/>
      <w:r>
        <w:t xml:space="preserve"> Libraries Exceeding </w:t>
      </w:r>
      <w:r w:rsidR="773618A6">
        <w:t>Query</w:t>
      </w:r>
      <w:r>
        <w:t xml:space="preserve"> Limits</w:t>
      </w:r>
      <w:bookmarkEnd w:id="98"/>
    </w:p>
    <w:p w14:paraId="55E27DF8" w14:textId="6D078548" w:rsidR="00E90229" w:rsidRDefault="00E90229" w:rsidP="00A52817">
      <w:pPr>
        <w:rPr>
          <w:rFonts w:cs="Arial"/>
        </w:rPr>
      </w:pPr>
      <w:r w:rsidRPr="00574797">
        <w:rPr>
          <w:rFonts w:cs="Arial"/>
        </w:rPr>
        <w:t xml:space="preserve">The error shown below in </w:t>
      </w:r>
      <w:proofErr w:type="spellStart"/>
      <w:r w:rsidRPr="00574797">
        <w:rPr>
          <w:rFonts w:cs="Arial"/>
        </w:rPr>
        <w:t>RecordPoint</w:t>
      </w:r>
      <w:proofErr w:type="spellEnd"/>
      <w:r w:rsidRPr="00574797">
        <w:rPr>
          <w:rFonts w:cs="Arial"/>
        </w:rPr>
        <w:t xml:space="preserve"> indicates that the record search failed due to exceeding the resource throttling threshold</w:t>
      </w:r>
    </w:p>
    <w:p w14:paraId="4E0D8789" w14:textId="7B63DE4B" w:rsidR="009C1E2A" w:rsidRPr="00574797" w:rsidRDefault="009C1E2A" w:rsidP="00A52817">
      <w:pPr>
        <w:rPr>
          <w:rFonts w:cs="Arial"/>
        </w:rPr>
      </w:pPr>
      <w:r w:rsidRPr="00574797">
        <w:rPr>
          <w:rFonts w:cs="Arial"/>
          <w:noProof/>
        </w:rPr>
        <w:drawing>
          <wp:inline distT="0" distB="0" distL="0" distR="0" wp14:anchorId="4153E2B3" wp14:editId="4A2CC5D1">
            <wp:extent cx="5731510" cy="1739900"/>
            <wp:effectExtent l="0" t="0" r="2540" b="0"/>
            <wp:docPr id="177714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47215" name="Picture 1" descr="A screenshot of a computer&#10;&#10;Description automatically generated"/>
                    <pic:cNvPicPr/>
                  </pic:nvPicPr>
                  <pic:blipFill>
                    <a:blip r:embed="rId45"/>
                    <a:stretch>
                      <a:fillRect/>
                    </a:stretch>
                  </pic:blipFill>
                  <pic:spPr>
                    <a:xfrm>
                      <a:off x="0" y="0"/>
                      <a:ext cx="5731510" cy="1739900"/>
                    </a:xfrm>
                    <a:prstGeom prst="rect">
                      <a:avLst/>
                    </a:prstGeom>
                  </pic:spPr>
                </pic:pic>
              </a:graphicData>
            </a:graphic>
          </wp:inline>
        </w:drawing>
      </w:r>
    </w:p>
    <w:p w14:paraId="1FC71625" w14:textId="634385F4" w:rsidR="00A21451" w:rsidRDefault="0220B0D8" w:rsidP="00A21451">
      <w:pPr>
        <w:rPr>
          <w:rFonts w:cs="Arial"/>
        </w:rPr>
      </w:pPr>
      <w:r w:rsidRPr="11D6FD77">
        <w:rPr>
          <w:rFonts w:cs="Arial"/>
        </w:rPr>
        <w:t>The f</w:t>
      </w:r>
      <w:r w:rsidR="7C2B4159" w:rsidRPr="11D6FD77">
        <w:rPr>
          <w:rFonts w:cs="Arial"/>
        </w:rPr>
        <w:t xml:space="preserve">ollowing screenshot shows the where the records are held in </w:t>
      </w:r>
      <w:proofErr w:type="spellStart"/>
      <w:r w:rsidR="7C2B4159" w:rsidRPr="11D6FD77">
        <w:rPr>
          <w:rFonts w:cs="Arial"/>
        </w:rPr>
        <w:t>RecordPoint</w:t>
      </w:r>
      <w:proofErr w:type="spellEnd"/>
      <w:r w:rsidR="7C2B4159" w:rsidRPr="11D6FD77">
        <w:rPr>
          <w:rFonts w:cs="Arial"/>
        </w:rPr>
        <w:t xml:space="preserve"> and the accompanying database.</w:t>
      </w:r>
    </w:p>
    <w:p w14:paraId="59953D93" w14:textId="1346B7F5" w:rsidR="00A21451" w:rsidRPr="00574797" w:rsidRDefault="00A21451" w:rsidP="00A21451">
      <w:pPr>
        <w:rPr>
          <w:rFonts w:cs="Arial"/>
        </w:rPr>
      </w:pPr>
      <w:r w:rsidRPr="00574797">
        <w:rPr>
          <w:rFonts w:cs="Arial"/>
          <w:noProof/>
        </w:rPr>
        <w:drawing>
          <wp:inline distT="0" distB="0" distL="0" distR="0" wp14:anchorId="1B0BEF13" wp14:editId="1B917B75">
            <wp:extent cx="5731510" cy="2337435"/>
            <wp:effectExtent l="0" t="0" r="2540" b="5715"/>
            <wp:docPr id="94416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0395" name="Picture 1" descr="A screenshot of a computer&#10;&#10;Description automatically generated"/>
                    <pic:cNvPicPr/>
                  </pic:nvPicPr>
                  <pic:blipFill>
                    <a:blip r:embed="rId46"/>
                    <a:stretch>
                      <a:fillRect/>
                    </a:stretch>
                  </pic:blipFill>
                  <pic:spPr>
                    <a:xfrm>
                      <a:off x="0" y="0"/>
                      <a:ext cx="5731510" cy="2337435"/>
                    </a:xfrm>
                    <a:prstGeom prst="rect">
                      <a:avLst/>
                    </a:prstGeom>
                  </pic:spPr>
                </pic:pic>
              </a:graphicData>
            </a:graphic>
          </wp:inline>
        </w:drawing>
      </w:r>
    </w:p>
    <w:p w14:paraId="3F3D1C4F" w14:textId="77777777" w:rsidR="00A52817" w:rsidRPr="00574797" w:rsidRDefault="00A52817" w:rsidP="00A52817">
      <w:pPr>
        <w:rPr>
          <w:rFonts w:cs="Arial"/>
        </w:rPr>
      </w:pPr>
    </w:p>
    <w:p w14:paraId="2673E801" w14:textId="77777777" w:rsidR="00A52817" w:rsidRPr="00574797" w:rsidRDefault="37C08FEB" w:rsidP="00967C28">
      <w:pPr>
        <w:pStyle w:val="Heading3"/>
      </w:pPr>
      <w:bookmarkStart w:id="99" w:name="_Toc517321201"/>
      <w:bookmarkStart w:id="100" w:name="_Toc1128746044"/>
      <w:r>
        <w:t>Recommendations</w:t>
      </w:r>
      <w:bookmarkEnd w:id="99"/>
      <w:bookmarkEnd w:id="100"/>
    </w:p>
    <w:p w14:paraId="47983805" w14:textId="77777777" w:rsidR="00A52817" w:rsidRPr="00574797" w:rsidRDefault="00A52817" w:rsidP="00A52817">
      <w:pPr>
        <w:rPr>
          <w:rFonts w:cs="Arial"/>
        </w:rPr>
      </w:pPr>
      <w:r w:rsidRPr="00574797">
        <w:rPr>
          <w:rFonts w:cs="Arial"/>
        </w:rPr>
        <w:t>Strategies to manage large lists</w:t>
      </w:r>
    </w:p>
    <w:p w14:paraId="35A9E07F" w14:textId="074C40D0" w:rsidR="00A52817" w:rsidRPr="00D36961" w:rsidRDefault="00A52817" w:rsidP="00D36961">
      <w:pPr>
        <w:pStyle w:val="ListBullet"/>
        <w:numPr>
          <w:ilvl w:val="0"/>
          <w:numId w:val="29"/>
        </w:numPr>
      </w:pPr>
      <w:r w:rsidRPr="00D36961">
        <w:t>Create views: Filter the library views to limit the number of documents returned. Documents can be filtered based on the list fields.</w:t>
      </w:r>
    </w:p>
    <w:p w14:paraId="51164951" w14:textId="34CF1458" w:rsidR="00A52817" w:rsidRPr="00D36961" w:rsidRDefault="00A52817" w:rsidP="00D36961">
      <w:pPr>
        <w:pStyle w:val="ListBullet"/>
        <w:numPr>
          <w:ilvl w:val="0"/>
          <w:numId w:val="29"/>
        </w:numPr>
      </w:pPr>
      <w:r w:rsidRPr="00D36961">
        <w:t>User folders: Try and organize the documents into folders this will limit the number of documents returned in a query</w:t>
      </w:r>
    </w:p>
    <w:p w14:paraId="5F0798D1" w14:textId="200D2EF4" w:rsidR="00A52817" w:rsidRPr="00D36961" w:rsidRDefault="00A52817" w:rsidP="00D36961">
      <w:pPr>
        <w:pStyle w:val="ListBullet"/>
        <w:numPr>
          <w:ilvl w:val="0"/>
          <w:numId w:val="29"/>
        </w:numPr>
      </w:pPr>
      <w:r w:rsidRPr="00D36961">
        <w:lastRenderedPageBreak/>
        <w:t>Index list columns: e: g the library ECS Investigations has the following automatically created index columns and it would be good to review and index the columns that are most used and use to filter the contents of the list views.</w:t>
      </w:r>
    </w:p>
    <w:p w14:paraId="417E7573" w14:textId="77777777" w:rsidR="00A52817" w:rsidRPr="00574797" w:rsidRDefault="00A52817" w:rsidP="00A52817">
      <w:pPr>
        <w:rPr>
          <w:rFonts w:cs="Arial"/>
        </w:rPr>
      </w:pPr>
    </w:p>
    <w:p w14:paraId="7DDE33F5" w14:textId="0AB01E11" w:rsidR="00A52817" w:rsidRPr="00574797" w:rsidRDefault="00A52817" w:rsidP="00A52817">
      <w:pPr>
        <w:rPr>
          <w:rFonts w:cs="Arial"/>
        </w:rPr>
      </w:pPr>
    </w:p>
    <w:p w14:paraId="507C3E48" w14:textId="77777777" w:rsidR="00A52817" w:rsidRPr="00574797" w:rsidRDefault="00A52817" w:rsidP="00A52817">
      <w:pPr>
        <w:ind w:left="720"/>
        <w:rPr>
          <w:rFonts w:cs="Arial"/>
        </w:rPr>
      </w:pPr>
    </w:p>
    <w:p w14:paraId="496E28CC" w14:textId="77777777" w:rsidR="00A52817" w:rsidRPr="00574797" w:rsidRDefault="00A52817" w:rsidP="00A52817">
      <w:pPr>
        <w:rPr>
          <w:rFonts w:cs="Arial"/>
        </w:rPr>
      </w:pPr>
      <w:r w:rsidRPr="00574797">
        <w:rPr>
          <w:rFonts w:cs="Arial"/>
        </w:rPr>
        <w:br w:type="page"/>
      </w:r>
    </w:p>
    <w:p w14:paraId="221FEF61" w14:textId="605514F3" w:rsidR="00A52817" w:rsidRPr="00574797" w:rsidRDefault="37C08FEB" w:rsidP="00210965">
      <w:pPr>
        <w:pStyle w:val="Heading2"/>
      </w:pPr>
      <w:bookmarkStart w:id="101" w:name="_Toc182472381"/>
      <w:bookmarkStart w:id="102" w:name="_Toc914262202"/>
      <w:bookmarkStart w:id="103" w:name="_Toc511930985"/>
      <w:proofErr w:type="spellStart"/>
      <w:r>
        <w:lastRenderedPageBreak/>
        <w:t>RecordPoint</w:t>
      </w:r>
      <w:proofErr w:type="spellEnd"/>
      <w:r>
        <w:t xml:space="preserve"> Integration Impact Analysis</w:t>
      </w:r>
      <w:bookmarkEnd w:id="101"/>
      <w:bookmarkEnd w:id="102"/>
      <w:bookmarkEnd w:id="103"/>
    </w:p>
    <w:p w14:paraId="3E2F2AD7" w14:textId="77777777" w:rsidR="00A52817" w:rsidRDefault="00A52817" w:rsidP="00A52817">
      <w:pPr>
        <w:rPr>
          <w:rFonts w:cs="Arial"/>
        </w:rPr>
      </w:pPr>
      <w:r w:rsidRPr="00574797">
        <w:rPr>
          <w:rFonts w:cs="Arial"/>
        </w:rPr>
        <w:t xml:space="preserve">The objective is to identify the impact of </w:t>
      </w:r>
      <w:proofErr w:type="spellStart"/>
      <w:r w:rsidRPr="00574797">
        <w:rPr>
          <w:rFonts w:cs="Arial"/>
        </w:rPr>
        <w:t>RecordPoint</w:t>
      </w:r>
      <w:proofErr w:type="spellEnd"/>
      <w:r w:rsidRPr="00574797">
        <w:rPr>
          <w:rFonts w:cs="Arial"/>
        </w:rPr>
        <w:t xml:space="preserve"> integrations on the performance of the SharePoint environment.</w:t>
      </w:r>
    </w:p>
    <w:p w14:paraId="74D494D1" w14:textId="6A58FD84" w:rsidR="00F96AA2" w:rsidRDefault="598482A9" w:rsidP="00F96AA2">
      <w:pPr>
        <w:pStyle w:val="Heading3"/>
      </w:pPr>
      <w:bookmarkStart w:id="104" w:name="_Toc975845591"/>
      <w:bookmarkStart w:id="105" w:name="_Toc304093201"/>
      <w:r>
        <w:t>Process</w:t>
      </w:r>
      <w:bookmarkEnd w:id="104"/>
      <w:bookmarkEnd w:id="105"/>
    </w:p>
    <w:p w14:paraId="328E371E" w14:textId="64F9BCFF" w:rsidR="00EC5501" w:rsidRPr="003C2357" w:rsidRDefault="2E4F6E9A" w:rsidP="00984B35">
      <w:pPr>
        <w:pStyle w:val="ListParagraph"/>
        <w:numPr>
          <w:ilvl w:val="0"/>
          <w:numId w:val="12"/>
        </w:numPr>
        <w:rPr>
          <w:rFonts w:ascii="Aptos" w:hAnsi="Aptos"/>
          <w:sz w:val="22"/>
          <w:szCs w:val="22"/>
        </w:rPr>
      </w:pPr>
      <w:r w:rsidRPr="003C2357">
        <w:rPr>
          <w:rFonts w:ascii="Aptos" w:hAnsi="Aptos"/>
          <w:sz w:val="22"/>
          <w:szCs w:val="22"/>
        </w:rPr>
        <w:t>Establish a remote desktop connection to the server EECSBWFE02</w:t>
      </w:r>
    </w:p>
    <w:p w14:paraId="6C1C5515" w14:textId="6E6C0431" w:rsidR="005D5388" w:rsidRPr="003C2357" w:rsidRDefault="14293712" w:rsidP="00984B35">
      <w:pPr>
        <w:pStyle w:val="ListParagraph"/>
        <w:numPr>
          <w:ilvl w:val="0"/>
          <w:numId w:val="12"/>
        </w:numPr>
        <w:rPr>
          <w:rFonts w:ascii="Aptos" w:hAnsi="Aptos"/>
          <w:sz w:val="22"/>
          <w:szCs w:val="22"/>
        </w:rPr>
      </w:pPr>
      <w:r w:rsidRPr="003C2357">
        <w:rPr>
          <w:rFonts w:ascii="Aptos" w:hAnsi="Aptos"/>
          <w:sz w:val="22"/>
          <w:szCs w:val="22"/>
        </w:rPr>
        <w:t>Task Manager:</w:t>
      </w:r>
      <w:r w:rsidR="06D9B37F" w:rsidRPr="003C2357">
        <w:rPr>
          <w:rFonts w:ascii="Aptos" w:hAnsi="Aptos"/>
          <w:sz w:val="22"/>
          <w:szCs w:val="22"/>
        </w:rPr>
        <w:t xml:space="preserve"> Press Ctrl + Shift + Esc to open Task Manager.</w:t>
      </w:r>
    </w:p>
    <w:p w14:paraId="6E7D48DE" w14:textId="4D3DC202" w:rsidR="005D5388" w:rsidRPr="003C2357" w:rsidRDefault="14293712" w:rsidP="00984B35">
      <w:pPr>
        <w:pStyle w:val="ListParagraph"/>
        <w:numPr>
          <w:ilvl w:val="0"/>
          <w:numId w:val="12"/>
        </w:numPr>
        <w:rPr>
          <w:rFonts w:ascii="Aptos" w:hAnsi="Aptos"/>
          <w:sz w:val="22"/>
          <w:szCs w:val="22"/>
        </w:rPr>
      </w:pPr>
      <w:r w:rsidRPr="003C2357">
        <w:rPr>
          <w:rFonts w:ascii="Aptos" w:hAnsi="Aptos"/>
          <w:sz w:val="22"/>
          <w:szCs w:val="22"/>
        </w:rPr>
        <w:t>Event Viewer:</w:t>
      </w:r>
      <w:r w:rsidR="784E2A67" w:rsidRPr="003C2357">
        <w:rPr>
          <w:rFonts w:ascii="Aptos" w:hAnsi="Aptos"/>
          <w:sz w:val="22"/>
          <w:szCs w:val="22"/>
        </w:rPr>
        <w:t xml:space="preserve"> Press Windows key + R to open the Run dialog. Type </w:t>
      </w:r>
      <w:proofErr w:type="spellStart"/>
      <w:r w:rsidR="784E2A67" w:rsidRPr="003C2357">
        <w:rPr>
          <w:rFonts w:ascii="Aptos" w:hAnsi="Aptos"/>
          <w:sz w:val="22"/>
          <w:szCs w:val="22"/>
        </w:rPr>
        <w:t>eventvwr</w:t>
      </w:r>
      <w:proofErr w:type="spellEnd"/>
      <w:r w:rsidR="784E2A67" w:rsidRPr="003C2357">
        <w:rPr>
          <w:rFonts w:ascii="Aptos" w:hAnsi="Aptos"/>
          <w:sz w:val="22"/>
          <w:szCs w:val="22"/>
        </w:rPr>
        <w:t xml:space="preserve"> and press Enter.</w:t>
      </w:r>
    </w:p>
    <w:p w14:paraId="4C1C9408" w14:textId="4937A5EA" w:rsidR="008F4AA5" w:rsidRPr="003C2357" w:rsidRDefault="14293712" w:rsidP="00984B35">
      <w:pPr>
        <w:pStyle w:val="ListParagraph"/>
        <w:numPr>
          <w:ilvl w:val="0"/>
          <w:numId w:val="12"/>
        </w:numPr>
        <w:rPr>
          <w:rFonts w:ascii="Aptos" w:hAnsi="Aptos"/>
          <w:sz w:val="22"/>
          <w:szCs w:val="22"/>
        </w:rPr>
      </w:pPr>
      <w:r w:rsidRPr="003C2357">
        <w:rPr>
          <w:rFonts w:ascii="Aptos" w:hAnsi="Aptos"/>
          <w:sz w:val="22"/>
          <w:szCs w:val="22"/>
        </w:rPr>
        <w:t>Find Application pool:</w:t>
      </w:r>
      <w:r w:rsidR="49F19139" w:rsidRPr="003C2357">
        <w:rPr>
          <w:rFonts w:ascii="Aptos" w:hAnsi="Aptos"/>
          <w:sz w:val="22"/>
          <w:szCs w:val="22"/>
        </w:rPr>
        <w:t xml:space="preserve"> Take note of the PID in the task manager that is running the IIS worker process.</w:t>
      </w:r>
      <w:r w:rsidR="7827326A" w:rsidRPr="003C2357">
        <w:rPr>
          <w:rFonts w:ascii="Aptos" w:hAnsi="Aptos"/>
          <w:sz w:val="22"/>
          <w:szCs w:val="22"/>
        </w:rPr>
        <w:t xml:space="preserve"> </w:t>
      </w:r>
    </w:p>
    <w:p w14:paraId="6AD76391" w14:textId="15E58111" w:rsidR="008F4AA5" w:rsidRPr="003C2357" w:rsidRDefault="7827326A" w:rsidP="00984B35">
      <w:pPr>
        <w:pStyle w:val="ListParagraph"/>
        <w:numPr>
          <w:ilvl w:val="0"/>
          <w:numId w:val="12"/>
        </w:numPr>
        <w:rPr>
          <w:rFonts w:ascii="Aptos" w:hAnsi="Aptos"/>
          <w:sz w:val="22"/>
          <w:szCs w:val="22"/>
        </w:rPr>
      </w:pPr>
      <w:r w:rsidRPr="003C2357">
        <w:rPr>
          <w:rFonts w:ascii="Aptos" w:hAnsi="Aptos"/>
          <w:sz w:val="22"/>
          <w:szCs w:val="22"/>
        </w:rPr>
        <w:t xml:space="preserve">Press Windows key + R to open the Run dialog. Type </w:t>
      </w:r>
      <w:proofErr w:type="spellStart"/>
      <w:r w:rsidRPr="003C2357">
        <w:rPr>
          <w:rFonts w:ascii="Aptos" w:hAnsi="Aptos"/>
          <w:sz w:val="22"/>
          <w:szCs w:val="22"/>
        </w:rPr>
        <w:t>cmd</w:t>
      </w:r>
      <w:proofErr w:type="spellEnd"/>
      <w:r w:rsidRPr="003C2357">
        <w:rPr>
          <w:rFonts w:ascii="Aptos" w:hAnsi="Aptos"/>
          <w:sz w:val="22"/>
          <w:szCs w:val="22"/>
        </w:rPr>
        <w:t xml:space="preserve"> and press Enter. Type the command "</w:t>
      </w:r>
      <w:proofErr w:type="spellStart"/>
      <w:r w:rsidRPr="003C2357">
        <w:rPr>
          <w:rFonts w:ascii="Aptos" w:hAnsi="Aptos"/>
          <w:sz w:val="22"/>
          <w:szCs w:val="22"/>
        </w:rPr>
        <w:t>appcmd</w:t>
      </w:r>
      <w:proofErr w:type="spellEnd"/>
      <w:r w:rsidRPr="003C2357">
        <w:rPr>
          <w:rFonts w:ascii="Aptos" w:hAnsi="Aptos"/>
          <w:sz w:val="22"/>
          <w:szCs w:val="22"/>
        </w:rPr>
        <w:t xml:space="preserve"> list wp"</w:t>
      </w:r>
      <w:r w:rsidR="7A742978" w:rsidRPr="003C2357">
        <w:rPr>
          <w:rFonts w:ascii="Aptos" w:hAnsi="Aptos"/>
          <w:sz w:val="22"/>
          <w:szCs w:val="22"/>
        </w:rPr>
        <w:t>.</w:t>
      </w:r>
    </w:p>
    <w:p w14:paraId="4ACB71A4" w14:textId="3C6F1595" w:rsidR="11D6FD77" w:rsidRPr="003C2357" w:rsidRDefault="7A742978">
      <w:pPr>
        <w:numPr>
          <w:ilvl w:val="0"/>
          <w:numId w:val="12"/>
        </w:numPr>
        <w:rPr>
          <w:szCs w:val="22"/>
        </w:rPr>
      </w:pPr>
      <w:r w:rsidRPr="003C2357">
        <w:rPr>
          <w:rFonts w:cstheme="minorBidi"/>
          <w:color w:val="auto"/>
          <w:kern w:val="2"/>
          <w:szCs w:val="22"/>
          <w14:ligatures w14:val="standardContextual"/>
        </w:rPr>
        <w:t xml:space="preserve"> Identify the application pool name with the PID.</w:t>
      </w:r>
      <w:r w:rsidR="37AFBF9A" w:rsidRPr="003C2357">
        <w:rPr>
          <w:rFonts w:cstheme="minorBidi"/>
          <w:color w:val="auto"/>
          <w:kern w:val="2"/>
          <w:szCs w:val="22"/>
          <w14:ligatures w14:val="standardContextual"/>
        </w:rPr>
        <w:t xml:space="preserve"> Find the application from the application pool name: Press Windows key + R to open the Run dialog. Type </w:t>
      </w:r>
      <w:proofErr w:type="spellStart"/>
      <w:r w:rsidR="37AFBF9A" w:rsidRPr="003C2357">
        <w:rPr>
          <w:rFonts w:cstheme="minorBidi"/>
          <w:color w:val="auto"/>
          <w:kern w:val="2"/>
          <w:szCs w:val="22"/>
          <w14:ligatures w14:val="standardContextual"/>
        </w:rPr>
        <w:t>inetmgr</w:t>
      </w:r>
      <w:proofErr w:type="spellEnd"/>
      <w:r w:rsidR="37AFBF9A" w:rsidRPr="003C2357">
        <w:rPr>
          <w:rFonts w:cstheme="minorBidi"/>
          <w:color w:val="auto"/>
          <w:kern w:val="2"/>
          <w:szCs w:val="22"/>
          <w14:ligatures w14:val="standardContextual"/>
        </w:rPr>
        <w:t xml:space="preserve"> and press Enter. Expand sites and check properties.</w:t>
      </w:r>
    </w:p>
    <w:p w14:paraId="48A6A4F6" w14:textId="6F386C6B" w:rsidR="00F96AA2" w:rsidRPr="00574797" w:rsidRDefault="598482A9" w:rsidP="00F96AA2">
      <w:pPr>
        <w:pStyle w:val="Heading3"/>
      </w:pPr>
      <w:bookmarkStart w:id="106" w:name="_Toc1446244491"/>
      <w:bookmarkStart w:id="107" w:name="_Toc2030213793"/>
      <w:r>
        <w:t>Findings</w:t>
      </w:r>
      <w:bookmarkEnd w:id="106"/>
      <w:bookmarkEnd w:id="107"/>
    </w:p>
    <w:p w14:paraId="237CBAFB" w14:textId="56D33EAC" w:rsidR="00A52817" w:rsidRPr="00574797" w:rsidRDefault="26781C27" w:rsidP="00534553">
      <w:pPr>
        <w:pStyle w:val="Heading4"/>
      </w:pPr>
      <w:bookmarkStart w:id="108" w:name="_Toc904797125"/>
      <w:r>
        <w:t xml:space="preserve">Resource intensive </w:t>
      </w:r>
      <w:proofErr w:type="spellStart"/>
      <w:r w:rsidR="08540471">
        <w:t>RecordPoint</w:t>
      </w:r>
      <w:proofErr w:type="spellEnd"/>
      <w:r w:rsidR="08540471">
        <w:t xml:space="preserve"> requests</w:t>
      </w:r>
      <w:bookmarkEnd w:id="108"/>
      <w:r w:rsidR="08540471">
        <w:t xml:space="preserve"> </w:t>
      </w:r>
    </w:p>
    <w:p w14:paraId="049B1009" w14:textId="77777777" w:rsidR="00A52817" w:rsidRPr="00574797" w:rsidRDefault="00A52817" w:rsidP="00A52817">
      <w:pPr>
        <w:rPr>
          <w:rFonts w:cs="Arial"/>
        </w:rPr>
      </w:pPr>
      <w:r w:rsidRPr="00574797">
        <w:rPr>
          <w:rFonts w:cs="Arial"/>
        </w:rPr>
        <w:t xml:space="preserve">The following scenario was identified during the day, showing high CPU utilization caused by the </w:t>
      </w:r>
      <w:proofErr w:type="spellStart"/>
      <w:r w:rsidRPr="00574797">
        <w:rPr>
          <w:rFonts w:cs="Arial"/>
        </w:rPr>
        <w:t>RecordPoint</w:t>
      </w:r>
      <w:proofErr w:type="spellEnd"/>
      <w:r w:rsidRPr="00574797">
        <w:rPr>
          <w:rFonts w:cs="Arial"/>
        </w:rPr>
        <w:t xml:space="preserve"> application.</w:t>
      </w:r>
    </w:p>
    <w:p w14:paraId="4BC2EEE1" w14:textId="77777777" w:rsidR="00A52817" w:rsidRPr="00574797" w:rsidRDefault="00A52817" w:rsidP="00A52817">
      <w:pPr>
        <w:rPr>
          <w:rFonts w:cs="Arial"/>
        </w:rPr>
      </w:pPr>
      <w:r w:rsidRPr="00574797">
        <w:rPr>
          <w:rFonts w:cs="Arial"/>
        </w:rPr>
        <w:t>Task Manager screen capture indicates the high memory utilization for the IIS Worker Process.</w:t>
      </w:r>
      <w:r w:rsidRPr="00574797">
        <w:rPr>
          <w:rFonts w:cs="Arial"/>
          <w:noProof/>
        </w:rPr>
        <w:drawing>
          <wp:inline distT="0" distB="0" distL="0" distR="0" wp14:anchorId="2E7C1D50" wp14:editId="6A7D3F88">
            <wp:extent cx="5355826" cy="2035880"/>
            <wp:effectExtent l="0" t="0" r="0" b="2540"/>
            <wp:docPr id="116642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9028" name="Picture 1" descr="A screenshot of a computer&#10;&#10;Description automatically generated"/>
                    <pic:cNvPicPr/>
                  </pic:nvPicPr>
                  <pic:blipFill>
                    <a:blip r:embed="rId47"/>
                    <a:stretch>
                      <a:fillRect/>
                    </a:stretch>
                  </pic:blipFill>
                  <pic:spPr>
                    <a:xfrm>
                      <a:off x="0" y="0"/>
                      <a:ext cx="5371405" cy="2041802"/>
                    </a:xfrm>
                    <a:prstGeom prst="rect">
                      <a:avLst/>
                    </a:prstGeom>
                  </pic:spPr>
                </pic:pic>
              </a:graphicData>
            </a:graphic>
          </wp:inline>
        </w:drawing>
      </w:r>
    </w:p>
    <w:p w14:paraId="1052FDC4" w14:textId="77777777" w:rsidR="00A52817" w:rsidRPr="00574797" w:rsidRDefault="00A52817" w:rsidP="00A52817">
      <w:pPr>
        <w:rPr>
          <w:rFonts w:cs="Arial"/>
        </w:rPr>
      </w:pPr>
      <w:r w:rsidRPr="00574797">
        <w:rPr>
          <w:rFonts w:cs="Arial"/>
          <w:noProof/>
        </w:rPr>
        <w:lastRenderedPageBreak/>
        <w:drawing>
          <wp:inline distT="0" distB="0" distL="0" distR="0" wp14:anchorId="61FB2A75" wp14:editId="7B98B37A">
            <wp:extent cx="5462268" cy="2821304"/>
            <wp:effectExtent l="0" t="0" r="5715" b="0"/>
            <wp:docPr id="20539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3970" name="Picture 1" descr="A screenshot of a computer&#10;&#10;Description automatically generated"/>
                    <pic:cNvPicPr/>
                  </pic:nvPicPr>
                  <pic:blipFill>
                    <a:blip r:embed="rId48"/>
                    <a:stretch>
                      <a:fillRect/>
                    </a:stretch>
                  </pic:blipFill>
                  <pic:spPr>
                    <a:xfrm>
                      <a:off x="0" y="0"/>
                      <a:ext cx="5478056" cy="2829459"/>
                    </a:xfrm>
                    <a:prstGeom prst="rect">
                      <a:avLst/>
                    </a:prstGeom>
                  </pic:spPr>
                </pic:pic>
              </a:graphicData>
            </a:graphic>
          </wp:inline>
        </w:drawing>
      </w:r>
    </w:p>
    <w:p w14:paraId="5ADDFB61" w14:textId="77777777" w:rsidR="00A52817" w:rsidRPr="00574797" w:rsidRDefault="00A52817" w:rsidP="00A52817">
      <w:pPr>
        <w:rPr>
          <w:rFonts w:cs="Arial"/>
        </w:rPr>
      </w:pPr>
      <w:r w:rsidRPr="00574797">
        <w:rPr>
          <w:rFonts w:cs="Arial"/>
        </w:rPr>
        <w:t xml:space="preserve">The following screen capture indicates that the </w:t>
      </w:r>
      <w:proofErr w:type="spellStart"/>
      <w:r w:rsidRPr="00574797">
        <w:rPr>
          <w:rFonts w:cs="Arial"/>
        </w:rPr>
        <w:t>RecordPoint</w:t>
      </w:r>
      <w:proofErr w:type="spellEnd"/>
      <w:r w:rsidRPr="00574797">
        <w:rPr>
          <w:rFonts w:cs="Arial"/>
        </w:rPr>
        <w:t xml:space="preserve"> application pool name, running under process ID 18784, is responsible for the high memory utilization</w:t>
      </w:r>
    </w:p>
    <w:p w14:paraId="11019467" w14:textId="77777777" w:rsidR="00A52817" w:rsidRPr="00574797" w:rsidRDefault="00A52817" w:rsidP="00A52817">
      <w:pPr>
        <w:rPr>
          <w:rFonts w:cs="Arial"/>
        </w:rPr>
      </w:pPr>
      <w:r w:rsidRPr="00574797">
        <w:rPr>
          <w:rFonts w:cs="Arial"/>
          <w:noProof/>
        </w:rPr>
        <w:drawing>
          <wp:inline distT="0" distB="0" distL="0" distR="0" wp14:anchorId="2C2A3B85" wp14:editId="6B3A1BE1">
            <wp:extent cx="4752960" cy="1468120"/>
            <wp:effectExtent l="0" t="0" r="0" b="0"/>
            <wp:docPr id="169038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35" name="Picture 1" descr="A screen shot of a computer&#10;&#10;Description automatically generated"/>
                    <pic:cNvPicPr/>
                  </pic:nvPicPr>
                  <pic:blipFill>
                    <a:blip r:embed="rId49"/>
                    <a:stretch>
                      <a:fillRect/>
                    </a:stretch>
                  </pic:blipFill>
                  <pic:spPr>
                    <a:xfrm>
                      <a:off x="0" y="0"/>
                      <a:ext cx="4773383" cy="1474428"/>
                    </a:xfrm>
                    <a:prstGeom prst="rect">
                      <a:avLst/>
                    </a:prstGeom>
                  </pic:spPr>
                </pic:pic>
              </a:graphicData>
            </a:graphic>
          </wp:inline>
        </w:drawing>
      </w:r>
    </w:p>
    <w:p w14:paraId="04A6F6EF" w14:textId="77777777" w:rsidR="00A52817" w:rsidRPr="00574797" w:rsidRDefault="00A52817" w:rsidP="00A52817">
      <w:pPr>
        <w:rPr>
          <w:rFonts w:cs="Arial"/>
        </w:rPr>
      </w:pPr>
    </w:p>
    <w:p w14:paraId="145BD531" w14:textId="77777777" w:rsidR="00A52817" w:rsidRPr="00574797" w:rsidRDefault="00A52817" w:rsidP="00A52817">
      <w:pPr>
        <w:rPr>
          <w:rFonts w:cs="Arial"/>
        </w:rPr>
      </w:pPr>
      <w:r w:rsidRPr="00574797">
        <w:rPr>
          <w:rFonts w:cs="Arial"/>
        </w:rPr>
        <w:t xml:space="preserve">The following screen capture indicates the </w:t>
      </w:r>
      <w:proofErr w:type="spellStart"/>
      <w:r w:rsidRPr="00574797">
        <w:rPr>
          <w:rFonts w:cs="Arial"/>
        </w:rPr>
        <w:t>RecordPoint</w:t>
      </w:r>
      <w:proofErr w:type="spellEnd"/>
      <w:r w:rsidRPr="00574797">
        <w:rPr>
          <w:rFonts w:cs="Arial"/>
        </w:rPr>
        <w:t xml:space="preserve"> IIS site running under the application pool name ‘SharePoint – record’.</w:t>
      </w:r>
      <w:r w:rsidRPr="00574797">
        <w:rPr>
          <w:rFonts w:cs="Arial"/>
          <w:noProof/>
        </w:rPr>
        <w:drawing>
          <wp:inline distT="0" distB="0" distL="0" distR="0" wp14:anchorId="2F4C7A47" wp14:editId="23FBD33B">
            <wp:extent cx="5441316" cy="2074404"/>
            <wp:effectExtent l="0" t="0" r="6985" b="2540"/>
            <wp:docPr id="59424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9996" name="Picture 1" descr="A screenshot of a computer&#10;&#10;Description automatically generated"/>
                    <pic:cNvPicPr/>
                  </pic:nvPicPr>
                  <pic:blipFill>
                    <a:blip r:embed="rId50"/>
                    <a:stretch>
                      <a:fillRect/>
                    </a:stretch>
                  </pic:blipFill>
                  <pic:spPr>
                    <a:xfrm>
                      <a:off x="0" y="0"/>
                      <a:ext cx="5454453" cy="2079412"/>
                    </a:xfrm>
                    <a:prstGeom prst="rect">
                      <a:avLst/>
                    </a:prstGeom>
                  </pic:spPr>
                </pic:pic>
              </a:graphicData>
            </a:graphic>
          </wp:inline>
        </w:drawing>
      </w:r>
    </w:p>
    <w:p w14:paraId="220E6C47" w14:textId="77777777" w:rsidR="00A52817" w:rsidRPr="00574797" w:rsidRDefault="00A52817" w:rsidP="00A52817">
      <w:pPr>
        <w:rPr>
          <w:rFonts w:cs="Arial"/>
        </w:rPr>
      </w:pPr>
    </w:p>
    <w:p w14:paraId="6510FB9E" w14:textId="77777777" w:rsidR="00A52817" w:rsidRPr="00574797" w:rsidRDefault="00A52817" w:rsidP="00A52817">
      <w:pPr>
        <w:ind w:left="720"/>
        <w:rPr>
          <w:rFonts w:cs="Arial"/>
        </w:rPr>
      </w:pPr>
    </w:p>
    <w:p w14:paraId="5791D0FC" w14:textId="77777777" w:rsidR="00A52817" w:rsidRPr="00574797" w:rsidRDefault="37C08FEB" w:rsidP="00F42AE3">
      <w:pPr>
        <w:pStyle w:val="Heading3"/>
      </w:pPr>
      <w:bookmarkStart w:id="109" w:name="_Toc917494042"/>
      <w:bookmarkStart w:id="110" w:name="_Toc1316177620"/>
      <w:r>
        <w:lastRenderedPageBreak/>
        <w:t>Recommendations</w:t>
      </w:r>
      <w:bookmarkEnd w:id="109"/>
      <w:bookmarkEnd w:id="110"/>
    </w:p>
    <w:p w14:paraId="100B45AA" w14:textId="054A3E36" w:rsidR="00A52817" w:rsidRPr="00135FFA" w:rsidRDefault="1B56617B" w:rsidP="00984B35">
      <w:pPr>
        <w:pStyle w:val="ListParagraph"/>
        <w:numPr>
          <w:ilvl w:val="0"/>
          <w:numId w:val="11"/>
        </w:numPr>
        <w:rPr>
          <w:rFonts w:ascii="Aptos" w:hAnsi="Aptos" w:cs="Arial"/>
          <w:sz w:val="22"/>
          <w:szCs w:val="22"/>
        </w:rPr>
      </w:pPr>
      <w:r w:rsidRPr="00135FFA">
        <w:rPr>
          <w:rFonts w:ascii="Aptos" w:hAnsi="Aptos" w:cs="Arial"/>
          <w:sz w:val="22"/>
          <w:szCs w:val="22"/>
        </w:rPr>
        <w:t xml:space="preserve">Host </w:t>
      </w:r>
      <w:proofErr w:type="spellStart"/>
      <w:r w:rsidRPr="00135FFA">
        <w:rPr>
          <w:rFonts w:ascii="Aptos" w:hAnsi="Aptos" w:cs="Arial"/>
          <w:sz w:val="22"/>
          <w:szCs w:val="22"/>
        </w:rPr>
        <w:t>RecordPoint</w:t>
      </w:r>
      <w:proofErr w:type="spellEnd"/>
      <w:r w:rsidRPr="00135FFA">
        <w:rPr>
          <w:rFonts w:ascii="Aptos" w:hAnsi="Aptos" w:cs="Arial"/>
          <w:sz w:val="22"/>
          <w:szCs w:val="22"/>
        </w:rPr>
        <w:t xml:space="preserve"> on its own server. this will reduce the burden on the </w:t>
      </w:r>
      <w:r w:rsidR="7B16BA33" w:rsidRPr="00135FFA">
        <w:rPr>
          <w:rFonts w:ascii="Aptos" w:hAnsi="Aptos" w:cs="Arial"/>
          <w:sz w:val="22"/>
          <w:szCs w:val="22"/>
        </w:rPr>
        <w:t xml:space="preserve">SharePoint Application </w:t>
      </w:r>
      <w:r w:rsidRPr="00135FFA">
        <w:rPr>
          <w:rFonts w:ascii="Aptos" w:hAnsi="Aptos" w:cs="Arial"/>
          <w:sz w:val="22"/>
          <w:szCs w:val="22"/>
        </w:rPr>
        <w:t>se</w:t>
      </w:r>
      <w:r w:rsidR="7B16BA33" w:rsidRPr="00135FFA">
        <w:rPr>
          <w:rFonts w:ascii="Aptos" w:hAnsi="Aptos" w:cs="Arial"/>
          <w:sz w:val="22"/>
          <w:szCs w:val="22"/>
        </w:rPr>
        <w:t>r</w:t>
      </w:r>
      <w:r w:rsidRPr="00135FFA">
        <w:rPr>
          <w:rFonts w:ascii="Aptos" w:hAnsi="Aptos" w:cs="Arial"/>
          <w:sz w:val="22"/>
          <w:szCs w:val="22"/>
        </w:rPr>
        <w:t xml:space="preserve">ver and enhance the site availability, security and performance. </w:t>
      </w:r>
    </w:p>
    <w:p w14:paraId="1B7C56BD" w14:textId="77777777" w:rsidR="00A52817" w:rsidRPr="00574797" w:rsidRDefault="00A52817" w:rsidP="00A52817">
      <w:pPr>
        <w:rPr>
          <w:rFonts w:cs="Arial"/>
        </w:rPr>
      </w:pPr>
      <w:r w:rsidRPr="00574797">
        <w:rPr>
          <w:rFonts w:cs="Arial"/>
        </w:rPr>
        <w:br w:type="page"/>
      </w:r>
    </w:p>
    <w:p w14:paraId="0C184B2F" w14:textId="49BC6780" w:rsidR="00A52817" w:rsidRPr="00574797" w:rsidRDefault="37C08FEB" w:rsidP="00671DB8">
      <w:pPr>
        <w:pStyle w:val="Heading2"/>
      </w:pPr>
      <w:bookmarkStart w:id="111" w:name="_Toc182472382"/>
      <w:bookmarkStart w:id="112" w:name="_Toc562025887"/>
      <w:bookmarkStart w:id="113" w:name="_Toc2088708789"/>
      <w:r>
        <w:lastRenderedPageBreak/>
        <w:t>SharePoint server security updates</w:t>
      </w:r>
      <w:bookmarkEnd w:id="111"/>
      <w:bookmarkEnd w:id="112"/>
      <w:bookmarkEnd w:id="113"/>
    </w:p>
    <w:p w14:paraId="0505FC48" w14:textId="77777777" w:rsidR="0036429E" w:rsidRDefault="61BB6FAD" w:rsidP="0036429E">
      <w:pPr>
        <w:pStyle w:val="Heading3"/>
      </w:pPr>
      <w:bookmarkStart w:id="114" w:name="_Toc556045729"/>
      <w:bookmarkStart w:id="115" w:name="_Toc199501503"/>
      <w:r>
        <w:t>Process</w:t>
      </w:r>
      <w:bookmarkEnd w:id="114"/>
      <w:bookmarkEnd w:id="115"/>
    </w:p>
    <w:p w14:paraId="51B66601" w14:textId="5A65552F" w:rsidR="11D6FD77" w:rsidRPr="00135FFA" w:rsidRDefault="2E4F6E9A">
      <w:pPr>
        <w:pStyle w:val="ListParagraph"/>
        <w:numPr>
          <w:ilvl w:val="0"/>
          <w:numId w:val="9"/>
        </w:numPr>
        <w:rPr>
          <w:rFonts w:ascii="Aptos" w:hAnsi="Aptos"/>
          <w:sz w:val="22"/>
          <w:szCs w:val="22"/>
        </w:rPr>
      </w:pPr>
      <w:r w:rsidRPr="00135FFA">
        <w:rPr>
          <w:rFonts w:ascii="Aptos" w:hAnsi="Aptos"/>
          <w:sz w:val="22"/>
          <w:szCs w:val="22"/>
        </w:rPr>
        <w:t>Establish a remote desktop connection to the server EECSBWFE02</w:t>
      </w:r>
      <w:r w:rsidR="293830F2" w:rsidRPr="00135FFA">
        <w:rPr>
          <w:rFonts w:ascii="Aptos" w:hAnsi="Aptos"/>
          <w:sz w:val="22"/>
          <w:szCs w:val="22"/>
        </w:rPr>
        <w:t xml:space="preserve">. Open </w:t>
      </w:r>
      <w:r w:rsidR="06B94120" w:rsidRPr="00135FFA">
        <w:rPr>
          <w:rFonts w:ascii="Aptos" w:hAnsi="Aptos"/>
          <w:sz w:val="22"/>
          <w:szCs w:val="22"/>
        </w:rPr>
        <w:t>Update history in settings.</w:t>
      </w:r>
    </w:p>
    <w:p w14:paraId="603894A2" w14:textId="77777777" w:rsidR="0036429E" w:rsidRDefault="61BB6FAD" w:rsidP="0036429E">
      <w:pPr>
        <w:pStyle w:val="Heading3"/>
      </w:pPr>
      <w:bookmarkStart w:id="116" w:name="_Toc1664419883"/>
      <w:bookmarkStart w:id="117" w:name="_Toc2140245527"/>
      <w:r>
        <w:t>Findings</w:t>
      </w:r>
      <w:bookmarkEnd w:id="116"/>
      <w:bookmarkEnd w:id="117"/>
    </w:p>
    <w:p w14:paraId="1B08F83C" w14:textId="32541F11" w:rsidR="00A52817" w:rsidRPr="00574797" w:rsidRDefault="37C08FEB" w:rsidP="001A21C3">
      <w:pPr>
        <w:pStyle w:val="Heading4"/>
      </w:pPr>
      <w:bookmarkStart w:id="118" w:name="_Toc44955026"/>
      <w:r>
        <w:t>The SharePoint application server and cumulative updates are current</w:t>
      </w:r>
      <w:bookmarkEnd w:id="118"/>
    </w:p>
    <w:p w14:paraId="4227C514" w14:textId="77777777" w:rsidR="00A52817" w:rsidRPr="00135FFA" w:rsidRDefault="1B56617B" w:rsidP="00984B35">
      <w:pPr>
        <w:pStyle w:val="ListParagraph"/>
        <w:numPr>
          <w:ilvl w:val="0"/>
          <w:numId w:val="10"/>
        </w:numPr>
        <w:rPr>
          <w:rFonts w:ascii="Aptos" w:hAnsi="Aptos" w:cs="Arial"/>
          <w:sz w:val="22"/>
          <w:szCs w:val="22"/>
        </w:rPr>
      </w:pPr>
      <w:r w:rsidRPr="00135FFA">
        <w:rPr>
          <w:rFonts w:ascii="Aptos" w:hAnsi="Aptos" w:cs="Arial"/>
          <w:sz w:val="22"/>
          <w:szCs w:val="22"/>
        </w:rPr>
        <w:t>Latest Security updates:29/10/2024</w:t>
      </w:r>
    </w:p>
    <w:p w14:paraId="0AC05B59" w14:textId="77777777" w:rsidR="00A52817" w:rsidRPr="00135FFA" w:rsidRDefault="1B56617B" w:rsidP="00984B35">
      <w:pPr>
        <w:pStyle w:val="ListParagraph"/>
        <w:numPr>
          <w:ilvl w:val="0"/>
          <w:numId w:val="10"/>
        </w:numPr>
        <w:rPr>
          <w:rFonts w:ascii="Aptos" w:hAnsi="Aptos" w:cs="Arial"/>
          <w:sz w:val="22"/>
          <w:szCs w:val="22"/>
        </w:rPr>
      </w:pPr>
      <w:r w:rsidRPr="00135FFA">
        <w:rPr>
          <w:rFonts w:ascii="Aptos" w:hAnsi="Aptos" w:cs="Arial"/>
          <w:sz w:val="22"/>
          <w:szCs w:val="22"/>
        </w:rPr>
        <w:t>Latest Cumulative updates on 29/10/2024</w:t>
      </w:r>
    </w:p>
    <w:p w14:paraId="107D18F6" w14:textId="77777777" w:rsidR="00A52817" w:rsidRPr="00574797" w:rsidRDefault="00A52817" w:rsidP="00A52817">
      <w:pPr>
        <w:rPr>
          <w:rFonts w:cs="Arial"/>
        </w:rPr>
      </w:pPr>
    </w:p>
    <w:p w14:paraId="2A334E9D" w14:textId="77777777" w:rsidR="00A52817" w:rsidRPr="00574797" w:rsidRDefault="00A52817" w:rsidP="00A52817">
      <w:pPr>
        <w:rPr>
          <w:rFonts w:cs="Arial"/>
        </w:rPr>
      </w:pPr>
      <w:r w:rsidRPr="00574797">
        <w:rPr>
          <w:rFonts w:cs="Arial"/>
          <w:noProof/>
        </w:rPr>
        <w:drawing>
          <wp:inline distT="0" distB="0" distL="0" distR="0" wp14:anchorId="0EE34552" wp14:editId="3FE707D2">
            <wp:extent cx="5731510" cy="4803140"/>
            <wp:effectExtent l="0" t="0" r="2540" b="0"/>
            <wp:docPr id="71859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95270" name="Picture 1" descr="A screenshot of a computer&#10;&#10;Description automatically generated"/>
                    <pic:cNvPicPr/>
                  </pic:nvPicPr>
                  <pic:blipFill>
                    <a:blip r:embed="rId51"/>
                    <a:stretch>
                      <a:fillRect/>
                    </a:stretch>
                  </pic:blipFill>
                  <pic:spPr>
                    <a:xfrm>
                      <a:off x="0" y="0"/>
                      <a:ext cx="5731510" cy="4803140"/>
                    </a:xfrm>
                    <a:prstGeom prst="rect">
                      <a:avLst/>
                    </a:prstGeom>
                  </pic:spPr>
                </pic:pic>
              </a:graphicData>
            </a:graphic>
          </wp:inline>
        </w:drawing>
      </w:r>
    </w:p>
    <w:p w14:paraId="0D5BAE30" w14:textId="77777777" w:rsidR="00A52817" w:rsidRPr="00574797" w:rsidRDefault="00A52817" w:rsidP="00A52817">
      <w:pPr>
        <w:rPr>
          <w:rFonts w:cs="Arial"/>
        </w:rPr>
      </w:pPr>
    </w:p>
    <w:p w14:paraId="1136100D" w14:textId="77777777" w:rsidR="00A52817" w:rsidRPr="00574797" w:rsidRDefault="00A52817" w:rsidP="00A52817">
      <w:pPr>
        <w:rPr>
          <w:rFonts w:cs="Arial"/>
        </w:rPr>
      </w:pPr>
      <w:r w:rsidRPr="00574797">
        <w:rPr>
          <w:rFonts w:cs="Arial"/>
        </w:rPr>
        <w:br w:type="page"/>
      </w:r>
    </w:p>
    <w:p w14:paraId="6212876E" w14:textId="1733B6C7" w:rsidR="00A52817" w:rsidRPr="00574797" w:rsidRDefault="37C08FEB" w:rsidP="002C36D5">
      <w:pPr>
        <w:pStyle w:val="Heading2"/>
      </w:pPr>
      <w:bookmarkStart w:id="119" w:name="_Toc182472383"/>
      <w:bookmarkStart w:id="120" w:name="_Toc1163293618"/>
      <w:bookmarkStart w:id="121" w:name="_Toc1253212809"/>
      <w:r>
        <w:lastRenderedPageBreak/>
        <w:t>SharePoint Server Installed Software</w:t>
      </w:r>
      <w:bookmarkEnd w:id="119"/>
      <w:bookmarkEnd w:id="120"/>
      <w:bookmarkEnd w:id="121"/>
    </w:p>
    <w:p w14:paraId="2EF7E59A" w14:textId="77777777" w:rsidR="002C36D5" w:rsidRDefault="1D7C6101" w:rsidP="002C36D5">
      <w:pPr>
        <w:pStyle w:val="Heading3"/>
      </w:pPr>
      <w:bookmarkStart w:id="122" w:name="_Toc337956767"/>
      <w:bookmarkStart w:id="123" w:name="_Toc780453950"/>
      <w:r>
        <w:t>Process</w:t>
      </w:r>
      <w:bookmarkEnd w:id="122"/>
      <w:bookmarkEnd w:id="123"/>
    </w:p>
    <w:p w14:paraId="4051DB90" w14:textId="009E9EE1" w:rsidR="00EC5501" w:rsidRPr="00135FFA" w:rsidRDefault="2E4F6E9A" w:rsidP="00984B35">
      <w:pPr>
        <w:pStyle w:val="ListParagraph"/>
        <w:numPr>
          <w:ilvl w:val="0"/>
          <w:numId w:val="8"/>
        </w:numPr>
        <w:rPr>
          <w:rFonts w:ascii="Aptos" w:hAnsi="Aptos"/>
          <w:sz w:val="22"/>
          <w:szCs w:val="22"/>
        </w:rPr>
      </w:pPr>
      <w:r w:rsidRPr="00135FFA">
        <w:rPr>
          <w:rFonts w:ascii="Aptos" w:hAnsi="Aptos"/>
          <w:sz w:val="22"/>
          <w:szCs w:val="22"/>
        </w:rPr>
        <w:t>Establish a remote desktop connection to the server EECSBWFE02</w:t>
      </w:r>
      <w:r w:rsidR="2F066707" w:rsidRPr="00135FFA">
        <w:rPr>
          <w:rFonts w:ascii="Aptos" w:hAnsi="Aptos"/>
          <w:sz w:val="22"/>
          <w:szCs w:val="22"/>
        </w:rPr>
        <w:t xml:space="preserve">. </w:t>
      </w:r>
    </w:p>
    <w:p w14:paraId="2E4FAEA2" w14:textId="3643DDD4" w:rsidR="11D6FD77" w:rsidRPr="00135FFA" w:rsidRDefault="2F066707">
      <w:pPr>
        <w:pStyle w:val="ListParagraph"/>
        <w:numPr>
          <w:ilvl w:val="0"/>
          <w:numId w:val="8"/>
        </w:numPr>
        <w:rPr>
          <w:rFonts w:ascii="Aptos" w:hAnsi="Aptos"/>
          <w:sz w:val="22"/>
          <w:szCs w:val="22"/>
        </w:rPr>
      </w:pPr>
      <w:r w:rsidRPr="00135FFA">
        <w:rPr>
          <w:rFonts w:ascii="Aptos" w:hAnsi="Aptos"/>
          <w:sz w:val="22"/>
          <w:szCs w:val="22"/>
        </w:rPr>
        <w:t>Open control panel and navigate to Programs and features.</w:t>
      </w:r>
    </w:p>
    <w:p w14:paraId="6021A517" w14:textId="77777777" w:rsidR="002C36D5" w:rsidRDefault="1D7C6101" w:rsidP="002C36D5">
      <w:pPr>
        <w:pStyle w:val="Heading3"/>
      </w:pPr>
      <w:bookmarkStart w:id="124" w:name="_Toc1580788520"/>
      <w:bookmarkStart w:id="125" w:name="_Toc535681167"/>
      <w:r>
        <w:t>Findings</w:t>
      </w:r>
      <w:bookmarkEnd w:id="124"/>
      <w:bookmarkEnd w:id="125"/>
    </w:p>
    <w:p w14:paraId="44EC70DF" w14:textId="143D2E52" w:rsidR="008D4534" w:rsidRPr="008D4534" w:rsidRDefault="27946829" w:rsidP="008D4534">
      <w:pPr>
        <w:pStyle w:val="Heading4"/>
      </w:pPr>
      <w:bookmarkStart w:id="126" w:name="_Toc2104923535"/>
      <w:r>
        <w:t>Third-Party Software Affecting Server Performance</w:t>
      </w:r>
      <w:bookmarkEnd w:id="126"/>
    </w:p>
    <w:p w14:paraId="7BE27673" w14:textId="4D1956BE" w:rsidR="00A52817" w:rsidRPr="00574797" w:rsidRDefault="00A52817" w:rsidP="00A52817">
      <w:pPr>
        <w:rPr>
          <w:rFonts w:cs="Arial"/>
        </w:rPr>
      </w:pPr>
      <w:r w:rsidRPr="00574797">
        <w:rPr>
          <w:rFonts w:cs="Arial"/>
        </w:rPr>
        <w:t>Installing multiple applications like Google Chrome, Internet Explorer, Sharegate Migration Tool, and SharePoint Designer on a single SharePoint 2019 server can impact performance and is generally not considered best practice. Here are some reasons why and recommendations:</w:t>
      </w:r>
    </w:p>
    <w:p w14:paraId="39E724C5" w14:textId="77777777" w:rsidR="00A52817" w:rsidRPr="00135FFA" w:rsidRDefault="1B56617B" w:rsidP="00984B35">
      <w:pPr>
        <w:pStyle w:val="ListParagraph"/>
        <w:numPr>
          <w:ilvl w:val="0"/>
          <w:numId w:val="7"/>
        </w:numPr>
        <w:rPr>
          <w:rFonts w:ascii="Aptos" w:hAnsi="Aptos" w:cs="Arial"/>
          <w:sz w:val="22"/>
          <w:szCs w:val="22"/>
        </w:rPr>
      </w:pPr>
      <w:r w:rsidRPr="00135FFA">
        <w:rPr>
          <w:rFonts w:ascii="Aptos" w:hAnsi="Aptos" w:cs="Arial"/>
          <w:sz w:val="22"/>
          <w:szCs w:val="22"/>
        </w:rPr>
        <w:t>Resource Consumption: Each application consumes CPU, memory, and disk resources, which can affect the performance of your SharePoint server, especially under load.</w:t>
      </w:r>
    </w:p>
    <w:p w14:paraId="737A714E" w14:textId="77777777" w:rsidR="00A52817" w:rsidRPr="00135FFA" w:rsidRDefault="1B56617B" w:rsidP="00984B35">
      <w:pPr>
        <w:pStyle w:val="ListParagraph"/>
        <w:numPr>
          <w:ilvl w:val="0"/>
          <w:numId w:val="7"/>
        </w:numPr>
        <w:rPr>
          <w:rFonts w:ascii="Aptos" w:hAnsi="Aptos" w:cs="Arial"/>
          <w:sz w:val="22"/>
          <w:szCs w:val="22"/>
        </w:rPr>
      </w:pPr>
      <w:r w:rsidRPr="00135FFA">
        <w:rPr>
          <w:rFonts w:ascii="Aptos" w:hAnsi="Aptos" w:cs="Arial"/>
          <w:sz w:val="22"/>
          <w:szCs w:val="22"/>
        </w:rPr>
        <w:t>Security Risks: Having multiple applications increases the attack surface, potentially exposing your server to security vulnerabilities.</w:t>
      </w:r>
    </w:p>
    <w:p w14:paraId="08CB870D" w14:textId="2FA87913" w:rsidR="00A52817" w:rsidRPr="00135FFA" w:rsidRDefault="1B56617B" w:rsidP="00984B35">
      <w:pPr>
        <w:pStyle w:val="ListParagraph"/>
        <w:numPr>
          <w:ilvl w:val="0"/>
          <w:numId w:val="7"/>
        </w:numPr>
        <w:rPr>
          <w:rFonts w:ascii="Aptos" w:hAnsi="Aptos" w:cs="Arial"/>
          <w:sz w:val="22"/>
          <w:szCs w:val="22"/>
        </w:rPr>
      </w:pPr>
      <w:r w:rsidRPr="00135FFA">
        <w:rPr>
          <w:rFonts w:ascii="Aptos" w:hAnsi="Aptos" w:cs="Arial"/>
          <w:sz w:val="22"/>
          <w:szCs w:val="22"/>
        </w:rPr>
        <w:t>Minimal Installation: Only install essential applications on your SharePoint server. For instance, use a dedicated machine or VM for running Sharegate Migration Tool during migrations.</w:t>
      </w:r>
    </w:p>
    <w:p w14:paraId="3B59B213" w14:textId="2EF7969F" w:rsidR="00A52817" w:rsidRPr="00574797" w:rsidRDefault="1B56617B" w:rsidP="00A52817">
      <w:pPr>
        <w:rPr>
          <w:rFonts w:cs="Arial"/>
        </w:rPr>
      </w:pPr>
      <w:r>
        <w:rPr>
          <w:noProof/>
        </w:rPr>
        <w:drawing>
          <wp:inline distT="0" distB="0" distL="0" distR="0" wp14:anchorId="1D23E380" wp14:editId="79EB3596">
            <wp:extent cx="5731510" cy="3288030"/>
            <wp:effectExtent l="0" t="0" r="2540" b="7620"/>
            <wp:docPr id="1389194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7B115CBD" w14:textId="77777777" w:rsidR="00A52817" w:rsidRPr="00574797" w:rsidRDefault="00A52817" w:rsidP="00A52817">
      <w:pPr>
        <w:rPr>
          <w:rFonts w:cs="Arial"/>
        </w:rPr>
      </w:pPr>
    </w:p>
    <w:p w14:paraId="641FB6B2" w14:textId="77777777" w:rsidR="00A52817" w:rsidRPr="00574797" w:rsidRDefault="00A52817" w:rsidP="00A52817">
      <w:pPr>
        <w:rPr>
          <w:rFonts w:cs="Arial"/>
        </w:rPr>
      </w:pPr>
    </w:p>
    <w:p w14:paraId="2FB0A434" w14:textId="02F66CD1" w:rsidR="00C34AC3" w:rsidRPr="00574797" w:rsidRDefault="00C34AC3">
      <w:pPr>
        <w:spacing w:before="0" w:after="0" w:line="240" w:lineRule="auto"/>
        <w:rPr>
          <w:rFonts w:cs="Arial"/>
        </w:rPr>
      </w:pPr>
      <w:r w:rsidRPr="00574797">
        <w:rPr>
          <w:rFonts w:cs="Arial"/>
        </w:rPr>
        <w:br w:type="page"/>
      </w:r>
    </w:p>
    <w:p w14:paraId="42B942FA" w14:textId="77777777" w:rsidR="00A52817" w:rsidRPr="00574797" w:rsidRDefault="00A52817" w:rsidP="00A52817">
      <w:pPr>
        <w:rPr>
          <w:rFonts w:cs="Arial"/>
        </w:rPr>
      </w:pPr>
    </w:p>
    <w:p w14:paraId="12C7C4D8" w14:textId="59D148AE" w:rsidR="00D765A0" w:rsidRPr="00574797" w:rsidRDefault="2A88ADC4" w:rsidP="0007291A">
      <w:pPr>
        <w:pStyle w:val="Heading2"/>
      </w:pPr>
      <w:bookmarkStart w:id="127" w:name="_Toc182472384"/>
      <w:bookmarkStart w:id="128" w:name="_Toc1410478850"/>
      <w:bookmarkStart w:id="129" w:name="_Toc2057847923"/>
      <w:r>
        <w:t>IIS Logs Analysis</w:t>
      </w:r>
      <w:bookmarkEnd w:id="127"/>
      <w:bookmarkEnd w:id="128"/>
      <w:bookmarkEnd w:id="129"/>
    </w:p>
    <w:p w14:paraId="65CDA684" w14:textId="77777777" w:rsidR="0007291A" w:rsidRDefault="0198CEAE" w:rsidP="0007291A">
      <w:pPr>
        <w:pStyle w:val="Heading3"/>
      </w:pPr>
      <w:bookmarkStart w:id="130" w:name="_Toc1623654970"/>
      <w:bookmarkStart w:id="131" w:name="_Toc700676441"/>
      <w:r>
        <w:t>Process</w:t>
      </w:r>
      <w:bookmarkEnd w:id="130"/>
      <w:bookmarkEnd w:id="131"/>
    </w:p>
    <w:p w14:paraId="15500D1C" w14:textId="442E1D8E" w:rsidR="00EC5501" w:rsidRPr="00135FFA" w:rsidRDefault="2E4F6E9A" w:rsidP="00984B35">
      <w:pPr>
        <w:pStyle w:val="ListParagraph"/>
        <w:numPr>
          <w:ilvl w:val="0"/>
          <w:numId w:val="6"/>
        </w:numPr>
        <w:rPr>
          <w:rFonts w:ascii="Aptos" w:hAnsi="Aptos"/>
          <w:sz w:val="22"/>
          <w:szCs w:val="22"/>
        </w:rPr>
      </w:pPr>
      <w:r w:rsidRPr="00135FFA">
        <w:rPr>
          <w:rFonts w:ascii="Aptos" w:hAnsi="Aptos"/>
          <w:sz w:val="22"/>
          <w:szCs w:val="22"/>
        </w:rPr>
        <w:t>Establish a remote desktop connection to the server EECSBWFE02</w:t>
      </w:r>
      <w:r w:rsidR="32CADA32" w:rsidRPr="00135FFA">
        <w:rPr>
          <w:rFonts w:ascii="Aptos" w:hAnsi="Aptos"/>
          <w:sz w:val="22"/>
          <w:szCs w:val="22"/>
        </w:rPr>
        <w:t xml:space="preserve">. </w:t>
      </w:r>
    </w:p>
    <w:p w14:paraId="6EE26891" w14:textId="21B533A1" w:rsidR="11D6FD77" w:rsidRPr="00135FFA" w:rsidRDefault="32CADA32">
      <w:pPr>
        <w:pStyle w:val="ListParagraph"/>
        <w:numPr>
          <w:ilvl w:val="0"/>
          <w:numId w:val="6"/>
        </w:numPr>
        <w:rPr>
          <w:rFonts w:ascii="Aptos" w:hAnsi="Aptos"/>
          <w:sz w:val="22"/>
          <w:szCs w:val="22"/>
        </w:rPr>
      </w:pPr>
      <w:r w:rsidRPr="00135FFA">
        <w:rPr>
          <w:rFonts w:ascii="Aptos" w:hAnsi="Aptos"/>
          <w:sz w:val="22"/>
          <w:szCs w:val="22"/>
        </w:rPr>
        <w:t xml:space="preserve">Navigate to </w:t>
      </w:r>
      <w:r w:rsidR="39CC5786" w:rsidRPr="00135FFA">
        <w:rPr>
          <w:rFonts w:ascii="Aptos" w:hAnsi="Aptos"/>
          <w:sz w:val="22"/>
          <w:szCs w:val="22"/>
        </w:rPr>
        <w:t>the “</w:t>
      </w:r>
      <w:r w:rsidRPr="00135FFA">
        <w:rPr>
          <w:rFonts w:ascii="Aptos" w:hAnsi="Aptos"/>
          <w:sz w:val="22"/>
          <w:szCs w:val="22"/>
        </w:rPr>
        <w:t>E</w:t>
      </w:r>
      <w:r w:rsidR="1481BA97" w:rsidRPr="00135FFA">
        <w:rPr>
          <w:rFonts w:ascii="Aptos" w:hAnsi="Aptos"/>
          <w:sz w:val="22"/>
          <w:szCs w:val="22"/>
        </w:rPr>
        <w:t>”</w:t>
      </w:r>
      <w:r w:rsidRPr="00135FFA">
        <w:rPr>
          <w:rFonts w:ascii="Aptos" w:hAnsi="Aptos"/>
          <w:sz w:val="22"/>
          <w:szCs w:val="22"/>
        </w:rPr>
        <w:t xml:space="preserve"> drive and open the folder</w:t>
      </w:r>
      <w:r w:rsidR="3974385D" w:rsidRPr="00135FFA">
        <w:rPr>
          <w:rFonts w:ascii="Aptos" w:hAnsi="Aptos"/>
          <w:sz w:val="22"/>
          <w:szCs w:val="22"/>
        </w:rPr>
        <w:t xml:space="preserve"> </w:t>
      </w:r>
      <w:r w:rsidR="670D56B4" w:rsidRPr="00135FFA">
        <w:rPr>
          <w:rFonts w:ascii="Aptos" w:hAnsi="Aptos"/>
          <w:sz w:val="22"/>
          <w:szCs w:val="22"/>
        </w:rPr>
        <w:t>“</w:t>
      </w:r>
      <w:r w:rsidR="3974385D" w:rsidRPr="00135FFA">
        <w:rPr>
          <w:rFonts w:ascii="Aptos" w:hAnsi="Aptos"/>
          <w:sz w:val="22"/>
          <w:szCs w:val="22"/>
        </w:rPr>
        <w:t>IIS Logs</w:t>
      </w:r>
      <w:r w:rsidR="584CC950" w:rsidRPr="00135FFA">
        <w:rPr>
          <w:rFonts w:ascii="Aptos" w:hAnsi="Aptos"/>
          <w:sz w:val="22"/>
          <w:szCs w:val="22"/>
        </w:rPr>
        <w:t>”</w:t>
      </w:r>
      <w:r w:rsidR="3974385D" w:rsidRPr="00135FFA">
        <w:rPr>
          <w:rFonts w:ascii="Aptos" w:hAnsi="Aptos"/>
          <w:sz w:val="22"/>
          <w:szCs w:val="22"/>
        </w:rPr>
        <w:t>.</w:t>
      </w:r>
    </w:p>
    <w:p w14:paraId="11D920FD" w14:textId="77777777" w:rsidR="0007291A" w:rsidRDefault="0198CEAE" w:rsidP="0007291A">
      <w:pPr>
        <w:pStyle w:val="Heading3"/>
      </w:pPr>
      <w:bookmarkStart w:id="132" w:name="_Toc590149271"/>
      <w:bookmarkStart w:id="133" w:name="_Toc1209967165"/>
      <w:r>
        <w:t>Findings</w:t>
      </w:r>
      <w:bookmarkEnd w:id="132"/>
      <w:bookmarkEnd w:id="133"/>
    </w:p>
    <w:p w14:paraId="771F7BCC" w14:textId="7AD7BA8D" w:rsidR="00D63299" w:rsidRPr="00D63299" w:rsidRDefault="59870094" w:rsidP="00D63299">
      <w:pPr>
        <w:pStyle w:val="Heading4"/>
      </w:pPr>
      <w:bookmarkStart w:id="134" w:name="_Toc531723388"/>
      <w:r>
        <w:t>Limited HTTP Analysis Due to Disabled ETW and Incomplete Logs</w:t>
      </w:r>
      <w:bookmarkEnd w:id="134"/>
    </w:p>
    <w:p w14:paraId="5862C73B" w14:textId="61584197" w:rsidR="00F34320" w:rsidRPr="00574797" w:rsidRDefault="00D765A0" w:rsidP="00D765A0">
      <w:pPr>
        <w:rPr>
          <w:rFonts w:cs="Arial"/>
          <w:szCs w:val="22"/>
        </w:rPr>
      </w:pPr>
      <w:r w:rsidRPr="00574797">
        <w:rPr>
          <w:rFonts w:cs="Arial"/>
          <w:szCs w:val="22"/>
        </w:rPr>
        <w:t xml:space="preserve">The objective is to identify HTTP transactions and areas for optimization. ETW (Event Tracing for Windows) is not enabled for any IIS sites, which limits the ability to analyse past performance metrics. Additionally, nothing was found in the logs that could relate to the current performance </w:t>
      </w:r>
      <w:r w:rsidR="00F34320" w:rsidRPr="00574797">
        <w:rPr>
          <w:rFonts w:cs="Arial"/>
          <w:szCs w:val="22"/>
        </w:rPr>
        <w:t>issues.</w:t>
      </w:r>
    </w:p>
    <w:p w14:paraId="14D7402E" w14:textId="13B42F18" w:rsidR="00D765A0" w:rsidRPr="00574797" w:rsidRDefault="00D765A0" w:rsidP="00D765A0">
      <w:pPr>
        <w:rPr>
          <w:rFonts w:cs="Arial"/>
          <w:szCs w:val="22"/>
        </w:rPr>
      </w:pPr>
      <w:r w:rsidRPr="00574797">
        <w:rPr>
          <w:rFonts w:cs="Arial"/>
          <w:noProof/>
          <w:szCs w:val="22"/>
        </w:rPr>
        <w:drawing>
          <wp:inline distT="0" distB="0" distL="0" distR="0" wp14:anchorId="6CC8B42F" wp14:editId="6AB557AC">
            <wp:extent cx="5731510" cy="3636010"/>
            <wp:effectExtent l="0" t="0" r="2540" b="2540"/>
            <wp:docPr id="1434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238" name="Picture 1" descr="A screenshot of a computer&#10;&#10;Description automatically generated"/>
                    <pic:cNvPicPr/>
                  </pic:nvPicPr>
                  <pic:blipFill>
                    <a:blip r:embed="rId53"/>
                    <a:stretch>
                      <a:fillRect/>
                    </a:stretch>
                  </pic:blipFill>
                  <pic:spPr>
                    <a:xfrm>
                      <a:off x="0" y="0"/>
                      <a:ext cx="5731510" cy="3636010"/>
                    </a:xfrm>
                    <a:prstGeom prst="rect">
                      <a:avLst/>
                    </a:prstGeom>
                  </pic:spPr>
                </pic:pic>
              </a:graphicData>
            </a:graphic>
          </wp:inline>
        </w:drawing>
      </w:r>
    </w:p>
    <w:p w14:paraId="20C5D08C" w14:textId="77777777" w:rsidR="00D765A0" w:rsidRPr="00574797" w:rsidRDefault="00D765A0" w:rsidP="00D765A0">
      <w:pPr>
        <w:rPr>
          <w:rFonts w:cs="Arial"/>
          <w:szCs w:val="22"/>
        </w:rPr>
      </w:pPr>
    </w:p>
    <w:p w14:paraId="5FDE484D" w14:textId="77777777" w:rsidR="00D765A0" w:rsidRPr="00574797" w:rsidRDefault="2A88ADC4" w:rsidP="008D60F8">
      <w:pPr>
        <w:pStyle w:val="Heading3"/>
      </w:pPr>
      <w:bookmarkStart w:id="135" w:name="_Toc1661317200"/>
      <w:bookmarkStart w:id="136" w:name="_Toc1695349452"/>
      <w:r>
        <w:t>Recommendations</w:t>
      </w:r>
      <w:bookmarkEnd w:id="135"/>
      <w:bookmarkEnd w:id="136"/>
    </w:p>
    <w:p w14:paraId="6D8889B6" w14:textId="77777777" w:rsidR="00D765A0" w:rsidRPr="00574797" w:rsidRDefault="00D765A0" w:rsidP="00D765A0">
      <w:pPr>
        <w:rPr>
          <w:rFonts w:cs="Arial"/>
          <w:szCs w:val="22"/>
        </w:rPr>
      </w:pPr>
      <w:r w:rsidRPr="00574797">
        <w:rPr>
          <w:rFonts w:cs="Arial"/>
          <w:szCs w:val="22"/>
        </w:rPr>
        <w:t>It is recommended to enable ETW (Event Tracing for Windows) to enhance monitoring and troubleshooting capabilities. Additionally, ETW logs can capture a broad spectrum of data, including performance metrics and error details.</w:t>
      </w:r>
    </w:p>
    <w:p w14:paraId="45619D1F" w14:textId="1E44383B" w:rsidR="00D765A0" w:rsidRPr="00574797" w:rsidRDefault="00667275" w:rsidP="002479AD">
      <w:pPr>
        <w:spacing w:before="0" w:after="0" w:line="240" w:lineRule="auto"/>
        <w:rPr>
          <w:rFonts w:cs="Arial"/>
        </w:rPr>
      </w:pPr>
      <w:bookmarkStart w:id="137" w:name="_Toc182472385"/>
      <w:r>
        <w:rPr>
          <w:rFonts w:cs="Arial"/>
        </w:rPr>
        <w:br w:type="page"/>
      </w:r>
    </w:p>
    <w:p w14:paraId="6D455EDB" w14:textId="77777777" w:rsidR="008A4137" w:rsidRDefault="2A88ADC4" w:rsidP="00EB7D1F">
      <w:pPr>
        <w:pStyle w:val="Heading2"/>
      </w:pPr>
      <w:bookmarkStart w:id="138" w:name="_Toc959020711"/>
      <w:bookmarkStart w:id="139" w:name="_Toc1199148153"/>
      <w:r>
        <w:lastRenderedPageBreak/>
        <w:t>ULS Logs Analysis</w:t>
      </w:r>
      <w:bookmarkStart w:id="140" w:name="_Toc1034813854"/>
      <w:bookmarkEnd w:id="137"/>
      <w:bookmarkEnd w:id="138"/>
      <w:bookmarkEnd w:id="139"/>
    </w:p>
    <w:p w14:paraId="08F42D15" w14:textId="2EFAF994" w:rsidR="008D60F8" w:rsidRDefault="5C22EB28" w:rsidP="00667275">
      <w:pPr>
        <w:pStyle w:val="Heading3"/>
      </w:pPr>
      <w:bookmarkStart w:id="141" w:name="_Toc1335747879"/>
      <w:r>
        <w:t>Process</w:t>
      </w:r>
      <w:bookmarkEnd w:id="140"/>
      <w:bookmarkEnd w:id="141"/>
    </w:p>
    <w:p w14:paraId="6CCB896F" w14:textId="3B0F72F1" w:rsidR="00EC5501" w:rsidRPr="00135FFA" w:rsidRDefault="2E4F6E9A" w:rsidP="00984B35">
      <w:pPr>
        <w:pStyle w:val="ListParagraph"/>
        <w:numPr>
          <w:ilvl w:val="0"/>
          <w:numId w:val="5"/>
        </w:numPr>
        <w:rPr>
          <w:rFonts w:ascii="Aptos" w:hAnsi="Aptos"/>
          <w:sz w:val="22"/>
          <w:szCs w:val="22"/>
        </w:rPr>
      </w:pPr>
      <w:r w:rsidRPr="00135FFA">
        <w:rPr>
          <w:rFonts w:ascii="Aptos" w:hAnsi="Aptos"/>
          <w:sz w:val="22"/>
          <w:szCs w:val="22"/>
        </w:rPr>
        <w:t>Establish a remote desktop connection to the server EECSBWFE02</w:t>
      </w:r>
      <w:r w:rsidR="76032D14" w:rsidRPr="00135FFA">
        <w:rPr>
          <w:rFonts w:ascii="Aptos" w:hAnsi="Aptos"/>
          <w:sz w:val="22"/>
          <w:szCs w:val="22"/>
        </w:rPr>
        <w:t xml:space="preserve">. </w:t>
      </w:r>
    </w:p>
    <w:p w14:paraId="3BD604BF" w14:textId="05AE0F1D" w:rsidR="00EC5501" w:rsidRPr="00135FFA" w:rsidRDefault="46B5E14C" w:rsidP="00984B35">
      <w:pPr>
        <w:pStyle w:val="ListParagraph"/>
        <w:numPr>
          <w:ilvl w:val="0"/>
          <w:numId w:val="5"/>
        </w:numPr>
        <w:rPr>
          <w:rFonts w:ascii="Aptos" w:hAnsi="Aptos"/>
          <w:sz w:val="22"/>
          <w:szCs w:val="22"/>
        </w:rPr>
      </w:pPr>
      <w:r w:rsidRPr="00135FFA">
        <w:rPr>
          <w:rFonts w:ascii="Aptos" w:hAnsi="Aptos"/>
          <w:sz w:val="22"/>
          <w:szCs w:val="22"/>
        </w:rPr>
        <w:t xml:space="preserve">Navigate to </w:t>
      </w:r>
      <w:r w:rsidR="7FA232F6" w:rsidRPr="00135FFA">
        <w:rPr>
          <w:rFonts w:ascii="Aptos" w:hAnsi="Aptos"/>
          <w:sz w:val="22"/>
          <w:szCs w:val="22"/>
        </w:rPr>
        <w:t>the “</w:t>
      </w:r>
      <w:r w:rsidRPr="00135FFA">
        <w:rPr>
          <w:rFonts w:ascii="Aptos" w:hAnsi="Aptos"/>
          <w:sz w:val="22"/>
          <w:szCs w:val="22"/>
        </w:rPr>
        <w:t>E</w:t>
      </w:r>
      <w:r w:rsidR="64D9DBF1" w:rsidRPr="00135FFA">
        <w:rPr>
          <w:rFonts w:ascii="Aptos" w:hAnsi="Aptos"/>
          <w:sz w:val="22"/>
          <w:szCs w:val="22"/>
        </w:rPr>
        <w:t>”</w:t>
      </w:r>
      <w:r w:rsidRPr="00135FFA">
        <w:rPr>
          <w:rFonts w:ascii="Aptos" w:hAnsi="Aptos"/>
          <w:sz w:val="22"/>
          <w:szCs w:val="22"/>
        </w:rPr>
        <w:t xml:space="preserve"> drive and open the </w:t>
      </w:r>
      <w:r w:rsidR="114E5090" w:rsidRPr="00135FFA">
        <w:rPr>
          <w:rFonts w:ascii="Aptos" w:hAnsi="Aptos"/>
          <w:sz w:val="22"/>
          <w:szCs w:val="22"/>
        </w:rPr>
        <w:t>folder</w:t>
      </w:r>
      <w:r w:rsidR="50A88A76" w:rsidRPr="00135FFA">
        <w:rPr>
          <w:rFonts w:ascii="Aptos" w:hAnsi="Aptos"/>
          <w:sz w:val="22"/>
          <w:szCs w:val="22"/>
        </w:rPr>
        <w:t xml:space="preserve"> named </w:t>
      </w:r>
      <w:r w:rsidR="3223028A" w:rsidRPr="00135FFA">
        <w:rPr>
          <w:rFonts w:ascii="Aptos" w:hAnsi="Aptos"/>
          <w:sz w:val="22"/>
          <w:szCs w:val="22"/>
        </w:rPr>
        <w:t>“T</w:t>
      </w:r>
      <w:r w:rsidRPr="00135FFA">
        <w:rPr>
          <w:rFonts w:ascii="Aptos" w:hAnsi="Aptos"/>
          <w:sz w:val="22"/>
          <w:szCs w:val="22"/>
        </w:rPr>
        <w:t>ools</w:t>
      </w:r>
      <w:r w:rsidR="36A00730" w:rsidRPr="00135FFA">
        <w:rPr>
          <w:rFonts w:ascii="Aptos" w:hAnsi="Aptos"/>
          <w:sz w:val="22"/>
          <w:szCs w:val="22"/>
        </w:rPr>
        <w:t>”</w:t>
      </w:r>
      <w:r w:rsidRPr="00135FFA">
        <w:rPr>
          <w:rFonts w:ascii="Aptos" w:hAnsi="Aptos"/>
          <w:sz w:val="22"/>
          <w:szCs w:val="22"/>
        </w:rPr>
        <w:t xml:space="preserve">. </w:t>
      </w:r>
    </w:p>
    <w:p w14:paraId="43E19583" w14:textId="415735B0" w:rsidR="00EC5501" w:rsidRPr="00135FFA" w:rsidRDefault="46B5E14C" w:rsidP="00984B35">
      <w:pPr>
        <w:pStyle w:val="ListParagraph"/>
        <w:numPr>
          <w:ilvl w:val="0"/>
          <w:numId w:val="5"/>
        </w:numPr>
        <w:rPr>
          <w:rFonts w:ascii="Aptos" w:hAnsi="Aptos"/>
          <w:sz w:val="22"/>
          <w:szCs w:val="22"/>
        </w:rPr>
      </w:pPr>
      <w:r w:rsidRPr="00135FFA">
        <w:rPr>
          <w:rFonts w:ascii="Aptos" w:hAnsi="Aptos"/>
          <w:sz w:val="22"/>
          <w:szCs w:val="22"/>
        </w:rPr>
        <w:t xml:space="preserve">Open ULS viewer </w:t>
      </w:r>
      <w:r w:rsidR="114E5090" w:rsidRPr="00135FFA">
        <w:rPr>
          <w:rFonts w:ascii="Aptos" w:hAnsi="Aptos"/>
          <w:sz w:val="22"/>
          <w:szCs w:val="22"/>
        </w:rPr>
        <w:t>and click on “Open Logs in Realtime”</w:t>
      </w:r>
    </w:p>
    <w:p w14:paraId="76529F7F" w14:textId="2746B8A9" w:rsidR="00324582" w:rsidRPr="00EC5501" w:rsidRDefault="00324582" w:rsidP="00EC5501">
      <w:r w:rsidRPr="00324582">
        <w:rPr>
          <w:noProof/>
        </w:rPr>
        <w:drawing>
          <wp:inline distT="0" distB="0" distL="0" distR="0" wp14:anchorId="5F26F892" wp14:editId="725C7100">
            <wp:extent cx="6188710" cy="2164080"/>
            <wp:effectExtent l="0" t="0" r="2540" b="7620"/>
            <wp:docPr id="92777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3495" name="Picture 1" descr="A screenshot of a computer&#10;&#10;Description automatically generated"/>
                    <pic:cNvPicPr/>
                  </pic:nvPicPr>
                  <pic:blipFill>
                    <a:blip r:embed="rId54"/>
                    <a:stretch>
                      <a:fillRect/>
                    </a:stretch>
                  </pic:blipFill>
                  <pic:spPr>
                    <a:xfrm>
                      <a:off x="0" y="0"/>
                      <a:ext cx="6188710" cy="2164080"/>
                    </a:xfrm>
                    <a:prstGeom prst="rect">
                      <a:avLst/>
                    </a:prstGeom>
                  </pic:spPr>
                </pic:pic>
              </a:graphicData>
            </a:graphic>
          </wp:inline>
        </w:drawing>
      </w:r>
    </w:p>
    <w:p w14:paraId="65F3F330" w14:textId="77777777" w:rsidR="008D60F8" w:rsidRDefault="5C22EB28" w:rsidP="00186C61">
      <w:pPr>
        <w:pStyle w:val="Heading3"/>
      </w:pPr>
      <w:bookmarkStart w:id="142" w:name="_Toc1650730587"/>
      <w:bookmarkStart w:id="143" w:name="_Toc1615570606"/>
      <w:r>
        <w:t>Findings</w:t>
      </w:r>
      <w:bookmarkEnd w:id="142"/>
      <w:bookmarkEnd w:id="143"/>
    </w:p>
    <w:p w14:paraId="0A582D51" w14:textId="704D8CFD" w:rsidR="00186C61" w:rsidRDefault="5BC98B25" w:rsidP="00186C61">
      <w:pPr>
        <w:pStyle w:val="Heading4"/>
      </w:pPr>
      <w:bookmarkStart w:id="144" w:name="_Toc770173913"/>
      <w:r>
        <w:t>Insufficient Logs Hindering Error Analysis in SharePoint</w:t>
      </w:r>
      <w:bookmarkEnd w:id="144"/>
    </w:p>
    <w:p w14:paraId="265B2DC2" w14:textId="7A95F564" w:rsidR="00D765A0" w:rsidRPr="00574797" w:rsidRDefault="00D765A0" w:rsidP="00D765A0">
      <w:pPr>
        <w:rPr>
          <w:rFonts w:cs="Arial"/>
          <w:szCs w:val="22"/>
        </w:rPr>
      </w:pPr>
      <w:r w:rsidRPr="00574797">
        <w:rPr>
          <w:rFonts w:cs="Arial"/>
          <w:szCs w:val="22"/>
        </w:rPr>
        <w:t>The objective is to identify common errors in the SharePoint environment. Currently, there are only two days' worth of logs on the server, which is insufficient for thorough analysis.</w:t>
      </w:r>
    </w:p>
    <w:p w14:paraId="12F728D9" w14:textId="77777777" w:rsidR="00D765A0" w:rsidRPr="00574797" w:rsidRDefault="00D765A0" w:rsidP="00D765A0">
      <w:pPr>
        <w:rPr>
          <w:rFonts w:cs="Arial"/>
          <w:szCs w:val="22"/>
        </w:rPr>
      </w:pPr>
    </w:p>
    <w:p w14:paraId="2EE6B73E" w14:textId="77777777" w:rsidR="00D765A0" w:rsidRPr="00574797" w:rsidRDefault="2A88ADC4" w:rsidP="00381B27">
      <w:pPr>
        <w:pStyle w:val="Heading3"/>
      </w:pPr>
      <w:bookmarkStart w:id="145" w:name="_Toc1010744865"/>
      <w:bookmarkStart w:id="146" w:name="_Toc1753166119"/>
      <w:r>
        <w:t>Recommendations:</w:t>
      </w:r>
      <w:bookmarkEnd w:id="145"/>
      <w:bookmarkEnd w:id="146"/>
      <w:r>
        <w:t xml:space="preserve"> </w:t>
      </w:r>
    </w:p>
    <w:p w14:paraId="7471ADF8" w14:textId="4959ED2D" w:rsidR="794E02EC" w:rsidRDefault="1C8877AF">
      <w:pPr>
        <w:pStyle w:val="ListParagraph"/>
        <w:numPr>
          <w:ilvl w:val="0"/>
          <w:numId w:val="4"/>
        </w:numPr>
      </w:pPr>
      <w:r w:rsidRPr="00365197">
        <w:rPr>
          <w:rFonts w:ascii="Aptos" w:hAnsi="Aptos" w:cs="Arial"/>
          <w:sz w:val="22"/>
          <w:szCs w:val="22"/>
        </w:rPr>
        <w:t>Maintain at least the past 15 days of log files. This will provide a more comprehensive dataset, enabling more effective troubleshooting of any issues encountered.</w:t>
      </w:r>
      <w:commentRangeStart w:id="147"/>
      <w:commentRangeEnd w:id="147"/>
      <w:r w:rsidR="794E02EC">
        <w:rPr>
          <w:rStyle w:val="CommentReference"/>
        </w:rPr>
        <w:commentReference w:id="147"/>
      </w:r>
    </w:p>
    <w:p w14:paraId="4D643C00" w14:textId="77777777" w:rsidR="00E517A7" w:rsidRDefault="00E517A7" w:rsidP="18241EAA">
      <w:pPr>
        <w:spacing w:before="0" w:after="0" w:line="240" w:lineRule="auto"/>
        <w:rPr>
          <w:rFonts w:eastAsiaTheme="majorEastAsia" w:cstheme="majorBidi"/>
          <w:b/>
          <w:bCs/>
          <w:color w:val="00C600"/>
          <w:sz w:val="40"/>
          <w:szCs w:val="40"/>
          <w:highlight w:val="lightGray"/>
        </w:rPr>
      </w:pPr>
      <w:bookmarkStart w:id="148" w:name="_Toc182472386"/>
      <w:bookmarkStart w:id="149" w:name="_Toc640613659"/>
      <w:r w:rsidRPr="18241EAA">
        <w:rPr>
          <w:highlight w:val="lightGray"/>
        </w:rPr>
        <w:br w:type="page"/>
      </w:r>
    </w:p>
    <w:p w14:paraId="6BA4D121" w14:textId="5F655469" w:rsidR="00D765A0" w:rsidRPr="00574797" w:rsidRDefault="2A88ADC4" w:rsidP="00E517A7">
      <w:pPr>
        <w:pStyle w:val="Heading1"/>
      </w:pPr>
      <w:bookmarkStart w:id="150" w:name="_Toc2104227997"/>
      <w:r>
        <w:lastRenderedPageBreak/>
        <w:t>Conclusion</w:t>
      </w:r>
      <w:bookmarkEnd w:id="148"/>
      <w:bookmarkEnd w:id="149"/>
      <w:bookmarkEnd w:id="150"/>
    </w:p>
    <w:p w14:paraId="5EDAD38F" w14:textId="7764E636" w:rsidR="002141E5" w:rsidRPr="00574797" w:rsidRDefault="09F9C17C" w:rsidP="11D6FD77">
      <w:pPr>
        <w:spacing w:before="0" w:after="0" w:line="240" w:lineRule="auto"/>
        <w:rPr>
          <w:rFonts w:cs="Arial"/>
        </w:rPr>
      </w:pPr>
      <w:r w:rsidRPr="18241EAA">
        <w:rPr>
          <w:rFonts w:cs="Arial"/>
        </w:rPr>
        <w:t>Over a ten</w:t>
      </w:r>
      <w:r w:rsidR="3BB57D1B" w:rsidRPr="18241EAA">
        <w:rPr>
          <w:rFonts w:cs="Arial"/>
        </w:rPr>
        <w:t>-</w:t>
      </w:r>
      <w:r w:rsidRPr="18241EAA">
        <w:rPr>
          <w:rFonts w:cs="Arial"/>
        </w:rPr>
        <w:t xml:space="preserve">day period, Chamonix conducted an analysis over twelve key areas. Where sufficient data was available, Chamonix provided </w:t>
      </w:r>
      <w:r w:rsidR="2DA3361F" w:rsidRPr="18241EAA">
        <w:rPr>
          <w:rFonts w:cs="Arial"/>
        </w:rPr>
        <w:t xml:space="preserve">the key findings for each area and recommendations to follow to mitigate the possible impacts from the issues. Summarising these </w:t>
      </w:r>
      <w:r w:rsidR="65072F1F" w:rsidRPr="18241EAA">
        <w:rPr>
          <w:rFonts w:cs="Arial"/>
        </w:rPr>
        <w:t xml:space="preserve">smaller recommendations, Chamonix then created a list of key recommendations to address immediately, which when completed will address most of the performance issues. Using these </w:t>
      </w:r>
      <w:r w:rsidR="5D0B21E4" w:rsidRPr="18241EAA">
        <w:rPr>
          <w:rFonts w:cs="Arial"/>
        </w:rPr>
        <w:t>recommendations, ESB can target the issues their users are facing, and validate that the change has been effective using the “Process” steps included in each analysis s</w:t>
      </w:r>
      <w:r w:rsidR="3699CA1B" w:rsidRPr="18241EAA">
        <w:rPr>
          <w:rFonts w:cs="Arial"/>
        </w:rPr>
        <w:t>ection.</w:t>
      </w:r>
    </w:p>
    <w:p w14:paraId="5CAD1495" w14:textId="52B264EF" w:rsidR="59202128" w:rsidRDefault="59202128" w:rsidP="59202128">
      <w:pPr>
        <w:spacing w:before="0" w:after="0" w:line="240" w:lineRule="auto"/>
        <w:rPr>
          <w:rFonts w:cs="Arial"/>
        </w:rPr>
      </w:pPr>
    </w:p>
    <w:p w14:paraId="6D94DCCE" w14:textId="07DACC59" w:rsidR="63DEFDDE" w:rsidRDefault="63DEFDDE" w:rsidP="59202128">
      <w:pPr>
        <w:spacing w:before="0" w:after="0" w:line="240" w:lineRule="auto"/>
        <w:rPr>
          <w:rFonts w:cs="Arial"/>
        </w:rPr>
      </w:pPr>
      <w:r w:rsidRPr="59202128">
        <w:rPr>
          <w:rFonts w:cs="Arial"/>
        </w:rPr>
        <w:t>Handover was provided to ESB by Chamonix on Monday 18 November 2024.</w:t>
      </w:r>
    </w:p>
    <w:p w14:paraId="405658FC" w14:textId="058CA1E6" w:rsidR="002141E5" w:rsidRPr="00574797" w:rsidRDefault="002141E5" w:rsidP="11D6FD77">
      <w:pPr>
        <w:spacing w:before="0" w:after="0" w:line="240" w:lineRule="auto"/>
        <w:rPr>
          <w:rFonts w:cs="Arial"/>
        </w:rPr>
      </w:pPr>
    </w:p>
    <w:p w14:paraId="789EE45D" w14:textId="5533569D" w:rsidR="002141E5" w:rsidRPr="00574797" w:rsidRDefault="006443EE" w:rsidP="59202128">
      <w:pPr>
        <w:spacing w:before="0" w:after="0" w:line="240" w:lineRule="auto"/>
        <w:rPr>
          <w:rFonts w:cs="Arial"/>
        </w:rPr>
      </w:pPr>
      <w:r w:rsidRPr="59202128">
        <w:rPr>
          <w:rFonts w:cs="Arial"/>
        </w:rPr>
        <w:br w:type="page"/>
      </w:r>
    </w:p>
    <w:p w14:paraId="482F0693" w14:textId="77777777" w:rsidR="00D765A0" w:rsidRPr="00574797" w:rsidRDefault="00D765A0" w:rsidP="00D765A0">
      <w:pPr>
        <w:rPr>
          <w:rFonts w:cs="Arial"/>
          <w:szCs w:val="22"/>
        </w:rPr>
      </w:pPr>
    </w:p>
    <w:p w14:paraId="02ABC604" w14:textId="77777777" w:rsidR="00D765A0" w:rsidRPr="00574797" w:rsidRDefault="2A88ADC4" w:rsidP="794E02EC">
      <w:pPr>
        <w:pStyle w:val="Heading1"/>
      </w:pPr>
      <w:bookmarkStart w:id="151" w:name="_Appendices"/>
      <w:bookmarkStart w:id="152" w:name="_Toc182472387"/>
      <w:bookmarkStart w:id="153" w:name="_Toc1106991875"/>
      <w:bookmarkStart w:id="154" w:name="_Toc1496731213"/>
      <w:bookmarkEnd w:id="151"/>
      <w:r>
        <w:t>Appendices</w:t>
      </w:r>
      <w:bookmarkEnd w:id="152"/>
      <w:bookmarkEnd w:id="153"/>
      <w:bookmarkEnd w:id="154"/>
    </w:p>
    <w:p w14:paraId="12D82F3E" w14:textId="2B5CB01C" w:rsidR="00D765A0" w:rsidRPr="0064250A" w:rsidRDefault="41BB1028" w:rsidP="00A50FB0">
      <w:pPr>
        <w:pStyle w:val="ListParagraph"/>
        <w:numPr>
          <w:ilvl w:val="0"/>
          <w:numId w:val="66"/>
        </w:numPr>
        <w:rPr>
          <w:rFonts w:ascii="Aptos" w:hAnsi="Aptos" w:cs="Arial"/>
          <w:sz w:val="22"/>
          <w:szCs w:val="22"/>
        </w:rPr>
      </w:pPr>
      <w:r w:rsidRPr="0064250A">
        <w:rPr>
          <w:rFonts w:ascii="Aptos" w:hAnsi="Aptos" w:cs="Arial"/>
          <w:sz w:val="22"/>
          <w:szCs w:val="22"/>
        </w:rPr>
        <w:t>Below</w:t>
      </w:r>
      <w:r w:rsidR="00D765A0" w:rsidRPr="0064250A">
        <w:rPr>
          <w:rFonts w:ascii="Aptos" w:hAnsi="Aptos" w:cs="Arial"/>
          <w:sz w:val="22"/>
          <w:szCs w:val="22"/>
        </w:rPr>
        <w:t xml:space="preserve"> is </w:t>
      </w:r>
      <w:r w:rsidR="63CE5618" w:rsidRPr="0064250A">
        <w:rPr>
          <w:rFonts w:ascii="Aptos" w:hAnsi="Aptos" w:cs="Arial"/>
          <w:sz w:val="22"/>
          <w:szCs w:val="22"/>
        </w:rPr>
        <w:t>a summary of the</w:t>
      </w:r>
      <w:r w:rsidR="00D765A0" w:rsidRPr="0064250A">
        <w:rPr>
          <w:rFonts w:ascii="Aptos" w:hAnsi="Aptos" w:cs="Arial"/>
          <w:sz w:val="22"/>
          <w:szCs w:val="22"/>
        </w:rPr>
        <w:t xml:space="preserve"> CPU and Memory utilization for the past six months</w:t>
      </w:r>
    </w:p>
    <w:p w14:paraId="2FC617CD" w14:textId="4EB5AE91" w:rsidR="00D765A0" w:rsidRPr="0064250A" w:rsidRDefault="00D765A0" w:rsidP="00310952">
      <w:pPr>
        <w:ind w:left="720"/>
        <w:rPr>
          <w:rFonts w:cs="Arial"/>
        </w:rPr>
      </w:pPr>
      <w:r w:rsidRPr="0064250A">
        <w:rPr>
          <w:rFonts w:cs="Arial"/>
          <w:szCs w:val="22"/>
        </w:rPr>
        <w:object w:dxaOrig="1508" w:dyaOrig="982" w14:anchorId="630004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8.75pt" o:ole="">
            <v:imagedata r:id="rId55" o:title=""/>
          </v:shape>
          <o:OLEObject Type="Embed" ProgID="Acrobat.Document.DC" ShapeID="_x0000_i1025" DrawAspect="Icon" ObjectID="_1794212144" r:id="rId56"/>
        </w:object>
      </w:r>
      <w:r w:rsidRPr="307FA823">
        <w:rPr>
          <w:rFonts w:cs="Arial"/>
        </w:rPr>
        <w:t xml:space="preserve">  </w:t>
      </w:r>
    </w:p>
    <w:p w14:paraId="1A394F37" w14:textId="19F9B5DD" w:rsidR="00B71AFE" w:rsidRDefault="00D765A0">
      <w:pPr>
        <w:pStyle w:val="ListParagraph"/>
        <w:numPr>
          <w:ilvl w:val="0"/>
          <w:numId w:val="66"/>
        </w:numPr>
        <w:rPr>
          <w:rFonts w:ascii="Aptos" w:hAnsi="Aptos" w:cs="Arial"/>
          <w:sz w:val="22"/>
          <w:szCs w:val="22"/>
        </w:rPr>
      </w:pPr>
      <w:r w:rsidRPr="00310952">
        <w:rPr>
          <w:rFonts w:ascii="Aptos" w:hAnsi="Aptos" w:cs="Arial"/>
          <w:sz w:val="22"/>
          <w:szCs w:val="22"/>
        </w:rPr>
        <w:t>Action items for SharePoint Teams site content database shrink are provided in the document “</w:t>
      </w:r>
      <w:hyperlink r:id="rId57" w:history="1">
        <w:r w:rsidRPr="00310952">
          <w:rPr>
            <w:rStyle w:val="Hyperlink"/>
            <w:rFonts w:ascii="Aptos" w:hAnsi="Aptos" w:cs="Arial"/>
            <w:sz w:val="22"/>
            <w:szCs w:val="22"/>
          </w:rPr>
          <w:t>SharePoint DB Shrink Tasks</w:t>
        </w:r>
      </w:hyperlink>
      <w:r w:rsidRPr="00310952">
        <w:rPr>
          <w:rFonts w:ascii="Aptos" w:hAnsi="Aptos" w:cs="Arial"/>
          <w:sz w:val="22"/>
          <w:szCs w:val="22"/>
        </w:rPr>
        <w:t>”</w:t>
      </w:r>
    </w:p>
    <w:p w14:paraId="50BE5FD1" w14:textId="0C2DBD37" w:rsidR="001B082C" w:rsidRPr="00615280" w:rsidRDefault="00A94308">
      <w:pPr>
        <w:pStyle w:val="ListParagraph"/>
        <w:numPr>
          <w:ilvl w:val="0"/>
          <w:numId w:val="66"/>
        </w:numPr>
        <w:rPr>
          <w:rFonts w:ascii="Aptos" w:hAnsi="Aptos" w:cs="Arial"/>
          <w:sz w:val="22"/>
          <w:szCs w:val="22"/>
        </w:rPr>
      </w:pPr>
      <w:r>
        <w:rPr>
          <w:rFonts w:ascii="Aptos" w:hAnsi="Aptos" w:cs="Arial"/>
          <w:sz w:val="22"/>
          <w:szCs w:val="22"/>
        </w:rPr>
        <w:t xml:space="preserve">Microsoft guide to </w:t>
      </w:r>
      <w:proofErr w:type="spellStart"/>
      <w:r>
        <w:rPr>
          <w:rFonts w:ascii="Aptos" w:hAnsi="Aptos" w:cs="Arial"/>
          <w:sz w:val="22"/>
          <w:szCs w:val="22"/>
        </w:rPr>
        <w:t>MinRole</w:t>
      </w:r>
      <w:proofErr w:type="spellEnd"/>
      <w:r>
        <w:rPr>
          <w:rFonts w:ascii="Aptos" w:hAnsi="Aptos" w:cs="Arial"/>
          <w:sz w:val="22"/>
          <w:szCs w:val="22"/>
        </w:rPr>
        <w:t xml:space="preserve"> topologies.</w:t>
      </w:r>
      <w:r w:rsidR="008B2248">
        <w:rPr>
          <w:rFonts w:ascii="Aptos" w:hAnsi="Aptos" w:cs="Arial"/>
          <w:sz w:val="22"/>
          <w:szCs w:val="22"/>
        </w:rPr>
        <w:t xml:space="preserve"> </w:t>
      </w:r>
      <w:hyperlink r:id="rId58" w:history="1">
        <w:r w:rsidR="00615280" w:rsidRPr="005513B5">
          <w:rPr>
            <w:rStyle w:val="Hyperlink"/>
          </w:rPr>
          <w:t>https://learn.microsoft.com/en-us/sharepoint/technical-reference/technical-diagrams</w:t>
        </w:r>
      </w:hyperlink>
    </w:p>
    <w:p w14:paraId="1BBE5084" w14:textId="655127E8" w:rsidR="00615280" w:rsidRPr="00A94308" w:rsidRDefault="001963DF" w:rsidP="001963DF">
      <w:pPr>
        <w:ind w:left="720"/>
        <w:rPr>
          <w:rFonts w:cs="Arial"/>
        </w:rPr>
      </w:pPr>
      <w:r>
        <w:object w:dxaOrig="1503" w:dyaOrig="982" w14:anchorId="51C09CEE">
          <v:shape id="_x0000_i1026" type="#_x0000_t75" style="width:75pt;height:48.75pt" o:ole="">
            <v:imagedata r:id="rId59" o:title=""/>
          </v:shape>
          <o:OLEObject Type="Embed" ProgID="Package" ShapeID="_x0000_i1026" DrawAspect="Icon" ObjectID="_1794212145" r:id="rId60"/>
        </w:object>
      </w:r>
    </w:p>
    <w:p w14:paraId="3B8DF279" w14:textId="5285C7CC" w:rsidR="004B569E" w:rsidRPr="00C3149D" w:rsidRDefault="00D84DF9" w:rsidP="004B569E">
      <w:pPr>
        <w:pStyle w:val="ListParagraph"/>
        <w:numPr>
          <w:ilvl w:val="0"/>
          <w:numId w:val="66"/>
        </w:numPr>
        <w:rPr>
          <w:rFonts w:ascii="Aptos" w:hAnsi="Aptos" w:cs="Arial"/>
          <w:sz w:val="22"/>
          <w:szCs w:val="22"/>
        </w:rPr>
      </w:pPr>
      <w:r w:rsidRPr="00C3149D">
        <w:rPr>
          <w:rFonts w:ascii="Aptos" w:hAnsi="Aptos" w:cs="Arial"/>
          <w:sz w:val="22"/>
          <w:szCs w:val="22"/>
        </w:rPr>
        <w:t>Outcome and Recommendations from the Assessment on 20/07/2023</w:t>
      </w:r>
    </w:p>
    <w:bookmarkStart w:id="155" w:name="_MON_1794145065"/>
    <w:bookmarkEnd w:id="155"/>
    <w:p w14:paraId="719161A8" w14:textId="2AC4374E" w:rsidR="00615280" w:rsidRPr="00C3149D" w:rsidRDefault="0027380B" w:rsidP="00C3149D">
      <w:pPr>
        <w:pStyle w:val="ListParagraph"/>
        <w:rPr>
          <w:rFonts w:ascii="Aptos" w:hAnsi="Aptos" w:cs="Arial"/>
          <w:sz w:val="22"/>
          <w:szCs w:val="22"/>
        </w:rPr>
      </w:pPr>
      <w:r w:rsidRPr="00C3149D">
        <w:rPr>
          <w:rFonts w:ascii="Aptos" w:hAnsi="Aptos" w:cs="Arial"/>
          <w:sz w:val="22"/>
          <w:szCs w:val="22"/>
        </w:rPr>
        <w:object w:dxaOrig="1503" w:dyaOrig="982" w14:anchorId="39E6AC6C">
          <v:shape id="_x0000_i1027" type="#_x0000_t75" style="width:75pt;height:48.75pt" o:ole="">
            <v:imagedata r:id="rId61" o:title=""/>
          </v:shape>
          <o:OLEObject Type="Embed" ProgID="Word.Document.12" ShapeID="_x0000_i1027" DrawAspect="Icon" ObjectID="_1794212146" r:id="rId62">
            <o:FieldCodes>\s</o:FieldCodes>
          </o:OLEObject>
        </w:object>
      </w:r>
      <w:bookmarkStart w:id="156" w:name="_MON_1794145129"/>
      <w:bookmarkEnd w:id="156"/>
      <w:r w:rsidRPr="00C3149D">
        <w:rPr>
          <w:rFonts w:ascii="Aptos" w:hAnsi="Aptos" w:cs="Arial"/>
          <w:sz w:val="22"/>
          <w:szCs w:val="22"/>
        </w:rPr>
        <w:object w:dxaOrig="1503" w:dyaOrig="982" w14:anchorId="617177A9">
          <v:shape id="_x0000_i1028" type="#_x0000_t75" style="width:75pt;height:48.75pt" o:ole="">
            <v:imagedata r:id="rId63" o:title=""/>
          </v:shape>
          <o:OLEObject Type="Embed" ProgID="Word.Document.12" ShapeID="_x0000_i1028" DrawAspect="Icon" ObjectID="_1794212147" r:id="rId64">
            <o:FieldCodes>\s</o:FieldCodes>
          </o:OLEObject>
        </w:object>
      </w:r>
      <w:bookmarkStart w:id="157" w:name="_MON_1794145141"/>
      <w:bookmarkEnd w:id="157"/>
      <w:r w:rsidRPr="00C3149D">
        <w:rPr>
          <w:rFonts w:ascii="Aptos" w:hAnsi="Aptos" w:cs="Arial"/>
          <w:sz w:val="22"/>
          <w:szCs w:val="22"/>
        </w:rPr>
        <w:object w:dxaOrig="1503" w:dyaOrig="982" w14:anchorId="590872B9">
          <v:shape id="_x0000_i1029" type="#_x0000_t75" style="width:75pt;height:48.75pt" o:ole="">
            <v:imagedata r:id="rId65" o:title=""/>
          </v:shape>
          <o:OLEObject Type="Embed" ProgID="Word.Document.12" ShapeID="_x0000_i1029" DrawAspect="Icon" ObjectID="_1794212148" r:id="rId66">
            <o:FieldCodes>\s</o:FieldCodes>
          </o:OLEObject>
        </w:object>
      </w:r>
      <w:bookmarkStart w:id="158" w:name="_MON_1794145163"/>
      <w:bookmarkEnd w:id="158"/>
      <w:r w:rsidRPr="00C3149D">
        <w:rPr>
          <w:rFonts w:ascii="Aptos" w:hAnsi="Aptos" w:cs="Arial"/>
          <w:sz w:val="22"/>
          <w:szCs w:val="22"/>
        </w:rPr>
        <w:object w:dxaOrig="1503" w:dyaOrig="982" w14:anchorId="3426055D">
          <v:shape id="_x0000_i1030" type="#_x0000_t75" style="width:75pt;height:48.75pt" o:ole="">
            <v:imagedata r:id="rId67" o:title=""/>
          </v:shape>
          <o:OLEObject Type="Embed" ProgID="Word.Document.12" ShapeID="_x0000_i1030" DrawAspect="Icon" ObjectID="_1794212149" r:id="rId68">
            <o:FieldCodes>\s</o:FieldCodes>
          </o:OLEObject>
        </w:object>
      </w:r>
    </w:p>
    <w:sectPr w:rsidR="00615280" w:rsidRPr="00C3149D" w:rsidSect="00F25624">
      <w:headerReference w:type="even" r:id="rId69"/>
      <w:headerReference w:type="default" r:id="rId70"/>
      <w:headerReference w:type="first" r:id="rId71"/>
      <w:pgSz w:w="11900" w:h="16840"/>
      <w:pgMar w:top="567" w:right="1077" w:bottom="1440" w:left="1077" w:header="170" w:footer="17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Jack McGrath" w:date="2024-11-18T15:55:00Z" w:initials="JM">
    <w:p w14:paraId="3FCC53F0" w14:textId="1A269548" w:rsidR="00E75B0B" w:rsidRDefault="00E75B0B" w:rsidP="00E75B0B">
      <w:pPr>
        <w:pStyle w:val="CommentText"/>
      </w:pPr>
      <w:r>
        <w:rPr>
          <w:rStyle w:val="CommentReference"/>
        </w:rPr>
        <w:annotationRef/>
      </w:r>
      <w:r w:rsidRPr="63F3E1BD">
        <w:t>I'd maybe bring this up above the table, so that it makes the table more readable immediately?</w:t>
      </w:r>
    </w:p>
  </w:comment>
  <w:comment w:id="15" w:author="Natalie Sinfield" w:date="2024-11-25T13:34:00Z" w:initials="NS">
    <w:p w14:paraId="0CCEF8EB" w14:textId="77777777" w:rsidR="00CC3ACE" w:rsidRDefault="00CC3ACE" w:rsidP="00CC3ACE">
      <w:pPr>
        <w:pStyle w:val="CommentText"/>
      </w:pPr>
      <w:r>
        <w:rPr>
          <w:rStyle w:val="CommentReference"/>
        </w:rPr>
        <w:annotationRef/>
      </w:r>
      <w:r>
        <w:t xml:space="preserve">Elapsed time or effort? </w:t>
      </w:r>
    </w:p>
  </w:comment>
  <w:comment w:id="16" w:author="Ruwan De Silva Siriwardana" w:date="2024-11-25T14:23:00Z" w:initials="RS">
    <w:p w14:paraId="5636DDDD" w14:textId="2FE1E4BF" w:rsidR="00E51580" w:rsidRDefault="00E51580">
      <w:pPr>
        <w:pStyle w:val="CommentText"/>
      </w:pPr>
      <w:r>
        <w:rPr>
          <w:rStyle w:val="CommentReference"/>
        </w:rPr>
        <w:annotationRef/>
      </w:r>
      <w:r w:rsidRPr="481F1248">
        <w:t>I have changed Time to Effort</w:t>
      </w:r>
    </w:p>
  </w:comment>
  <w:comment w:id="17" w:author="Andy Burman" w:date="2024-11-21T12:58:00Z" w:initials="AB">
    <w:p w14:paraId="3C10B998" w14:textId="3BA94849" w:rsidR="003F0B74" w:rsidRDefault="003F0B74">
      <w:pPr>
        <w:pStyle w:val="CommentText"/>
      </w:pPr>
      <w:r>
        <w:rPr>
          <w:rStyle w:val="CommentReference"/>
        </w:rPr>
        <w:annotationRef/>
      </w:r>
      <w:r>
        <w:fldChar w:fldCharType="begin"/>
      </w:r>
      <w:r>
        <w:instrText xml:space="preserve"> HYPERLINK "mailto:ruwan.siriwardana@chamonix.com.au"</w:instrText>
      </w:r>
      <w:bookmarkStart w:id="18" w:name="_@_2CC01259221848D9B8DFC791088F7A52Z"/>
      <w:r>
        <w:fldChar w:fldCharType="separate"/>
      </w:r>
      <w:bookmarkEnd w:id="18"/>
      <w:r w:rsidRPr="191D843F">
        <w:rPr>
          <w:noProof/>
        </w:rPr>
        <w:t>@Ruwan De Silva Siriwardana</w:t>
      </w:r>
      <w:r>
        <w:fldChar w:fldCharType="end"/>
      </w:r>
      <w:r w:rsidRPr="60C20531">
        <w:t xml:space="preserve"> can we add some detail about not being able to test this as we only have a production environment and no non-production and as such we would be risk averse to do this!</w:t>
      </w:r>
    </w:p>
  </w:comment>
  <w:comment w:id="19" w:author="Andy Burman" w:date="2024-11-21T12:53:00Z" w:initials="AB">
    <w:p w14:paraId="0A03BB27" w14:textId="3890B4A1" w:rsidR="00AD03AD" w:rsidRDefault="00AD03AD">
      <w:pPr>
        <w:pStyle w:val="CommentText"/>
      </w:pPr>
      <w:r>
        <w:rPr>
          <w:rStyle w:val="CommentReference"/>
        </w:rPr>
        <w:annotationRef/>
      </w:r>
      <w:r>
        <w:fldChar w:fldCharType="begin"/>
      </w:r>
      <w:r>
        <w:instrText xml:space="preserve"> HYPERLINK "mailto:ruwan.siriwardana@chamonix.com.au"</w:instrText>
      </w:r>
      <w:bookmarkStart w:id="21" w:name="_@_B3F7232613D342ABBF3A238FE80BFEB1Z"/>
      <w:r>
        <w:fldChar w:fldCharType="separate"/>
      </w:r>
      <w:bookmarkEnd w:id="21"/>
      <w:r w:rsidRPr="06FF5C60">
        <w:rPr>
          <w:noProof/>
        </w:rPr>
        <w:t>@Ruwan De Silva Siriwardana</w:t>
      </w:r>
      <w:r>
        <w:fldChar w:fldCharType="end"/>
      </w:r>
      <w:r w:rsidRPr="75FBB577">
        <w:t xml:space="preserve"> can you add detail here</w:t>
      </w:r>
    </w:p>
  </w:comment>
  <w:comment w:id="20" w:author="Ruwan De Silva Siriwardana" w:date="2024-11-21T13:00:00Z" w:initials="RD">
    <w:p w14:paraId="2F911D55" w14:textId="77777777" w:rsidR="00BF51E6" w:rsidRDefault="00BF51E6" w:rsidP="00BF51E6">
      <w:pPr>
        <w:pStyle w:val="CommentText"/>
      </w:pPr>
      <w:r>
        <w:rPr>
          <w:rStyle w:val="CommentReference"/>
        </w:rPr>
        <w:annotationRef/>
      </w:r>
      <w:r>
        <w:t>Sure</w:t>
      </w:r>
    </w:p>
  </w:comment>
  <w:comment w:id="22" w:author="Nick Shanahan" w:date="2024-11-15T12:12:00Z" w:initials="NS">
    <w:p w14:paraId="09A86E89" w14:textId="0DF8770A" w:rsidR="002F3FFE" w:rsidRDefault="002F3FFE" w:rsidP="002F3FFE">
      <w:pPr>
        <w:pStyle w:val="CommentText"/>
      </w:pPr>
      <w:r>
        <w:rPr>
          <w:rStyle w:val="CommentReference"/>
        </w:rPr>
        <w:annotationRef/>
      </w:r>
      <w:r>
        <w:rPr>
          <w:lang w:val="en-US"/>
        </w:rPr>
        <w:t xml:space="preserve">Should we treat this table like a risk matrix? Would it be better illustrated if the priority and impact were colour coded? </w:t>
      </w:r>
    </w:p>
  </w:comment>
  <w:comment w:id="52" w:author="Jack McGrath" w:date="2024-11-18T16:23:00Z" w:initials="JM">
    <w:p w14:paraId="3C0418BF" w14:textId="64248088" w:rsidR="00CD1CBD" w:rsidRDefault="00CD1CBD">
      <w:pPr>
        <w:pStyle w:val="CommentText"/>
      </w:pPr>
      <w:r>
        <w:rPr>
          <w:rStyle w:val="CommentReference"/>
        </w:rPr>
        <w:annotationRef/>
      </w:r>
      <w:r w:rsidRPr="7CC367D8">
        <w:t>For each recommendation (in each section), put it in a new dot point just to make them easier to read/see.</w:t>
      </w:r>
    </w:p>
  </w:comment>
  <w:comment w:id="147" w:author="Jack McGrath" w:date="2024-11-18T07:55:00Z" w:initials="JM">
    <w:p w14:paraId="219C23A3" w14:textId="094791F7" w:rsidR="008C2688" w:rsidRDefault="008C2688">
      <w:pPr>
        <w:pStyle w:val="CommentText"/>
      </w:pPr>
      <w:r>
        <w:rPr>
          <w:rStyle w:val="CommentReference"/>
        </w:rPr>
        <w:annotationRef/>
      </w:r>
      <w:r w:rsidRPr="1ACA1D02">
        <w:t>I'd maybe bring this up above the table, so that it makes the table more readable immediately?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CC53F0" w15:done="1"/>
  <w15:commentEx w15:paraId="0CCEF8EB" w15:done="1"/>
  <w15:commentEx w15:paraId="5636DDDD" w15:paraIdParent="0CCEF8EB" w15:done="1"/>
  <w15:commentEx w15:paraId="3C10B998" w15:done="1"/>
  <w15:commentEx w15:paraId="0A03BB27" w15:done="1"/>
  <w15:commentEx w15:paraId="2F911D55" w15:paraIdParent="0A03BB27" w15:done="1"/>
  <w15:commentEx w15:paraId="09A86E89" w15:done="1"/>
  <w15:commentEx w15:paraId="3C0418BF" w15:done="1"/>
  <w15:commentEx w15:paraId="219C23A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9E70CB" w16cex:dateUtc="2024-11-18T05:25:00Z">
    <w16cex:extLst>
      <w16:ext w16:uri="{CE6994B0-6A32-4C9F-8C6B-6E91EDA988CE}">
        <cr:reactions xmlns:cr="http://schemas.microsoft.com/office/comments/2020/reactions">
          <cr:reaction reactionType="1">
            <cr:reactionInfo dateUtc="2024-11-18T05:41:30Z">
              <cr:user userId="S::ruwan.siriwardana@chamonix.com.au::33d48b9c-94fe-44f3-9e07-56b7d9d18c9d" userProvider="AD" userName="Ruwan De Silva Siriwardana"/>
            </cr:reactionInfo>
          </cr:reaction>
        </cr:reactions>
      </w16:ext>
    </w16cex:extLst>
  </w16cex:commentExtensible>
  <w16cex:commentExtensible w16cex:durableId="6EC2FAD9" w16cex:dateUtc="2024-11-25T03:04:00Z">
    <w16cex:extLst>
      <w16:ext w16:uri="{CE6994B0-6A32-4C9F-8C6B-6E91EDA988CE}">
        <cr:reactions xmlns:cr="http://schemas.microsoft.com/office/comments/2020/reactions">
          <cr:reaction reactionType="1">
            <cr:reactionInfo dateUtc="2024-11-25T03:53:13Z">
              <cr:user userId="S::ruwan.siriwardana@chamonix.com.au::33d48b9c-94fe-44f3-9e07-56b7d9d18c9d" userProvider="AD" userName="Ruwan De Silva Siriwardana"/>
            </cr:reactionInfo>
          </cr:reaction>
        </cr:reactions>
      </w16:ext>
    </w16cex:extLst>
  </w16cex:commentExtensible>
  <w16cex:commentExtensible w16cex:durableId="3DD34A63" w16cex:dateUtc="2024-11-25T03:53:00Z"/>
  <w16cex:commentExtensible w16cex:durableId="500473A3" w16cex:dateUtc="2024-11-21T02:28:00Z">
    <w16cex:extLst>
      <w16:ext w16:uri="{CE6994B0-6A32-4C9F-8C6B-6E91EDA988CE}">
        <cr:reactions xmlns:cr="http://schemas.microsoft.com/office/comments/2020/reactions">
          <cr:reaction reactionType="1">
            <cr:reactionInfo dateUtc="2024-11-21T02:37:56Z">
              <cr:user userId="S::ruwan.siriwardana@chamonix.com.au::33d48b9c-94fe-44f3-9e07-56b7d9d18c9d" userProvider="AD" userName="Ruwan De Silva Siriwardana"/>
            </cr:reactionInfo>
          </cr:reaction>
        </cr:reactions>
      </w16:ext>
    </w16cex:extLst>
  </w16cex:commentExtensible>
  <w16cex:commentExtensible w16cex:durableId="70FB444A" w16cex:dateUtc="2024-11-21T02:23:00Z">
    <w16cex:extLst>
      <w16:ext w16:uri="{CE6994B0-6A32-4C9F-8C6B-6E91EDA988CE}">
        <cr:reactions xmlns:cr="http://schemas.microsoft.com/office/comments/2020/reactions">
          <cr:reaction reactionType="1">
            <cr:reactionInfo dateUtc="2024-11-21T02:30:36Z">
              <cr:user userId="S::ruwan.siriwardana@chamonix.com.au::33d48b9c-94fe-44f3-9e07-56b7d9d18c9d" userProvider="AD" userName="Ruwan De Silva Siriwardana"/>
            </cr:reactionInfo>
          </cr:reaction>
        </cr:reactions>
      </w16:ext>
    </w16cex:extLst>
  </w16cex:commentExtensible>
  <w16cex:commentExtensible w16cex:durableId="4C924408" w16cex:dateUtc="2024-11-21T02:30:00Z"/>
  <w16cex:commentExtensible w16cex:durableId="05130360" w16cex:dateUtc="2024-11-15T01:42:00Z">
    <w16cex:extLst>
      <w16:ext w16:uri="{CE6994B0-6A32-4C9F-8C6B-6E91EDA988CE}">
        <cr:reactions xmlns:cr="http://schemas.microsoft.com/office/comments/2020/reactions">
          <cr:reaction reactionType="1">
            <cr:reactionInfo dateUtc="2024-11-21T02:43:27Z">
              <cr:user userId="S::ruwan.siriwardana@chamonix.com.au::33d48b9c-94fe-44f3-9e07-56b7d9d18c9d" userProvider="AD" userName="Ruwan De Silva Siriwardana"/>
            </cr:reactionInfo>
          </cr:reaction>
        </cr:reactions>
      </w16:ext>
    </w16cex:extLst>
  </w16cex:commentExtensible>
  <w16cex:commentExtensible w16cex:durableId="2CAA385E" w16cex:dateUtc="2024-11-18T05:53:00Z">
    <w16cex:extLst>
      <w16:ext w16:uri="{CE6994B0-6A32-4C9F-8C6B-6E91EDA988CE}">
        <cr:reactions xmlns:cr="http://schemas.microsoft.com/office/comments/2020/reactions">
          <cr:reaction reactionType="1">
            <cr:reactionInfo dateUtc="2024-11-18T05:55:18Z">
              <cr:user userId="S::ruwan.siriwardana@chamonix.com.au::33d48b9c-94fe-44f3-9e07-56b7d9d18c9d" userProvider="AD" userName="Ruwan De Silva Siriwardana"/>
            </cr:reactionInfo>
          </cr:reaction>
        </cr:reactions>
      </w16:ext>
    </w16cex:extLst>
  </w16cex:commentExtensible>
  <w16cex:commentExtensible w16cex:durableId="3BA138FB" w16cex:dateUtc="2024-11-18T05:25:00Z">
    <w16cex:extLst>
      <w16:ext w16:uri="{CE6994B0-6A32-4C9F-8C6B-6E91EDA988CE}">
        <cr:reactions xmlns:cr="http://schemas.microsoft.com/office/comments/2020/reactions">
          <cr:reaction reactionType="1">
            <cr:reactionInfo dateUtc="2024-11-18T05:41:30Z">
              <cr:user userId="S::ruwan.siriwardana@chamonix.com.au::33d48b9c-94fe-44f3-9e07-56b7d9d18c9d" userProvider="AD" userName="Ruwan De Silva Siriwardan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CC53F0" w16cid:durableId="579E70CB"/>
  <w16cid:commentId w16cid:paraId="0CCEF8EB" w16cid:durableId="6EC2FAD9"/>
  <w16cid:commentId w16cid:paraId="5636DDDD" w16cid:durableId="3DD34A63"/>
  <w16cid:commentId w16cid:paraId="3C10B998" w16cid:durableId="500473A3"/>
  <w16cid:commentId w16cid:paraId="0A03BB27" w16cid:durableId="70FB444A"/>
  <w16cid:commentId w16cid:paraId="2F911D55" w16cid:durableId="4C924408"/>
  <w16cid:commentId w16cid:paraId="09A86E89" w16cid:durableId="05130360"/>
  <w16cid:commentId w16cid:paraId="3C0418BF" w16cid:durableId="2CAA385E"/>
  <w16cid:commentId w16cid:paraId="219C23A3" w16cid:durableId="3BA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B9AAA0" w14:textId="77777777" w:rsidR="00390CBD" w:rsidRDefault="00390CBD" w:rsidP="0025156B">
      <w:pPr>
        <w:spacing w:before="0" w:after="0" w:line="240" w:lineRule="auto"/>
      </w:pPr>
      <w:r>
        <w:separator/>
      </w:r>
    </w:p>
  </w:endnote>
  <w:endnote w:type="continuationSeparator" w:id="0">
    <w:p w14:paraId="3940D57B" w14:textId="77777777" w:rsidR="00390CBD" w:rsidRDefault="00390CBD" w:rsidP="0025156B">
      <w:pPr>
        <w:spacing w:before="0" w:after="0" w:line="240" w:lineRule="auto"/>
      </w:pPr>
      <w:r>
        <w:continuationSeparator/>
      </w:r>
    </w:p>
  </w:endnote>
  <w:endnote w:type="continuationNotice" w:id="1">
    <w:p w14:paraId="55A4135E" w14:textId="77777777" w:rsidR="00390CBD" w:rsidRDefault="00390CB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54C8D" w14:textId="77777777" w:rsidR="0076559B" w:rsidRPr="0076559B" w:rsidRDefault="0076559B" w:rsidP="0076559B">
    <w:pPr>
      <w:pStyle w:val="Footer"/>
      <w:jc w:val="center"/>
      <w:rPr>
        <w:b w:val="0"/>
        <w:lang w:val="en-US"/>
      </w:rPr>
    </w:pPr>
    <w:r w:rsidRPr="0076559B">
      <w:rPr>
        <w:noProof/>
        <w:lang w:eastAsia="en-GB"/>
      </w:rPr>
      <w:drawing>
        <wp:anchor distT="0" distB="0" distL="114300" distR="114300" simplePos="0" relativeHeight="251658241" behindDoc="1" locked="0" layoutInCell="1" allowOverlap="1" wp14:anchorId="361EC0F0" wp14:editId="54DC985E">
          <wp:simplePos x="0" y="0"/>
          <wp:positionH relativeFrom="page">
            <wp:posOffset>3145536</wp:posOffset>
          </wp:positionH>
          <wp:positionV relativeFrom="page">
            <wp:posOffset>9938724</wp:posOffset>
          </wp:positionV>
          <wp:extent cx="1270800" cy="138840"/>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
                    <a:extLst>
                      <a:ext uri="{28A0092B-C50C-407E-A947-70E740481C1C}">
                        <a14:useLocalDpi xmlns:a14="http://schemas.microsoft.com/office/drawing/2010/main" val="0"/>
                      </a:ext>
                    </a:extLst>
                  </a:blip>
                  <a:stretch>
                    <a:fillRect/>
                  </a:stretch>
                </pic:blipFill>
                <pic:spPr>
                  <a:xfrm>
                    <a:off x="0" y="0"/>
                    <a:ext cx="1270800" cy="138840"/>
                  </a:xfrm>
                  <a:prstGeom prst="rect">
                    <a:avLst/>
                  </a:prstGeom>
                </pic:spPr>
              </pic:pic>
            </a:graphicData>
          </a:graphic>
          <wp14:sizeRelH relativeFrom="page">
            <wp14:pctWidth>0</wp14:pctWidth>
          </wp14:sizeRelH>
          <wp14:sizeRelV relativeFrom="page">
            <wp14:pctHeight>0</wp14:pctHeight>
          </wp14:sizeRelV>
        </wp:anchor>
      </w:drawing>
    </w:r>
    <w:r w:rsidR="00D11FB8">
      <w:rPr>
        <w:b w:val="0"/>
        <w:lang w:val="en-US"/>
      </w:rPr>
      <w:t>/</w:t>
    </w:r>
    <w:r w:rsidRPr="0076559B">
      <w:rPr>
        <w:b w:val="0"/>
        <w:lang w:val="en-US"/>
      </w:rPr>
      <w:t xml:space="preserve"> Document Name</w:t>
    </w:r>
    <w:r w:rsidRPr="0076559B">
      <w:rPr>
        <w:lang w:val="en-US"/>
      </w:rPr>
      <w:t xml:space="preserve"> </w:t>
    </w:r>
    <w:r w:rsidR="00D11FB8" w:rsidRPr="00D11FB8">
      <w:rPr>
        <w:color w:val="00C600"/>
        <w:lang w:val="en-US"/>
      </w:rPr>
      <w:t>/</w:t>
    </w:r>
    <w:r w:rsidRPr="00D11FB8">
      <w:rPr>
        <w:color w:val="00C600"/>
        <w:lang w:val="en-US"/>
      </w:rPr>
      <w:t xml:space="preserve"> Client Name </w:t>
    </w:r>
    <w:r w:rsidR="00D11FB8" w:rsidRPr="00D11FB8">
      <w:rPr>
        <w:color w:val="00C600"/>
        <w:lang w:val="en-US"/>
      </w:rPr>
      <w:t xml:space="preserve">/ </w:t>
    </w:r>
    <w:r w:rsidRPr="0076559B">
      <w:rPr>
        <w:b w:val="0"/>
        <w:lang w:val="en-US"/>
      </w:rPr>
      <w:t>V A.A</w:t>
    </w:r>
    <w:r w:rsidR="005F7267">
      <w:rPr>
        <w:b w:val="0"/>
        <w:lang w:val="en-US"/>
      </w:rPr>
      <w:t xml:space="preserve"> </w:t>
    </w:r>
    <w:r w:rsidR="00D11FB8">
      <w:rPr>
        <w:b w:val="0"/>
        <w:lang w:val="en-US"/>
      </w:rPr>
      <w:t xml:space="preserve">/ </w:t>
    </w:r>
    <w:r w:rsidR="005F7267" w:rsidRPr="005F7267">
      <w:rPr>
        <w:lang w:val="en-US"/>
      </w:rPr>
      <w:t xml:space="preserve">Commercial </w:t>
    </w:r>
    <w:proofErr w:type="gramStart"/>
    <w:r w:rsidR="005F7267" w:rsidRPr="005F7267">
      <w:rPr>
        <w:lang w:val="en-US"/>
      </w:rPr>
      <w:t>In</w:t>
    </w:r>
    <w:proofErr w:type="gramEnd"/>
    <w:r w:rsidR="005F7267" w:rsidRPr="005F7267">
      <w:rPr>
        <w:lang w:val="en-US"/>
      </w:rPr>
      <w:t xml:space="preserve"> Confidence</w:t>
    </w:r>
    <w:r>
      <w:rPr>
        <w:b w:val="0"/>
        <w:lang w:val="en-US"/>
      </w:rPr>
      <w:br/>
    </w:r>
    <w:r w:rsidRPr="0076559B">
      <w:rPr>
        <w:b w:val="0"/>
        <w:lang w:val="en-US"/>
      </w:rPr>
      <w:t xml:space="preserve">Page </w:t>
    </w:r>
    <w:r w:rsidRPr="0076559B">
      <w:rPr>
        <w:b w:val="0"/>
        <w:lang w:val="en-US"/>
      </w:rPr>
      <w:fldChar w:fldCharType="begin"/>
    </w:r>
    <w:r w:rsidRPr="0076559B">
      <w:rPr>
        <w:b w:val="0"/>
        <w:lang w:val="en-US"/>
      </w:rPr>
      <w:instrText xml:space="preserve"> PAGE </w:instrText>
    </w:r>
    <w:r w:rsidRPr="0076559B">
      <w:rPr>
        <w:b w:val="0"/>
        <w:lang w:val="en-US"/>
      </w:rPr>
      <w:fldChar w:fldCharType="separate"/>
    </w:r>
    <w:r w:rsidR="0050324D">
      <w:rPr>
        <w:b w:val="0"/>
        <w:noProof/>
        <w:lang w:val="en-US"/>
      </w:rPr>
      <w:t>4</w:t>
    </w:r>
    <w:r w:rsidRPr="0076559B">
      <w:rPr>
        <w:b w:val="0"/>
        <w:lang w:val="en-US"/>
      </w:rPr>
      <w:fldChar w:fldCharType="end"/>
    </w:r>
    <w:r w:rsidRPr="0076559B">
      <w:rPr>
        <w:b w:val="0"/>
        <w:lang w:val="en-US"/>
      </w:rPr>
      <w:t xml:space="preserve"> of </w:t>
    </w:r>
    <w:r w:rsidRPr="0076559B">
      <w:rPr>
        <w:b w:val="0"/>
        <w:lang w:val="en-US"/>
      </w:rPr>
      <w:fldChar w:fldCharType="begin"/>
    </w:r>
    <w:r w:rsidRPr="0076559B">
      <w:rPr>
        <w:b w:val="0"/>
        <w:lang w:val="en-US"/>
      </w:rPr>
      <w:instrText xml:space="preserve"> NUMPAGES </w:instrText>
    </w:r>
    <w:r w:rsidRPr="0076559B">
      <w:rPr>
        <w:b w:val="0"/>
        <w:lang w:val="en-US"/>
      </w:rPr>
      <w:fldChar w:fldCharType="separate"/>
    </w:r>
    <w:r w:rsidR="0050324D">
      <w:rPr>
        <w:b w:val="0"/>
        <w:noProof/>
        <w:lang w:val="en-US"/>
      </w:rPr>
      <w:t>7</w:t>
    </w:r>
    <w:r w:rsidRPr="0076559B">
      <w:rPr>
        <w:b w:val="0"/>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E2D72" w14:textId="092C0F98" w:rsidR="0076559B" w:rsidRPr="0076559B" w:rsidRDefault="0076559B" w:rsidP="0076559B">
    <w:pPr>
      <w:pStyle w:val="Footer"/>
      <w:jc w:val="center"/>
      <w:rPr>
        <w:b w:val="0"/>
        <w:lang w:val="en-US"/>
      </w:rPr>
    </w:pPr>
    <w:r>
      <w:rPr>
        <w:noProof/>
        <w:lang w:eastAsia="en-GB"/>
      </w:rPr>
      <w:drawing>
        <wp:anchor distT="0" distB="0" distL="114300" distR="114300" simplePos="0" relativeHeight="251658242" behindDoc="1" locked="0" layoutInCell="1" allowOverlap="1" wp14:anchorId="2DCE3E8B" wp14:editId="5C421FA7">
          <wp:simplePos x="0" y="0"/>
          <wp:positionH relativeFrom="page">
            <wp:posOffset>3040498</wp:posOffset>
          </wp:positionH>
          <wp:positionV relativeFrom="page">
            <wp:posOffset>9845675</wp:posOffset>
          </wp:positionV>
          <wp:extent cx="1345638" cy="234123"/>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
                    <a:extLst>
                      <a:ext uri="{28A0092B-C50C-407E-A947-70E740481C1C}">
                        <a14:useLocalDpi xmlns:a14="http://schemas.microsoft.com/office/drawing/2010/main" val="0"/>
                      </a:ext>
                    </a:extLst>
                  </a:blip>
                  <a:stretch>
                    <a:fillRect/>
                  </a:stretch>
                </pic:blipFill>
                <pic:spPr>
                  <a:xfrm>
                    <a:off x="0" y="0"/>
                    <a:ext cx="1345638" cy="234123"/>
                  </a:xfrm>
                  <a:prstGeom prst="rect">
                    <a:avLst/>
                  </a:prstGeom>
                </pic:spPr>
              </pic:pic>
            </a:graphicData>
          </a:graphic>
          <wp14:sizeRelH relativeFrom="page">
            <wp14:pctWidth>0</wp14:pctWidth>
          </wp14:sizeRelH>
          <wp14:sizeRelV relativeFrom="page">
            <wp14:pctHeight>0</wp14:pctHeight>
          </wp14:sizeRelV>
        </wp:anchor>
      </w:drawing>
    </w:r>
    <w:r w:rsidR="00D11FB8">
      <w:rPr>
        <w:b w:val="0"/>
        <w:lang w:val="en-US"/>
      </w:rPr>
      <w:t>/</w:t>
    </w:r>
    <w:r w:rsidRPr="0076559B">
      <w:rPr>
        <w:b w:val="0"/>
        <w:lang w:val="en-US"/>
      </w:rPr>
      <w:t xml:space="preserve"> </w:t>
    </w:r>
    <w:r w:rsidR="00996D39" w:rsidRPr="00996D39">
      <w:rPr>
        <w:b w:val="0"/>
        <w:lang w:val="en-US"/>
      </w:rPr>
      <w:t>SharePoint 2019 Environment Health Check Report</w:t>
    </w:r>
    <w:r w:rsidR="00D11FB8">
      <w:rPr>
        <w:color w:val="00C600"/>
        <w:lang w:val="en-US"/>
      </w:rPr>
      <w:t>/</w:t>
    </w:r>
    <w:r w:rsidRPr="00D11FB8">
      <w:rPr>
        <w:color w:val="00C600"/>
        <w:lang w:val="en-US"/>
      </w:rPr>
      <w:t xml:space="preserve"> </w:t>
    </w:r>
    <w:r w:rsidR="00BE2B2C">
      <w:rPr>
        <w:color w:val="00C600"/>
        <w:lang w:val="en-US"/>
      </w:rPr>
      <w:t>ESB</w:t>
    </w:r>
    <w:r w:rsidRPr="00D11FB8">
      <w:rPr>
        <w:color w:val="00C600"/>
        <w:lang w:val="en-US"/>
      </w:rPr>
      <w:t xml:space="preserve"> </w:t>
    </w:r>
    <w:r w:rsidR="00D11FB8">
      <w:rPr>
        <w:color w:val="00C600"/>
        <w:lang w:val="en-US"/>
      </w:rPr>
      <w:t>/</w:t>
    </w:r>
    <w:r w:rsidRPr="00D11FB8">
      <w:rPr>
        <w:color w:val="00C600"/>
        <w:lang w:val="en-US"/>
      </w:rPr>
      <w:t xml:space="preserve"> </w:t>
    </w:r>
    <w:r w:rsidRPr="0076559B">
      <w:rPr>
        <w:b w:val="0"/>
        <w:lang w:val="en-US"/>
      </w:rPr>
      <w:t xml:space="preserve">V </w:t>
    </w:r>
    <w:r w:rsidR="001E554E">
      <w:rPr>
        <w:b w:val="0"/>
        <w:lang w:val="en-US"/>
      </w:rPr>
      <w:t>1</w:t>
    </w:r>
    <w:r w:rsidRPr="0076559B">
      <w:rPr>
        <w:b w:val="0"/>
        <w:lang w:val="en-US"/>
      </w:rPr>
      <w:t>.</w:t>
    </w:r>
    <w:r w:rsidR="001E554E">
      <w:rPr>
        <w:b w:val="0"/>
        <w:lang w:val="en-US"/>
      </w:rPr>
      <w:t>0</w:t>
    </w:r>
    <w:r w:rsidR="005F7267">
      <w:rPr>
        <w:b w:val="0"/>
        <w:lang w:val="en-US"/>
      </w:rPr>
      <w:t xml:space="preserve"> </w:t>
    </w:r>
    <w:r w:rsidR="00D11FB8">
      <w:rPr>
        <w:b w:val="0"/>
        <w:lang w:val="en-US"/>
      </w:rPr>
      <w:t>/</w:t>
    </w:r>
    <w:r w:rsidR="005F7267">
      <w:rPr>
        <w:b w:val="0"/>
        <w:lang w:val="en-US"/>
      </w:rPr>
      <w:t xml:space="preserve"> </w:t>
    </w:r>
    <w:r w:rsidR="005F7267" w:rsidRPr="005F7267">
      <w:rPr>
        <w:lang w:val="en-US"/>
      </w:rPr>
      <w:t xml:space="preserve">Commercial </w:t>
    </w:r>
    <w:proofErr w:type="gramStart"/>
    <w:r w:rsidR="005F7267" w:rsidRPr="005F7267">
      <w:rPr>
        <w:lang w:val="en-US"/>
      </w:rPr>
      <w:t>In</w:t>
    </w:r>
    <w:proofErr w:type="gramEnd"/>
    <w:r w:rsidR="005F7267" w:rsidRPr="005F7267">
      <w:rPr>
        <w:lang w:val="en-US"/>
      </w:rPr>
      <w:t xml:space="preserve"> Confidence</w:t>
    </w:r>
    <w:r>
      <w:rPr>
        <w:b w:val="0"/>
        <w:lang w:val="en-US"/>
      </w:rPr>
      <w:br/>
    </w:r>
    <w:r w:rsidRPr="0076559B">
      <w:rPr>
        <w:b w:val="0"/>
        <w:lang w:val="en-US"/>
      </w:rPr>
      <w:t xml:space="preserve">Page </w:t>
    </w:r>
    <w:r w:rsidRPr="0076559B">
      <w:rPr>
        <w:b w:val="0"/>
        <w:lang w:val="en-US"/>
      </w:rPr>
      <w:fldChar w:fldCharType="begin"/>
    </w:r>
    <w:r w:rsidRPr="0076559B">
      <w:rPr>
        <w:b w:val="0"/>
        <w:lang w:val="en-US"/>
      </w:rPr>
      <w:instrText xml:space="preserve"> PAGE </w:instrText>
    </w:r>
    <w:r w:rsidRPr="0076559B">
      <w:rPr>
        <w:b w:val="0"/>
        <w:lang w:val="en-US"/>
      </w:rPr>
      <w:fldChar w:fldCharType="separate"/>
    </w:r>
    <w:r w:rsidR="0050324D">
      <w:rPr>
        <w:b w:val="0"/>
        <w:noProof/>
        <w:lang w:val="en-US"/>
      </w:rPr>
      <w:t>5</w:t>
    </w:r>
    <w:r w:rsidRPr="0076559B">
      <w:rPr>
        <w:b w:val="0"/>
        <w:lang w:val="en-US"/>
      </w:rPr>
      <w:fldChar w:fldCharType="end"/>
    </w:r>
    <w:r w:rsidRPr="0076559B">
      <w:rPr>
        <w:b w:val="0"/>
        <w:lang w:val="en-US"/>
      </w:rPr>
      <w:t xml:space="preserve"> of </w:t>
    </w:r>
    <w:r w:rsidRPr="0076559B">
      <w:rPr>
        <w:b w:val="0"/>
        <w:lang w:val="en-US"/>
      </w:rPr>
      <w:fldChar w:fldCharType="begin"/>
    </w:r>
    <w:r w:rsidRPr="0076559B">
      <w:rPr>
        <w:b w:val="0"/>
        <w:lang w:val="en-US"/>
      </w:rPr>
      <w:instrText xml:space="preserve"> NUMPAGES </w:instrText>
    </w:r>
    <w:r w:rsidRPr="0076559B">
      <w:rPr>
        <w:b w:val="0"/>
        <w:lang w:val="en-US"/>
      </w:rPr>
      <w:fldChar w:fldCharType="separate"/>
    </w:r>
    <w:r w:rsidR="0050324D">
      <w:rPr>
        <w:b w:val="0"/>
        <w:noProof/>
        <w:lang w:val="en-US"/>
      </w:rPr>
      <w:t>7</w:t>
    </w:r>
    <w:r w:rsidRPr="0076559B">
      <w:rPr>
        <w:b w:val="0"/>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9C02C" w14:textId="77777777" w:rsidR="00066C08" w:rsidRPr="0076559B" w:rsidRDefault="00066C08" w:rsidP="0076559B">
    <w:pPr>
      <w:pStyle w:val="Footer"/>
      <w:jc w:val="center"/>
      <w:rPr>
        <w:b w:val="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020E30" w14:textId="77777777" w:rsidR="00390CBD" w:rsidRDefault="00390CBD" w:rsidP="0025156B">
      <w:pPr>
        <w:spacing w:before="0" w:after="0" w:line="240" w:lineRule="auto"/>
      </w:pPr>
      <w:r>
        <w:separator/>
      </w:r>
    </w:p>
  </w:footnote>
  <w:footnote w:type="continuationSeparator" w:id="0">
    <w:p w14:paraId="5810DA27" w14:textId="77777777" w:rsidR="00390CBD" w:rsidRDefault="00390CBD" w:rsidP="0025156B">
      <w:pPr>
        <w:spacing w:before="0" w:after="0" w:line="240" w:lineRule="auto"/>
      </w:pPr>
      <w:r>
        <w:continuationSeparator/>
      </w:r>
    </w:p>
  </w:footnote>
  <w:footnote w:type="continuationNotice" w:id="1">
    <w:p w14:paraId="7245FFD8" w14:textId="77777777" w:rsidR="00390CBD" w:rsidRDefault="00390CB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3E35D" w14:textId="77777777" w:rsidR="00583A93" w:rsidRDefault="00956D50" w:rsidP="00F25624">
    <w:pPr>
      <w:pStyle w:val="Header"/>
      <w:tabs>
        <w:tab w:val="clear" w:pos="4513"/>
        <w:tab w:val="clear" w:pos="9026"/>
        <w:tab w:val="left" w:pos="2116"/>
      </w:tabs>
    </w:pPr>
    <w:r>
      <w:rPr>
        <w:noProof/>
      </w:rPr>
      <mc:AlternateContent>
        <mc:Choice Requires="wps">
          <w:drawing>
            <wp:anchor distT="0" distB="0" distL="0" distR="0" simplePos="0" relativeHeight="251658245" behindDoc="0" locked="0" layoutInCell="1" allowOverlap="1" wp14:anchorId="0EE46522" wp14:editId="6B0878EE">
              <wp:simplePos x="635" y="635"/>
              <wp:positionH relativeFrom="page">
                <wp:align>center</wp:align>
              </wp:positionH>
              <wp:positionV relativeFrom="page">
                <wp:align>top</wp:align>
              </wp:positionV>
              <wp:extent cx="551815" cy="508635"/>
              <wp:effectExtent l="0" t="0" r="6985" b="12065"/>
              <wp:wrapNone/>
              <wp:docPr id="1831441027"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14:paraId="1BE36FA4"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EE46522" id="_x0000_t202" coordsize="21600,21600" o:spt="202" path="m,l,21600r21600,l21600,xe">
              <v:stroke joinstyle="miter"/>
              <v:path gradientshapeok="t" o:connecttype="rect"/>
            </v:shapetype>
            <v:shape id="Text Box 2" o:spid="_x0000_s1027" type="#_x0000_t202" alt="OFFICIAL" style="position:absolute;margin-left:0;margin-top:0;width:43.45pt;height:40.05pt;z-index:251658245;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" filled="f" stroked="f">
              <v:textbox style="mso-fit-shape-to-text:t" inset="0,15pt,0,0">
                <w:txbxContent>
                  <w:p w14:paraId="1BE36FA4"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v:textbox>
              <w10:wrap anchorx="page" anchory="page"/>
            </v:shape>
          </w:pict>
        </mc:Fallback>
      </mc:AlternateContent>
    </w:r>
    <w:r w:rsidR="00F25624">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7576F" w14:textId="77777777" w:rsidR="00956D50" w:rsidRDefault="00956D50">
    <w:pPr>
      <w:pStyle w:val="Header"/>
    </w:pPr>
    <w:r>
      <w:rPr>
        <w:noProof/>
      </w:rPr>
      <mc:AlternateContent>
        <mc:Choice Requires="wps">
          <w:drawing>
            <wp:anchor distT="0" distB="0" distL="0" distR="0" simplePos="0" relativeHeight="251658246" behindDoc="0" locked="0" layoutInCell="1" allowOverlap="1" wp14:anchorId="3F14296A" wp14:editId="0385912B">
              <wp:simplePos x="635" y="635"/>
              <wp:positionH relativeFrom="page">
                <wp:align>center</wp:align>
              </wp:positionH>
              <wp:positionV relativeFrom="page">
                <wp:align>top</wp:align>
              </wp:positionV>
              <wp:extent cx="551815" cy="508635"/>
              <wp:effectExtent l="0" t="0" r="6985" b="12065"/>
              <wp:wrapNone/>
              <wp:docPr id="1353413649"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14:paraId="1ED14676"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3F14296A" id="_x0000_t202" coordsize="21600,21600" o:spt="202" path="m,l,21600r21600,l21600,xe">
              <v:stroke joinstyle="miter"/>
              <v:path gradientshapeok="t" o:connecttype="rect"/>
            </v:shapetype>
            <v:shape id="Text Box 3" o:spid="_x0000_s1028" type="#_x0000_t202" alt="OFFICIAL" style="position:absolute;margin-left:0;margin-top:0;width:43.45pt;height:40.05pt;z-index:25165824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" filled="f" stroked="f">
              <v:textbox style="mso-fit-shape-to-text:t" inset="0,15pt,0,0">
                <w:txbxContent>
                  <w:p w14:paraId="1ED14676"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2E6D2" w14:textId="77777777" w:rsidR="00D34892" w:rsidRDefault="00956D50">
    <w:pPr>
      <w:pStyle w:val="Header"/>
    </w:pPr>
    <w:r>
      <w:rPr>
        <w:noProof/>
      </w:rPr>
      <mc:AlternateContent>
        <mc:Choice Requires="wps">
          <w:drawing>
            <wp:anchor distT="0" distB="0" distL="0" distR="0" simplePos="0" relativeHeight="251658244" behindDoc="0" locked="0" layoutInCell="1" allowOverlap="1" wp14:anchorId="6FC53C9B" wp14:editId="7CB2F892">
              <wp:simplePos x="0" y="0"/>
              <wp:positionH relativeFrom="page">
                <wp:align>center</wp:align>
              </wp:positionH>
              <wp:positionV relativeFrom="page">
                <wp:align>top</wp:align>
              </wp:positionV>
              <wp:extent cx="551815" cy="508635"/>
              <wp:effectExtent l="0" t="0" r="6985" b="12065"/>
              <wp:wrapNone/>
              <wp:docPr id="1182437659"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14:paraId="64F28E89"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FC53C9B" id="_x0000_t202" coordsize="21600,21600" o:spt="202" path="m,l,21600r21600,l21600,xe">
              <v:stroke joinstyle="miter"/>
              <v:path gradientshapeok="t" o:connecttype="rect"/>
            </v:shapetype>
            <v:shape id="_x0000_s1029" type="#_x0000_t202" alt="OFFICIAL" style="position:absolute;margin-left:0;margin-top:0;width:43.45pt;height:40.05pt;z-index:2516582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" filled="f" stroked="f">
              <v:textbox style="mso-fit-shape-to-text:t" inset="0,15pt,0,0">
                <w:txbxContent>
                  <w:p w14:paraId="64F28E89"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v:textbox>
              <w10:wrap anchorx="page" anchory="page"/>
            </v:shape>
          </w:pict>
        </mc:Fallback>
      </mc:AlternateContent>
    </w:r>
    <w:r w:rsidR="00C2732F">
      <w:rPr>
        <w:noProof/>
      </w:rPr>
      <mc:AlternateContent>
        <mc:Choice Requires="wpg">
          <w:drawing>
            <wp:anchor distT="0" distB="0" distL="114300" distR="114300" simplePos="0" relativeHeight="251658243" behindDoc="0" locked="0" layoutInCell="1" allowOverlap="1" wp14:anchorId="78F6F963" wp14:editId="35CA5103">
              <wp:simplePos x="0" y="0"/>
              <wp:positionH relativeFrom="column">
                <wp:posOffset>-768955</wp:posOffset>
              </wp:positionH>
              <wp:positionV relativeFrom="paragraph">
                <wp:posOffset>-256806</wp:posOffset>
              </wp:positionV>
              <wp:extent cx="7717155" cy="10916920"/>
              <wp:effectExtent l="0" t="0" r="4445" b="5080"/>
              <wp:wrapNone/>
              <wp:docPr id="1505626915" name="Group 4"/>
              <wp:cNvGraphicFramePr/>
              <a:graphic xmlns:a="http://schemas.openxmlformats.org/drawingml/2006/main">
                <a:graphicData uri="http://schemas.microsoft.com/office/word/2010/wordprocessingGroup">
                  <wpg:wgp>
                    <wpg:cNvGrpSpPr/>
                    <wpg:grpSpPr>
                      <a:xfrm>
                        <a:off x="0" y="0"/>
                        <a:ext cx="7717155" cy="10916920"/>
                        <a:chOff x="0" y="0"/>
                        <a:chExt cx="7717155" cy="10916920"/>
                      </a:xfrm>
                    </wpg:grpSpPr>
                    <pic:pic xmlns:pic="http://schemas.openxmlformats.org/drawingml/2006/picture">
                      <pic:nvPicPr>
                        <pic:cNvPr id="122920307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717155" cy="10916920"/>
                        </a:xfrm>
                        <a:prstGeom prst="rect">
                          <a:avLst/>
                        </a:prstGeom>
                      </pic:spPr>
                    </pic:pic>
                    <wps:wsp>
                      <wps:cNvPr id="1296965200" name="Rectangle 3"/>
                      <wps:cNvSpPr/>
                      <wps:spPr>
                        <a:xfrm>
                          <a:off x="6475227" y="9792586"/>
                          <a:ext cx="839973" cy="839972"/>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clsh="http://schemas.microsoft.com/office/drawing/2020/classificationShape" xmlns:a="http://schemas.openxmlformats.org/drawingml/2006/main">
          <w:pict w14:anchorId="3F4FEFDE">
            <v:group id="Group 4" style="position:absolute;margin-left:-60.55pt;margin-top:-20.2pt;width:607.65pt;height:859.6pt;z-index:251658243" coordsize="77171,109169" o:spid="_x0000_s1026" w14:anchorId="2DC633F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77171;height:10916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">
                <v:imagedata o:title="" r:id="rId6"/>
              </v:shape>
              <v:rect id="Rectangle 3" style="position:absolute;left:64752;top:97925;width:8400;height:8400;visibility:visible;mso-wrap-style:square;v-text-anchor:middle" o:spid="_x0000_s1028" fillcolor="black [321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"/>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9E9A5" w14:textId="77777777" w:rsidR="0010021D" w:rsidRDefault="00956D50">
    <w:pPr>
      <w:pStyle w:val="Header"/>
    </w:pPr>
    <w:r>
      <w:rPr>
        <w:noProof/>
        <w:lang w:eastAsia="en-GB"/>
      </w:rPr>
      <mc:AlternateContent>
        <mc:Choice Requires="wps">
          <w:drawing>
            <wp:anchor distT="0" distB="0" distL="0" distR="0" simplePos="0" relativeHeight="251658248" behindDoc="0" locked="0" layoutInCell="1" allowOverlap="1" wp14:anchorId="06681D0A" wp14:editId="632EAEC5">
              <wp:simplePos x="635" y="635"/>
              <wp:positionH relativeFrom="page">
                <wp:align>center</wp:align>
              </wp:positionH>
              <wp:positionV relativeFrom="page">
                <wp:align>top</wp:align>
              </wp:positionV>
              <wp:extent cx="551815" cy="508635"/>
              <wp:effectExtent l="0" t="0" r="6985" b="12065"/>
              <wp:wrapNone/>
              <wp:docPr id="1668000010" name="Text Box 8"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14:paraId="40037B0E"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6681D0A" id="_x0000_t202" coordsize="21600,21600" o:spt="202" path="m,l,21600r21600,l21600,xe">
              <v:stroke joinstyle="miter"/>
              <v:path gradientshapeok="t" o:connecttype="rect"/>
            </v:shapetype>
            <v:shape id="Text Box 8" o:spid="_x0000_s1030" type="#_x0000_t202" alt="OFFICIAL" style="position:absolute;margin-left:0;margin-top:0;width:43.45pt;height:40.05pt;z-index:251658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" filled="f" stroked="f">
              <v:textbox style="mso-fit-shape-to-text:t" inset="0,15pt,0,0">
                <w:txbxContent>
                  <w:p w14:paraId="40037B0E"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v:textbox>
              <w10:wrap anchorx="page" anchory="page"/>
            </v:shape>
          </w:pict>
        </mc:Fallback>
      </mc:AlternateContent>
    </w:r>
    <w:r w:rsidR="0010021D">
      <w:rPr>
        <w:noProof/>
        <w:lang w:eastAsia="en-GB"/>
      </w:rPr>
      <w:drawing>
        <wp:anchor distT="0" distB="0" distL="114300" distR="114300" simplePos="0" relativeHeight="251658240" behindDoc="1" locked="0" layoutInCell="1" allowOverlap="1" wp14:anchorId="10F3A6DE" wp14:editId="6E554A51">
          <wp:simplePos x="0" y="0"/>
          <wp:positionH relativeFrom="page">
            <wp:align>right</wp:align>
          </wp:positionH>
          <wp:positionV relativeFrom="page">
            <wp:posOffset>-4445</wp:posOffset>
          </wp:positionV>
          <wp:extent cx="7560000" cy="106920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gin_Header3.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1EE7D" w14:textId="77777777" w:rsidR="00956D50" w:rsidRDefault="00956D50">
    <w:pPr>
      <w:pStyle w:val="Header"/>
    </w:pPr>
    <w:r>
      <w:rPr>
        <w:noProof/>
      </w:rPr>
      <mc:AlternateContent>
        <mc:Choice Requires="wps">
          <w:drawing>
            <wp:anchor distT="0" distB="0" distL="0" distR="0" simplePos="0" relativeHeight="251658249" behindDoc="0" locked="0" layoutInCell="1" allowOverlap="1" wp14:anchorId="5911040E" wp14:editId="7CD56606">
              <wp:simplePos x="635" y="635"/>
              <wp:positionH relativeFrom="page">
                <wp:align>center</wp:align>
              </wp:positionH>
              <wp:positionV relativeFrom="page">
                <wp:align>top</wp:align>
              </wp:positionV>
              <wp:extent cx="551815" cy="508635"/>
              <wp:effectExtent l="0" t="0" r="6985" b="12065"/>
              <wp:wrapNone/>
              <wp:docPr id="1213749119" name="Text Box 9"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14:paraId="40A797AF"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911040E" id="_x0000_t202" coordsize="21600,21600" o:spt="202" path="m,l,21600r21600,l21600,xe">
              <v:stroke joinstyle="miter"/>
              <v:path gradientshapeok="t" o:connecttype="rect"/>
            </v:shapetype>
            <v:shape id="Text Box 9" o:spid="_x0000_s1031" type="#_x0000_t202" alt="OFFICIAL" style="position:absolute;margin-left:0;margin-top:0;width:43.45pt;height:40.05pt;z-index:251658249;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" filled="f" stroked="f">
              <v:textbox style="mso-fit-shape-to-text:t" inset="0,15pt,0,0">
                <w:txbxContent>
                  <w:p w14:paraId="40A797AF"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62471" w14:textId="77777777" w:rsidR="00E42255" w:rsidRDefault="00956D50">
    <w:pPr>
      <w:pStyle w:val="Header"/>
    </w:pPr>
    <w:r>
      <w:rPr>
        <w:noProof/>
      </w:rPr>
      <mc:AlternateContent>
        <mc:Choice Requires="wps">
          <w:drawing>
            <wp:anchor distT="0" distB="0" distL="0" distR="0" simplePos="0" relativeHeight="251658247" behindDoc="0" locked="0" layoutInCell="1" allowOverlap="1" wp14:anchorId="21B7E553" wp14:editId="26E55F6B">
              <wp:simplePos x="635" y="635"/>
              <wp:positionH relativeFrom="page">
                <wp:align>center</wp:align>
              </wp:positionH>
              <wp:positionV relativeFrom="page">
                <wp:align>top</wp:align>
              </wp:positionV>
              <wp:extent cx="551815" cy="508635"/>
              <wp:effectExtent l="0" t="0" r="6985" b="12065"/>
              <wp:wrapNone/>
              <wp:docPr id="1458975828" name="Text Box 7"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51815" cy="508635"/>
                      </a:xfrm>
                      <a:prstGeom prst="rect">
                        <a:avLst/>
                      </a:prstGeom>
                      <a:noFill/>
                      <a:ln>
                        <a:noFill/>
                      </a:ln>
                    </wps:spPr>
                    <wps:txbx>
                      <w:txbxContent>
                        <w:p w14:paraId="6C98A586"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1B7E553" id="_x0000_t202" coordsize="21600,21600" o:spt="202" path="m,l,21600r21600,l21600,xe">
              <v:stroke joinstyle="miter"/>
              <v:path gradientshapeok="t" o:connecttype="rect"/>
            </v:shapetype>
            <v:shape id="Text Box 7" o:spid="_x0000_s1032" type="#_x0000_t202" alt="OFFICIAL" style="position:absolute;margin-left:0;margin-top:0;width:43.45pt;height:40.05pt;z-index:251658247;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" filled="f" stroked="f">
              <v:textbox style="mso-fit-shape-to-text:t" inset="0,15pt,0,0">
                <w:txbxContent>
                  <w:p w14:paraId="6C98A586" w14:textId="77777777" w:rsidR="00956D50" w:rsidRPr="00956D50" w:rsidRDefault="00956D50" w:rsidP="00956D50">
                    <w:pPr>
                      <w:spacing w:after="0"/>
                      <w:rPr>
                        <w:rFonts w:ascii="Calibri" w:eastAsia="Calibri" w:hAnsi="Calibri" w:cs="Calibri"/>
                        <w:noProof/>
                        <w:color w:val="FF0000"/>
                        <w:sz w:val="24"/>
                      </w:rPr>
                    </w:pPr>
                    <w:r w:rsidRPr="00956D50">
                      <w:rPr>
                        <w:rFonts w:ascii="Calibri" w:eastAsia="Calibri" w:hAnsi="Calibri" w:cs="Calibri"/>
                        <w:noProof/>
                        <w:color w:val="FF0000"/>
                        <w:sz w:val="24"/>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DBF6F"/>
    <w:multiLevelType w:val="hybridMultilevel"/>
    <w:tmpl w:val="FFFFFFFF"/>
    <w:lvl w:ilvl="0" w:tplc="F1980DAA">
      <w:start w:val="1"/>
      <w:numFmt w:val="decimal"/>
      <w:lvlText w:val="%1."/>
      <w:lvlJc w:val="left"/>
      <w:pPr>
        <w:ind w:left="720" w:hanging="360"/>
      </w:pPr>
    </w:lvl>
    <w:lvl w:ilvl="1" w:tplc="8392DA8E">
      <w:start w:val="1"/>
      <w:numFmt w:val="lowerLetter"/>
      <w:lvlText w:val="%2."/>
      <w:lvlJc w:val="left"/>
      <w:pPr>
        <w:ind w:left="1440" w:hanging="360"/>
      </w:pPr>
    </w:lvl>
    <w:lvl w:ilvl="2" w:tplc="F7762D1C">
      <w:start w:val="1"/>
      <w:numFmt w:val="lowerRoman"/>
      <w:lvlText w:val="%3."/>
      <w:lvlJc w:val="right"/>
      <w:pPr>
        <w:ind w:left="2160" w:hanging="180"/>
      </w:pPr>
    </w:lvl>
    <w:lvl w:ilvl="3" w:tplc="0B9E246C">
      <w:start w:val="1"/>
      <w:numFmt w:val="decimal"/>
      <w:lvlText w:val="%4."/>
      <w:lvlJc w:val="left"/>
      <w:pPr>
        <w:ind w:left="2880" w:hanging="360"/>
      </w:pPr>
    </w:lvl>
    <w:lvl w:ilvl="4" w:tplc="B75A8594">
      <w:start w:val="1"/>
      <w:numFmt w:val="lowerLetter"/>
      <w:lvlText w:val="%5."/>
      <w:lvlJc w:val="left"/>
      <w:pPr>
        <w:ind w:left="3600" w:hanging="360"/>
      </w:pPr>
    </w:lvl>
    <w:lvl w:ilvl="5" w:tplc="E996DD42">
      <w:start w:val="1"/>
      <w:numFmt w:val="lowerRoman"/>
      <w:lvlText w:val="%6."/>
      <w:lvlJc w:val="right"/>
      <w:pPr>
        <w:ind w:left="4320" w:hanging="180"/>
      </w:pPr>
    </w:lvl>
    <w:lvl w:ilvl="6" w:tplc="C6646142">
      <w:start w:val="1"/>
      <w:numFmt w:val="decimal"/>
      <w:lvlText w:val="%7."/>
      <w:lvlJc w:val="left"/>
      <w:pPr>
        <w:ind w:left="5040" w:hanging="360"/>
      </w:pPr>
    </w:lvl>
    <w:lvl w:ilvl="7" w:tplc="94A03ABE">
      <w:start w:val="1"/>
      <w:numFmt w:val="lowerLetter"/>
      <w:lvlText w:val="%8."/>
      <w:lvlJc w:val="left"/>
      <w:pPr>
        <w:ind w:left="5760" w:hanging="360"/>
      </w:pPr>
    </w:lvl>
    <w:lvl w:ilvl="8" w:tplc="D51ACF5E">
      <w:start w:val="1"/>
      <w:numFmt w:val="lowerRoman"/>
      <w:lvlText w:val="%9."/>
      <w:lvlJc w:val="right"/>
      <w:pPr>
        <w:ind w:left="6480" w:hanging="180"/>
      </w:pPr>
    </w:lvl>
  </w:abstractNum>
  <w:abstractNum w:abstractNumId="1" w15:restartNumberingAfterBreak="0">
    <w:nsid w:val="0C35C275"/>
    <w:multiLevelType w:val="multilevel"/>
    <w:tmpl w:val="FFFFFFFF"/>
    <w:lvl w:ilvl="0">
      <w:start w:val="1"/>
      <w:numFmt w:val="bullet"/>
      <w:lvlText w:val=""/>
      <w:lvlJc w:val="left"/>
      <w:pPr>
        <w:ind w:left="357" w:hanging="357"/>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D48C28B"/>
    <w:multiLevelType w:val="hybridMultilevel"/>
    <w:tmpl w:val="FFFFFFFF"/>
    <w:lvl w:ilvl="0" w:tplc="9942203E">
      <w:start w:val="1"/>
      <w:numFmt w:val="bullet"/>
      <w:lvlText w:val="-"/>
      <w:lvlJc w:val="left"/>
      <w:pPr>
        <w:ind w:left="720" w:hanging="360"/>
      </w:pPr>
      <w:rPr>
        <w:rFonts w:ascii="Aptos" w:hAnsi="Aptos" w:hint="default"/>
      </w:rPr>
    </w:lvl>
    <w:lvl w:ilvl="1" w:tplc="31D64946">
      <w:start w:val="1"/>
      <w:numFmt w:val="bullet"/>
      <w:lvlText w:val="o"/>
      <w:lvlJc w:val="left"/>
      <w:pPr>
        <w:ind w:left="1440" w:hanging="360"/>
      </w:pPr>
      <w:rPr>
        <w:rFonts w:ascii="Courier New" w:hAnsi="Courier New" w:hint="default"/>
      </w:rPr>
    </w:lvl>
    <w:lvl w:ilvl="2" w:tplc="93E0609A">
      <w:start w:val="1"/>
      <w:numFmt w:val="bullet"/>
      <w:lvlText w:val=""/>
      <w:lvlJc w:val="left"/>
      <w:pPr>
        <w:ind w:left="2160" w:hanging="360"/>
      </w:pPr>
      <w:rPr>
        <w:rFonts w:ascii="Wingdings" w:hAnsi="Wingdings" w:hint="default"/>
      </w:rPr>
    </w:lvl>
    <w:lvl w:ilvl="3" w:tplc="788624DE">
      <w:start w:val="1"/>
      <w:numFmt w:val="bullet"/>
      <w:lvlText w:val=""/>
      <w:lvlJc w:val="left"/>
      <w:pPr>
        <w:ind w:left="2880" w:hanging="360"/>
      </w:pPr>
      <w:rPr>
        <w:rFonts w:ascii="Symbol" w:hAnsi="Symbol" w:hint="default"/>
      </w:rPr>
    </w:lvl>
    <w:lvl w:ilvl="4" w:tplc="E54C286C">
      <w:start w:val="1"/>
      <w:numFmt w:val="bullet"/>
      <w:lvlText w:val="o"/>
      <w:lvlJc w:val="left"/>
      <w:pPr>
        <w:ind w:left="3600" w:hanging="360"/>
      </w:pPr>
      <w:rPr>
        <w:rFonts w:ascii="Courier New" w:hAnsi="Courier New" w:hint="default"/>
      </w:rPr>
    </w:lvl>
    <w:lvl w:ilvl="5" w:tplc="04A20612">
      <w:start w:val="1"/>
      <w:numFmt w:val="bullet"/>
      <w:lvlText w:val=""/>
      <w:lvlJc w:val="left"/>
      <w:pPr>
        <w:ind w:left="4320" w:hanging="360"/>
      </w:pPr>
      <w:rPr>
        <w:rFonts w:ascii="Wingdings" w:hAnsi="Wingdings" w:hint="default"/>
      </w:rPr>
    </w:lvl>
    <w:lvl w:ilvl="6" w:tplc="2780B570">
      <w:start w:val="1"/>
      <w:numFmt w:val="bullet"/>
      <w:lvlText w:val=""/>
      <w:lvlJc w:val="left"/>
      <w:pPr>
        <w:ind w:left="5040" w:hanging="360"/>
      </w:pPr>
      <w:rPr>
        <w:rFonts w:ascii="Symbol" w:hAnsi="Symbol" w:hint="default"/>
      </w:rPr>
    </w:lvl>
    <w:lvl w:ilvl="7" w:tplc="051C7CA8">
      <w:start w:val="1"/>
      <w:numFmt w:val="bullet"/>
      <w:lvlText w:val="o"/>
      <w:lvlJc w:val="left"/>
      <w:pPr>
        <w:ind w:left="5760" w:hanging="360"/>
      </w:pPr>
      <w:rPr>
        <w:rFonts w:ascii="Courier New" w:hAnsi="Courier New" w:hint="default"/>
      </w:rPr>
    </w:lvl>
    <w:lvl w:ilvl="8" w:tplc="DD28CE6C">
      <w:start w:val="1"/>
      <w:numFmt w:val="bullet"/>
      <w:lvlText w:val=""/>
      <w:lvlJc w:val="left"/>
      <w:pPr>
        <w:ind w:left="6480" w:hanging="360"/>
      </w:pPr>
      <w:rPr>
        <w:rFonts w:ascii="Wingdings" w:hAnsi="Wingdings" w:hint="default"/>
      </w:rPr>
    </w:lvl>
  </w:abstractNum>
  <w:abstractNum w:abstractNumId="3" w15:restartNumberingAfterBreak="0">
    <w:nsid w:val="0EED84C8"/>
    <w:multiLevelType w:val="hybridMultilevel"/>
    <w:tmpl w:val="FFFFFFFF"/>
    <w:lvl w:ilvl="0" w:tplc="5EBA6536">
      <w:start w:val="1"/>
      <w:numFmt w:val="decimal"/>
      <w:lvlText w:val="%1."/>
      <w:lvlJc w:val="left"/>
      <w:pPr>
        <w:ind w:left="720" w:hanging="360"/>
      </w:pPr>
    </w:lvl>
    <w:lvl w:ilvl="1" w:tplc="1F0673EA">
      <w:start w:val="1"/>
      <w:numFmt w:val="lowerLetter"/>
      <w:lvlText w:val="%2."/>
      <w:lvlJc w:val="left"/>
      <w:pPr>
        <w:ind w:left="1440" w:hanging="360"/>
      </w:pPr>
    </w:lvl>
    <w:lvl w:ilvl="2" w:tplc="7088AADC">
      <w:start w:val="1"/>
      <w:numFmt w:val="lowerRoman"/>
      <w:lvlText w:val="%3."/>
      <w:lvlJc w:val="right"/>
      <w:pPr>
        <w:ind w:left="2160" w:hanging="180"/>
      </w:pPr>
    </w:lvl>
    <w:lvl w:ilvl="3" w:tplc="494EC180">
      <w:start w:val="1"/>
      <w:numFmt w:val="decimal"/>
      <w:lvlText w:val="%4."/>
      <w:lvlJc w:val="left"/>
      <w:pPr>
        <w:ind w:left="2880" w:hanging="360"/>
      </w:pPr>
    </w:lvl>
    <w:lvl w:ilvl="4" w:tplc="FE6E90C0">
      <w:start w:val="1"/>
      <w:numFmt w:val="lowerLetter"/>
      <w:lvlText w:val="%5."/>
      <w:lvlJc w:val="left"/>
      <w:pPr>
        <w:ind w:left="3600" w:hanging="360"/>
      </w:pPr>
    </w:lvl>
    <w:lvl w:ilvl="5" w:tplc="79DECDC2">
      <w:start w:val="1"/>
      <w:numFmt w:val="lowerRoman"/>
      <w:lvlText w:val="%6."/>
      <w:lvlJc w:val="right"/>
      <w:pPr>
        <w:ind w:left="4320" w:hanging="180"/>
      </w:pPr>
    </w:lvl>
    <w:lvl w:ilvl="6" w:tplc="2BE0AEF8">
      <w:start w:val="1"/>
      <w:numFmt w:val="decimal"/>
      <w:lvlText w:val="%7."/>
      <w:lvlJc w:val="left"/>
      <w:pPr>
        <w:ind w:left="5040" w:hanging="360"/>
      </w:pPr>
    </w:lvl>
    <w:lvl w:ilvl="7" w:tplc="D69EF05C">
      <w:start w:val="1"/>
      <w:numFmt w:val="lowerLetter"/>
      <w:lvlText w:val="%8."/>
      <w:lvlJc w:val="left"/>
      <w:pPr>
        <w:ind w:left="5760" w:hanging="360"/>
      </w:pPr>
    </w:lvl>
    <w:lvl w:ilvl="8" w:tplc="B82E6364">
      <w:start w:val="1"/>
      <w:numFmt w:val="lowerRoman"/>
      <w:lvlText w:val="%9."/>
      <w:lvlJc w:val="right"/>
      <w:pPr>
        <w:ind w:left="6480" w:hanging="180"/>
      </w:pPr>
    </w:lvl>
  </w:abstractNum>
  <w:abstractNum w:abstractNumId="4" w15:restartNumberingAfterBreak="0">
    <w:nsid w:val="10D89C60"/>
    <w:multiLevelType w:val="hybridMultilevel"/>
    <w:tmpl w:val="FFFFFFFF"/>
    <w:lvl w:ilvl="0" w:tplc="0652DDAE">
      <w:start w:val="1"/>
      <w:numFmt w:val="bullet"/>
      <w:lvlText w:val=""/>
      <w:lvlJc w:val="left"/>
      <w:pPr>
        <w:ind w:left="720" w:hanging="360"/>
      </w:pPr>
      <w:rPr>
        <w:rFonts w:ascii="Symbol" w:hAnsi="Symbol" w:hint="default"/>
      </w:rPr>
    </w:lvl>
    <w:lvl w:ilvl="1" w:tplc="0CD222D6">
      <w:start w:val="1"/>
      <w:numFmt w:val="bullet"/>
      <w:lvlText w:val="o"/>
      <w:lvlJc w:val="left"/>
      <w:pPr>
        <w:ind w:left="1440" w:hanging="360"/>
      </w:pPr>
      <w:rPr>
        <w:rFonts w:ascii="Courier New" w:hAnsi="Courier New" w:hint="default"/>
      </w:rPr>
    </w:lvl>
    <w:lvl w:ilvl="2" w:tplc="BA68B7B4">
      <w:start w:val="1"/>
      <w:numFmt w:val="bullet"/>
      <w:lvlText w:val=""/>
      <w:lvlJc w:val="left"/>
      <w:pPr>
        <w:ind w:left="2160" w:hanging="360"/>
      </w:pPr>
      <w:rPr>
        <w:rFonts w:ascii="Wingdings" w:hAnsi="Wingdings" w:hint="default"/>
      </w:rPr>
    </w:lvl>
    <w:lvl w:ilvl="3" w:tplc="18CE0F28">
      <w:start w:val="1"/>
      <w:numFmt w:val="bullet"/>
      <w:lvlText w:val=""/>
      <w:lvlJc w:val="left"/>
      <w:pPr>
        <w:ind w:left="2880" w:hanging="360"/>
      </w:pPr>
      <w:rPr>
        <w:rFonts w:ascii="Symbol" w:hAnsi="Symbol" w:hint="default"/>
      </w:rPr>
    </w:lvl>
    <w:lvl w:ilvl="4" w:tplc="B68A4E46">
      <w:start w:val="1"/>
      <w:numFmt w:val="bullet"/>
      <w:lvlText w:val="o"/>
      <w:lvlJc w:val="left"/>
      <w:pPr>
        <w:ind w:left="3600" w:hanging="360"/>
      </w:pPr>
      <w:rPr>
        <w:rFonts w:ascii="Courier New" w:hAnsi="Courier New" w:hint="default"/>
      </w:rPr>
    </w:lvl>
    <w:lvl w:ilvl="5" w:tplc="35E4C87A">
      <w:start w:val="1"/>
      <w:numFmt w:val="bullet"/>
      <w:lvlText w:val=""/>
      <w:lvlJc w:val="left"/>
      <w:pPr>
        <w:ind w:left="4320" w:hanging="360"/>
      </w:pPr>
      <w:rPr>
        <w:rFonts w:ascii="Wingdings" w:hAnsi="Wingdings" w:hint="default"/>
      </w:rPr>
    </w:lvl>
    <w:lvl w:ilvl="6" w:tplc="801E9784">
      <w:start w:val="1"/>
      <w:numFmt w:val="bullet"/>
      <w:lvlText w:val=""/>
      <w:lvlJc w:val="left"/>
      <w:pPr>
        <w:ind w:left="5040" w:hanging="360"/>
      </w:pPr>
      <w:rPr>
        <w:rFonts w:ascii="Symbol" w:hAnsi="Symbol" w:hint="default"/>
      </w:rPr>
    </w:lvl>
    <w:lvl w:ilvl="7" w:tplc="08945E7E">
      <w:start w:val="1"/>
      <w:numFmt w:val="bullet"/>
      <w:lvlText w:val="o"/>
      <w:lvlJc w:val="left"/>
      <w:pPr>
        <w:ind w:left="5760" w:hanging="360"/>
      </w:pPr>
      <w:rPr>
        <w:rFonts w:ascii="Courier New" w:hAnsi="Courier New" w:hint="default"/>
      </w:rPr>
    </w:lvl>
    <w:lvl w:ilvl="8" w:tplc="917008A2">
      <w:start w:val="1"/>
      <w:numFmt w:val="bullet"/>
      <w:lvlText w:val=""/>
      <w:lvlJc w:val="left"/>
      <w:pPr>
        <w:ind w:left="6480" w:hanging="360"/>
      </w:pPr>
      <w:rPr>
        <w:rFonts w:ascii="Wingdings" w:hAnsi="Wingdings" w:hint="default"/>
      </w:rPr>
    </w:lvl>
  </w:abstractNum>
  <w:abstractNum w:abstractNumId="5" w15:restartNumberingAfterBreak="0">
    <w:nsid w:val="126757F6"/>
    <w:multiLevelType w:val="hybridMultilevel"/>
    <w:tmpl w:val="FFFFFFFF"/>
    <w:lvl w:ilvl="0" w:tplc="E0B4183E">
      <w:start w:val="1"/>
      <w:numFmt w:val="decimal"/>
      <w:lvlText w:val="%1."/>
      <w:lvlJc w:val="left"/>
      <w:pPr>
        <w:ind w:left="720" w:hanging="360"/>
      </w:pPr>
    </w:lvl>
    <w:lvl w:ilvl="1" w:tplc="78666C0A">
      <w:start w:val="1"/>
      <w:numFmt w:val="lowerLetter"/>
      <w:lvlText w:val="%2."/>
      <w:lvlJc w:val="left"/>
      <w:pPr>
        <w:ind w:left="1440" w:hanging="360"/>
      </w:pPr>
    </w:lvl>
    <w:lvl w:ilvl="2" w:tplc="23E09EC0">
      <w:start w:val="1"/>
      <w:numFmt w:val="lowerRoman"/>
      <w:lvlText w:val="%3."/>
      <w:lvlJc w:val="right"/>
      <w:pPr>
        <w:ind w:left="2160" w:hanging="180"/>
      </w:pPr>
    </w:lvl>
    <w:lvl w:ilvl="3" w:tplc="D0FE5508">
      <w:start w:val="1"/>
      <w:numFmt w:val="decimal"/>
      <w:lvlText w:val="%4."/>
      <w:lvlJc w:val="left"/>
      <w:pPr>
        <w:ind w:left="2880" w:hanging="360"/>
      </w:pPr>
    </w:lvl>
    <w:lvl w:ilvl="4" w:tplc="70B0A85A">
      <w:start w:val="1"/>
      <w:numFmt w:val="lowerLetter"/>
      <w:lvlText w:val="%5."/>
      <w:lvlJc w:val="left"/>
      <w:pPr>
        <w:ind w:left="3600" w:hanging="360"/>
      </w:pPr>
    </w:lvl>
    <w:lvl w:ilvl="5" w:tplc="2DC06640">
      <w:start w:val="1"/>
      <w:numFmt w:val="lowerRoman"/>
      <w:lvlText w:val="%6."/>
      <w:lvlJc w:val="right"/>
      <w:pPr>
        <w:ind w:left="4320" w:hanging="180"/>
      </w:pPr>
    </w:lvl>
    <w:lvl w:ilvl="6" w:tplc="3598716E">
      <w:start w:val="1"/>
      <w:numFmt w:val="decimal"/>
      <w:lvlText w:val="%7."/>
      <w:lvlJc w:val="left"/>
      <w:pPr>
        <w:ind w:left="5040" w:hanging="360"/>
      </w:pPr>
    </w:lvl>
    <w:lvl w:ilvl="7" w:tplc="E4BECA60">
      <w:start w:val="1"/>
      <w:numFmt w:val="lowerLetter"/>
      <w:lvlText w:val="%8."/>
      <w:lvlJc w:val="left"/>
      <w:pPr>
        <w:ind w:left="5760" w:hanging="360"/>
      </w:pPr>
    </w:lvl>
    <w:lvl w:ilvl="8" w:tplc="5D8648FE">
      <w:start w:val="1"/>
      <w:numFmt w:val="lowerRoman"/>
      <w:lvlText w:val="%9."/>
      <w:lvlJc w:val="right"/>
      <w:pPr>
        <w:ind w:left="6480" w:hanging="180"/>
      </w:pPr>
    </w:lvl>
  </w:abstractNum>
  <w:abstractNum w:abstractNumId="6" w15:restartNumberingAfterBreak="0">
    <w:nsid w:val="136965D7"/>
    <w:multiLevelType w:val="multilevel"/>
    <w:tmpl w:val="710A20D2"/>
    <w:lvl w:ilvl="0">
      <w:start w:val="1"/>
      <w:numFmt w:val="bullet"/>
      <w:lvlText w:val=""/>
      <w:lvlJc w:val="left"/>
      <w:pPr>
        <w:ind w:left="851" w:hanging="851"/>
      </w:pPr>
      <w:rPr>
        <w:rFonts w:ascii="Symbol" w:hAnsi="Symbol"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3933247"/>
    <w:multiLevelType w:val="hybridMultilevel"/>
    <w:tmpl w:val="F75E84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1F6D78"/>
    <w:multiLevelType w:val="multilevel"/>
    <w:tmpl w:val="0809001D"/>
    <w:name w:val="ListNumbers4"/>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5F91ED9"/>
    <w:multiLevelType w:val="hybridMultilevel"/>
    <w:tmpl w:val="FFFFFFFF"/>
    <w:lvl w:ilvl="0" w:tplc="C3FACC84">
      <w:start w:val="1"/>
      <w:numFmt w:val="decimal"/>
      <w:lvlText w:val="%1."/>
      <w:lvlJc w:val="left"/>
      <w:pPr>
        <w:ind w:left="720" w:hanging="360"/>
      </w:pPr>
    </w:lvl>
    <w:lvl w:ilvl="1" w:tplc="957406FC">
      <w:start w:val="1"/>
      <w:numFmt w:val="lowerLetter"/>
      <w:lvlText w:val="%2."/>
      <w:lvlJc w:val="left"/>
      <w:pPr>
        <w:ind w:left="1440" w:hanging="360"/>
      </w:pPr>
    </w:lvl>
    <w:lvl w:ilvl="2" w:tplc="75BC4B1A">
      <w:start w:val="1"/>
      <w:numFmt w:val="lowerRoman"/>
      <w:lvlText w:val="%3."/>
      <w:lvlJc w:val="right"/>
      <w:pPr>
        <w:ind w:left="2160" w:hanging="180"/>
      </w:pPr>
    </w:lvl>
    <w:lvl w:ilvl="3" w:tplc="A3F2E89E">
      <w:start w:val="1"/>
      <w:numFmt w:val="decimal"/>
      <w:lvlText w:val="%4."/>
      <w:lvlJc w:val="left"/>
      <w:pPr>
        <w:ind w:left="2880" w:hanging="360"/>
      </w:pPr>
    </w:lvl>
    <w:lvl w:ilvl="4" w:tplc="95D450D6">
      <w:start w:val="1"/>
      <w:numFmt w:val="lowerLetter"/>
      <w:lvlText w:val="%5."/>
      <w:lvlJc w:val="left"/>
      <w:pPr>
        <w:ind w:left="3600" w:hanging="360"/>
      </w:pPr>
    </w:lvl>
    <w:lvl w:ilvl="5" w:tplc="AE98B182">
      <w:start w:val="1"/>
      <w:numFmt w:val="lowerRoman"/>
      <w:lvlText w:val="%6."/>
      <w:lvlJc w:val="right"/>
      <w:pPr>
        <w:ind w:left="4320" w:hanging="180"/>
      </w:pPr>
    </w:lvl>
    <w:lvl w:ilvl="6" w:tplc="46FED708">
      <w:start w:val="1"/>
      <w:numFmt w:val="decimal"/>
      <w:lvlText w:val="%7."/>
      <w:lvlJc w:val="left"/>
      <w:pPr>
        <w:ind w:left="5040" w:hanging="360"/>
      </w:pPr>
    </w:lvl>
    <w:lvl w:ilvl="7" w:tplc="086696AC">
      <w:start w:val="1"/>
      <w:numFmt w:val="lowerLetter"/>
      <w:lvlText w:val="%8."/>
      <w:lvlJc w:val="left"/>
      <w:pPr>
        <w:ind w:left="5760" w:hanging="360"/>
      </w:pPr>
    </w:lvl>
    <w:lvl w:ilvl="8" w:tplc="C3AE90B2">
      <w:start w:val="1"/>
      <w:numFmt w:val="lowerRoman"/>
      <w:lvlText w:val="%9."/>
      <w:lvlJc w:val="right"/>
      <w:pPr>
        <w:ind w:left="6480" w:hanging="180"/>
      </w:pPr>
    </w:lvl>
  </w:abstractNum>
  <w:abstractNum w:abstractNumId="10" w15:restartNumberingAfterBreak="0">
    <w:nsid w:val="189A7946"/>
    <w:multiLevelType w:val="hybridMultilevel"/>
    <w:tmpl w:val="884A0CF0"/>
    <w:lvl w:ilvl="0" w:tplc="A6520EFC">
      <w:start w:val="1"/>
      <w:numFmt w:val="bullet"/>
      <w:lvlText w:val=""/>
      <w:lvlJc w:val="left"/>
      <w:pPr>
        <w:ind w:left="720" w:hanging="360"/>
      </w:pPr>
      <w:rPr>
        <w:rFonts w:ascii="Symbol" w:hAnsi="Symbol" w:hint="default"/>
        <w:color w:val="00C6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925CD65"/>
    <w:multiLevelType w:val="hybridMultilevel"/>
    <w:tmpl w:val="FFFFFFFF"/>
    <w:lvl w:ilvl="0" w:tplc="859E7B10">
      <w:start w:val="1"/>
      <w:numFmt w:val="decimal"/>
      <w:lvlText w:val="%1."/>
      <w:lvlJc w:val="left"/>
      <w:pPr>
        <w:ind w:left="720" w:hanging="360"/>
      </w:pPr>
    </w:lvl>
    <w:lvl w:ilvl="1" w:tplc="8BE8AFEE">
      <w:start w:val="1"/>
      <w:numFmt w:val="lowerLetter"/>
      <w:lvlText w:val="%2."/>
      <w:lvlJc w:val="left"/>
      <w:pPr>
        <w:ind w:left="1440" w:hanging="360"/>
      </w:pPr>
    </w:lvl>
    <w:lvl w:ilvl="2" w:tplc="D00E3618">
      <w:start w:val="1"/>
      <w:numFmt w:val="lowerRoman"/>
      <w:lvlText w:val="%3."/>
      <w:lvlJc w:val="right"/>
      <w:pPr>
        <w:ind w:left="2160" w:hanging="180"/>
      </w:pPr>
    </w:lvl>
    <w:lvl w:ilvl="3" w:tplc="A460AAE0">
      <w:start w:val="1"/>
      <w:numFmt w:val="decimal"/>
      <w:lvlText w:val="%4."/>
      <w:lvlJc w:val="left"/>
      <w:pPr>
        <w:ind w:left="2880" w:hanging="360"/>
      </w:pPr>
    </w:lvl>
    <w:lvl w:ilvl="4" w:tplc="DE168B6E">
      <w:start w:val="1"/>
      <w:numFmt w:val="lowerLetter"/>
      <w:lvlText w:val="%5."/>
      <w:lvlJc w:val="left"/>
      <w:pPr>
        <w:ind w:left="3600" w:hanging="360"/>
      </w:pPr>
    </w:lvl>
    <w:lvl w:ilvl="5" w:tplc="A22264FC">
      <w:start w:val="1"/>
      <w:numFmt w:val="lowerRoman"/>
      <w:lvlText w:val="%6."/>
      <w:lvlJc w:val="right"/>
      <w:pPr>
        <w:ind w:left="4320" w:hanging="180"/>
      </w:pPr>
    </w:lvl>
    <w:lvl w:ilvl="6" w:tplc="A7784C5C">
      <w:start w:val="1"/>
      <w:numFmt w:val="decimal"/>
      <w:lvlText w:val="%7."/>
      <w:lvlJc w:val="left"/>
      <w:pPr>
        <w:ind w:left="5040" w:hanging="360"/>
      </w:pPr>
    </w:lvl>
    <w:lvl w:ilvl="7" w:tplc="B50C1124">
      <w:start w:val="1"/>
      <w:numFmt w:val="lowerLetter"/>
      <w:lvlText w:val="%8."/>
      <w:lvlJc w:val="left"/>
      <w:pPr>
        <w:ind w:left="5760" w:hanging="360"/>
      </w:pPr>
    </w:lvl>
    <w:lvl w:ilvl="8" w:tplc="04B00E48">
      <w:start w:val="1"/>
      <w:numFmt w:val="lowerRoman"/>
      <w:lvlText w:val="%9."/>
      <w:lvlJc w:val="right"/>
      <w:pPr>
        <w:ind w:left="6480" w:hanging="180"/>
      </w:pPr>
    </w:lvl>
  </w:abstractNum>
  <w:abstractNum w:abstractNumId="12" w15:restartNumberingAfterBreak="0">
    <w:nsid w:val="1A612779"/>
    <w:multiLevelType w:val="multilevel"/>
    <w:tmpl w:val="0632F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BE13C9"/>
    <w:multiLevelType w:val="hybridMultilevel"/>
    <w:tmpl w:val="2870B9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E68BD5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1F80338D"/>
    <w:multiLevelType w:val="multilevel"/>
    <w:tmpl w:val="CC043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C1DCC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25A14770"/>
    <w:multiLevelType w:val="multilevel"/>
    <w:tmpl w:val="710A20D2"/>
    <w:lvl w:ilvl="0">
      <w:start w:val="1"/>
      <w:numFmt w:val="bullet"/>
      <w:lvlText w:val=""/>
      <w:lvlJc w:val="left"/>
      <w:pPr>
        <w:ind w:left="851" w:hanging="851"/>
      </w:pPr>
      <w:rPr>
        <w:rFonts w:ascii="Symbol" w:hAnsi="Symbol"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6875167"/>
    <w:multiLevelType w:val="multilevel"/>
    <w:tmpl w:val="DBCCB8E6"/>
    <w:name w:val="ListNumbers"/>
    <w:lvl w:ilvl="0">
      <w:start w:val="1"/>
      <w:numFmt w:val="decimal"/>
      <w:pStyle w:val="ListNumber"/>
      <w:lvlText w:val="%1."/>
      <w:lvlJc w:val="left"/>
      <w:pPr>
        <w:ind w:left="641" w:hanging="357"/>
      </w:pPr>
      <w:rPr>
        <w:rFonts w:asciiTheme="minorHAnsi" w:hAnsiTheme="minorHAnsi" w:hint="default"/>
        <w:b/>
        <w:i w:val="0"/>
        <w:color w:val="00C600"/>
        <w:sz w:val="22"/>
      </w:rPr>
    </w:lvl>
    <w:lvl w:ilvl="1">
      <w:start w:val="1"/>
      <w:numFmt w:val="lowerLetter"/>
      <w:lvlRestart w:val="0"/>
      <w:pStyle w:val="ListNumber2"/>
      <w:lvlText w:val="%2."/>
      <w:lvlJc w:val="left"/>
      <w:pPr>
        <w:ind w:left="924" w:hanging="357"/>
      </w:pPr>
      <w:rPr>
        <w:rFonts w:asciiTheme="minorHAnsi" w:hAnsiTheme="minorHAnsi" w:hint="default"/>
        <w:b w:val="0"/>
        <w:i w:val="0"/>
        <w:color w:val="A6A6A6" w:themeColor="background1" w:themeShade="A6"/>
        <w:sz w:val="22"/>
      </w:rPr>
    </w:lvl>
    <w:lvl w:ilvl="2">
      <w:start w:val="1"/>
      <w:numFmt w:val="lowerRoman"/>
      <w:lvlRestart w:val="0"/>
      <w:pStyle w:val="ListNumber3"/>
      <w:lvlText w:val="%3."/>
      <w:lvlJc w:val="left"/>
      <w:pPr>
        <w:ind w:left="1208" w:hanging="357"/>
      </w:pPr>
      <w:rPr>
        <w:rFonts w:asciiTheme="minorHAnsi" w:hAnsiTheme="minorHAnsi" w:hint="default"/>
        <w:b w:val="0"/>
        <w:i w:val="0"/>
        <w:color w:val="A6A6A6" w:themeColor="background1" w:themeShade="A6"/>
        <w:sz w:val="22"/>
      </w:rPr>
    </w:lvl>
    <w:lvl w:ilvl="3">
      <w:start w:val="1"/>
      <w:numFmt w:val="none"/>
      <w:lvlRestart w:val="0"/>
      <w:lvlText w:val=""/>
      <w:lvlJc w:val="left"/>
      <w:pPr>
        <w:ind w:left="1724" w:hanging="360"/>
      </w:pPr>
      <w:rPr>
        <w:rFonts w:hint="default"/>
      </w:rPr>
    </w:lvl>
    <w:lvl w:ilvl="4">
      <w:start w:val="1"/>
      <w:numFmt w:val="none"/>
      <w:lvlRestart w:val="0"/>
      <w:lvlText w:val=""/>
      <w:lvlJc w:val="left"/>
      <w:pPr>
        <w:ind w:left="2084" w:hanging="360"/>
      </w:pPr>
      <w:rPr>
        <w:rFonts w:hint="default"/>
      </w:rPr>
    </w:lvl>
    <w:lvl w:ilvl="5">
      <w:start w:val="1"/>
      <w:numFmt w:val="none"/>
      <w:lvlRestart w:val="0"/>
      <w:lvlText w:val=""/>
      <w:lvlJc w:val="left"/>
      <w:pPr>
        <w:ind w:left="2444" w:hanging="360"/>
      </w:pPr>
      <w:rPr>
        <w:rFonts w:hint="default"/>
      </w:rPr>
    </w:lvl>
    <w:lvl w:ilvl="6">
      <w:start w:val="1"/>
      <w:numFmt w:val="none"/>
      <w:lvlRestart w:val="0"/>
      <w:lvlText w:val=""/>
      <w:lvlJc w:val="left"/>
      <w:pPr>
        <w:ind w:left="2804" w:hanging="360"/>
      </w:pPr>
      <w:rPr>
        <w:rFonts w:hint="default"/>
      </w:rPr>
    </w:lvl>
    <w:lvl w:ilvl="7">
      <w:start w:val="1"/>
      <w:numFmt w:val="none"/>
      <w:lvlRestart w:val="0"/>
      <w:lvlText w:val=""/>
      <w:lvlJc w:val="left"/>
      <w:pPr>
        <w:ind w:left="3164" w:hanging="360"/>
      </w:pPr>
      <w:rPr>
        <w:rFonts w:hint="default"/>
      </w:rPr>
    </w:lvl>
    <w:lvl w:ilvl="8">
      <w:start w:val="1"/>
      <w:numFmt w:val="none"/>
      <w:lvlRestart w:val="0"/>
      <w:lvlText w:val=""/>
      <w:lvlJc w:val="left"/>
      <w:pPr>
        <w:ind w:left="3524" w:hanging="360"/>
      </w:pPr>
      <w:rPr>
        <w:rFonts w:hint="default"/>
      </w:rPr>
    </w:lvl>
  </w:abstractNum>
  <w:abstractNum w:abstractNumId="19" w15:restartNumberingAfterBreak="0">
    <w:nsid w:val="28263012"/>
    <w:multiLevelType w:val="hybridMultilevel"/>
    <w:tmpl w:val="FFFFFFFF"/>
    <w:lvl w:ilvl="0" w:tplc="CBDAF54A">
      <w:start w:val="1"/>
      <w:numFmt w:val="bullet"/>
      <w:lvlText w:val=""/>
      <w:lvlJc w:val="left"/>
      <w:pPr>
        <w:ind w:left="720" w:hanging="360"/>
      </w:pPr>
      <w:rPr>
        <w:rFonts w:ascii="Symbol" w:hAnsi="Symbol" w:hint="default"/>
      </w:rPr>
    </w:lvl>
    <w:lvl w:ilvl="1" w:tplc="DAB88864">
      <w:start w:val="1"/>
      <w:numFmt w:val="bullet"/>
      <w:lvlText w:val="o"/>
      <w:lvlJc w:val="left"/>
      <w:pPr>
        <w:ind w:left="1440" w:hanging="360"/>
      </w:pPr>
      <w:rPr>
        <w:rFonts w:ascii="Courier New" w:hAnsi="Courier New" w:hint="default"/>
      </w:rPr>
    </w:lvl>
    <w:lvl w:ilvl="2" w:tplc="0BBA5B30">
      <w:start w:val="1"/>
      <w:numFmt w:val="bullet"/>
      <w:lvlText w:val=""/>
      <w:lvlJc w:val="left"/>
      <w:pPr>
        <w:ind w:left="2160" w:hanging="360"/>
      </w:pPr>
      <w:rPr>
        <w:rFonts w:ascii="Wingdings" w:hAnsi="Wingdings" w:hint="default"/>
      </w:rPr>
    </w:lvl>
    <w:lvl w:ilvl="3" w:tplc="CE2E385A">
      <w:start w:val="1"/>
      <w:numFmt w:val="bullet"/>
      <w:lvlText w:val=""/>
      <w:lvlJc w:val="left"/>
      <w:pPr>
        <w:ind w:left="2880" w:hanging="360"/>
      </w:pPr>
      <w:rPr>
        <w:rFonts w:ascii="Symbol" w:hAnsi="Symbol" w:hint="default"/>
      </w:rPr>
    </w:lvl>
    <w:lvl w:ilvl="4" w:tplc="5A6E9E28">
      <w:start w:val="1"/>
      <w:numFmt w:val="bullet"/>
      <w:lvlText w:val="o"/>
      <w:lvlJc w:val="left"/>
      <w:pPr>
        <w:ind w:left="3600" w:hanging="360"/>
      </w:pPr>
      <w:rPr>
        <w:rFonts w:ascii="Courier New" w:hAnsi="Courier New" w:hint="default"/>
      </w:rPr>
    </w:lvl>
    <w:lvl w:ilvl="5" w:tplc="F96C5568">
      <w:start w:val="1"/>
      <w:numFmt w:val="bullet"/>
      <w:lvlText w:val=""/>
      <w:lvlJc w:val="left"/>
      <w:pPr>
        <w:ind w:left="4320" w:hanging="360"/>
      </w:pPr>
      <w:rPr>
        <w:rFonts w:ascii="Wingdings" w:hAnsi="Wingdings" w:hint="default"/>
      </w:rPr>
    </w:lvl>
    <w:lvl w:ilvl="6" w:tplc="00BED542">
      <w:start w:val="1"/>
      <w:numFmt w:val="bullet"/>
      <w:lvlText w:val=""/>
      <w:lvlJc w:val="left"/>
      <w:pPr>
        <w:ind w:left="5040" w:hanging="360"/>
      </w:pPr>
      <w:rPr>
        <w:rFonts w:ascii="Symbol" w:hAnsi="Symbol" w:hint="default"/>
      </w:rPr>
    </w:lvl>
    <w:lvl w:ilvl="7" w:tplc="E81AE61E">
      <w:start w:val="1"/>
      <w:numFmt w:val="bullet"/>
      <w:lvlText w:val="o"/>
      <w:lvlJc w:val="left"/>
      <w:pPr>
        <w:ind w:left="5760" w:hanging="360"/>
      </w:pPr>
      <w:rPr>
        <w:rFonts w:ascii="Courier New" w:hAnsi="Courier New" w:hint="default"/>
      </w:rPr>
    </w:lvl>
    <w:lvl w:ilvl="8" w:tplc="C6BA4DB0">
      <w:start w:val="1"/>
      <w:numFmt w:val="bullet"/>
      <w:lvlText w:val=""/>
      <w:lvlJc w:val="left"/>
      <w:pPr>
        <w:ind w:left="6480" w:hanging="360"/>
      </w:pPr>
      <w:rPr>
        <w:rFonts w:ascii="Wingdings" w:hAnsi="Wingdings" w:hint="default"/>
      </w:rPr>
    </w:lvl>
  </w:abstractNum>
  <w:abstractNum w:abstractNumId="20" w15:restartNumberingAfterBreak="0">
    <w:nsid w:val="28AD376E"/>
    <w:multiLevelType w:val="multilevel"/>
    <w:tmpl w:val="BC129602"/>
    <w:lvl w:ilvl="0">
      <w:start w:val="1"/>
      <w:numFmt w:val="bullet"/>
      <w:lvlText w:val=""/>
      <w:lvlJc w:val="left"/>
      <w:pPr>
        <w:ind w:left="357" w:hanging="357"/>
      </w:pPr>
      <w:rPr>
        <w:rFonts w:ascii="Symbol" w:hAnsi="Symbol" w:hint="default"/>
        <w:color w:val="00C600"/>
      </w:rPr>
    </w:lvl>
    <w:lvl w:ilvl="1">
      <w:start w:val="1"/>
      <w:numFmt w:val="bullet"/>
      <w:lvlText w:val="o"/>
      <w:lvlJc w:val="left"/>
      <w:pPr>
        <w:ind w:left="644" w:hanging="360"/>
      </w:pPr>
      <w:rPr>
        <w:rFonts w:ascii="Courier New" w:hAnsi="Courier New" w:hint="default"/>
        <w:color w:val="auto"/>
      </w:rPr>
    </w:lvl>
    <w:lvl w:ilvl="2">
      <w:start w:val="1"/>
      <w:numFmt w:val="bullet"/>
      <w:lvlText w:val=""/>
      <w:lvlJc w:val="left"/>
      <w:pPr>
        <w:ind w:left="924" w:hanging="357"/>
      </w:pPr>
      <w:rPr>
        <w:rFonts w:ascii="Symbol" w:hAnsi="Symbol" w:hint="default"/>
        <w:color w:val="00C600"/>
      </w:rPr>
    </w:lvl>
    <w:lvl w:ilvl="3">
      <w:start w:val="1"/>
      <w:numFmt w:val="bullet"/>
      <w:lvlText w:val=""/>
      <w:lvlJc w:val="left"/>
      <w:pPr>
        <w:ind w:left="1491" w:hanging="357"/>
      </w:pPr>
      <w:rPr>
        <w:rFonts w:ascii="Symbol" w:hAnsi="Symbol" w:hint="default"/>
        <w:color w:val="00C60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2C573850"/>
    <w:multiLevelType w:val="hybridMultilevel"/>
    <w:tmpl w:val="FFFFFFFF"/>
    <w:lvl w:ilvl="0" w:tplc="7D28F48C">
      <w:start w:val="1"/>
      <w:numFmt w:val="bullet"/>
      <w:lvlText w:val=""/>
      <w:lvlJc w:val="left"/>
      <w:pPr>
        <w:ind w:left="720" w:hanging="360"/>
      </w:pPr>
      <w:rPr>
        <w:rFonts w:ascii="Symbol" w:hAnsi="Symbol" w:hint="default"/>
      </w:rPr>
    </w:lvl>
    <w:lvl w:ilvl="1" w:tplc="5242382E">
      <w:start w:val="1"/>
      <w:numFmt w:val="bullet"/>
      <w:lvlText w:val="o"/>
      <w:lvlJc w:val="left"/>
      <w:pPr>
        <w:ind w:left="1440" w:hanging="360"/>
      </w:pPr>
      <w:rPr>
        <w:rFonts w:ascii="Courier New" w:hAnsi="Courier New" w:hint="default"/>
      </w:rPr>
    </w:lvl>
    <w:lvl w:ilvl="2" w:tplc="B2C258F8">
      <w:start w:val="1"/>
      <w:numFmt w:val="bullet"/>
      <w:lvlText w:val=""/>
      <w:lvlJc w:val="left"/>
      <w:pPr>
        <w:ind w:left="2160" w:hanging="360"/>
      </w:pPr>
      <w:rPr>
        <w:rFonts w:ascii="Wingdings" w:hAnsi="Wingdings" w:hint="default"/>
      </w:rPr>
    </w:lvl>
    <w:lvl w:ilvl="3" w:tplc="B16615EC">
      <w:start w:val="1"/>
      <w:numFmt w:val="bullet"/>
      <w:lvlText w:val=""/>
      <w:lvlJc w:val="left"/>
      <w:pPr>
        <w:ind w:left="2880" w:hanging="360"/>
      </w:pPr>
      <w:rPr>
        <w:rFonts w:ascii="Symbol" w:hAnsi="Symbol" w:hint="default"/>
      </w:rPr>
    </w:lvl>
    <w:lvl w:ilvl="4" w:tplc="54968534">
      <w:start w:val="1"/>
      <w:numFmt w:val="bullet"/>
      <w:lvlText w:val="o"/>
      <w:lvlJc w:val="left"/>
      <w:pPr>
        <w:ind w:left="3600" w:hanging="360"/>
      </w:pPr>
      <w:rPr>
        <w:rFonts w:ascii="Courier New" w:hAnsi="Courier New" w:hint="default"/>
      </w:rPr>
    </w:lvl>
    <w:lvl w:ilvl="5" w:tplc="9D2298E0">
      <w:start w:val="1"/>
      <w:numFmt w:val="bullet"/>
      <w:lvlText w:val=""/>
      <w:lvlJc w:val="left"/>
      <w:pPr>
        <w:ind w:left="4320" w:hanging="360"/>
      </w:pPr>
      <w:rPr>
        <w:rFonts w:ascii="Wingdings" w:hAnsi="Wingdings" w:hint="default"/>
      </w:rPr>
    </w:lvl>
    <w:lvl w:ilvl="6" w:tplc="43FEF0BC">
      <w:start w:val="1"/>
      <w:numFmt w:val="bullet"/>
      <w:lvlText w:val=""/>
      <w:lvlJc w:val="left"/>
      <w:pPr>
        <w:ind w:left="5040" w:hanging="360"/>
      </w:pPr>
      <w:rPr>
        <w:rFonts w:ascii="Symbol" w:hAnsi="Symbol" w:hint="default"/>
      </w:rPr>
    </w:lvl>
    <w:lvl w:ilvl="7" w:tplc="22E866F2">
      <w:start w:val="1"/>
      <w:numFmt w:val="bullet"/>
      <w:lvlText w:val="o"/>
      <w:lvlJc w:val="left"/>
      <w:pPr>
        <w:ind w:left="5760" w:hanging="360"/>
      </w:pPr>
      <w:rPr>
        <w:rFonts w:ascii="Courier New" w:hAnsi="Courier New" w:hint="default"/>
      </w:rPr>
    </w:lvl>
    <w:lvl w:ilvl="8" w:tplc="EE6AF5BE">
      <w:start w:val="1"/>
      <w:numFmt w:val="bullet"/>
      <w:lvlText w:val=""/>
      <w:lvlJc w:val="left"/>
      <w:pPr>
        <w:ind w:left="6480" w:hanging="360"/>
      </w:pPr>
      <w:rPr>
        <w:rFonts w:ascii="Wingdings" w:hAnsi="Wingdings" w:hint="default"/>
      </w:rPr>
    </w:lvl>
  </w:abstractNum>
  <w:abstractNum w:abstractNumId="22" w15:restartNumberingAfterBreak="0">
    <w:nsid w:val="2CDC30A5"/>
    <w:multiLevelType w:val="multilevel"/>
    <w:tmpl w:val="0809001D"/>
    <w:name w:val="ListNumbers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E5C42FE"/>
    <w:multiLevelType w:val="hybridMultilevel"/>
    <w:tmpl w:val="BA2A84E0"/>
    <w:lvl w:ilvl="0" w:tplc="A6520EFC">
      <w:start w:val="1"/>
      <w:numFmt w:val="bullet"/>
      <w:lvlText w:val=""/>
      <w:lvlJc w:val="left"/>
      <w:pPr>
        <w:ind w:left="720" w:hanging="360"/>
      </w:pPr>
      <w:rPr>
        <w:rFonts w:ascii="Symbol" w:hAnsi="Symbol" w:hint="default"/>
        <w:color w:val="00C6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F146056"/>
    <w:multiLevelType w:val="multilevel"/>
    <w:tmpl w:val="2E0022B2"/>
    <w:lvl w:ilvl="0">
      <w:start w:val="5"/>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2EEA896"/>
    <w:multiLevelType w:val="hybridMultilevel"/>
    <w:tmpl w:val="FFFFFFFF"/>
    <w:lvl w:ilvl="0" w:tplc="6EF4E144">
      <w:start w:val="1"/>
      <w:numFmt w:val="decimal"/>
      <w:lvlText w:val="%1."/>
      <w:lvlJc w:val="left"/>
      <w:pPr>
        <w:ind w:left="720" w:hanging="360"/>
      </w:pPr>
    </w:lvl>
    <w:lvl w:ilvl="1" w:tplc="838E5C16">
      <w:start w:val="1"/>
      <w:numFmt w:val="lowerLetter"/>
      <w:lvlText w:val="%2."/>
      <w:lvlJc w:val="left"/>
      <w:pPr>
        <w:ind w:left="1440" w:hanging="360"/>
      </w:pPr>
    </w:lvl>
    <w:lvl w:ilvl="2" w:tplc="546871A4">
      <w:start w:val="1"/>
      <w:numFmt w:val="lowerRoman"/>
      <w:lvlText w:val="%3."/>
      <w:lvlJc w:val="right"/>
      <w:pPr>
        <w:ind w:left="2160" w:hanging="180"/>
      </w:pPr>
    </w:lvl>
    <w:lvl w:ilvl="3" w:tplc="17686A78">
      <w:start w:val="1"/>
      <w:numFmt w:val="decimal"/>
      <w:lvlText w:val="%4."/>
      <w:lvlJc w:val="left"/>
      <w:pPr>
        <w:ind w:left="2880" w:hanging="360"/>
      </w:pPr>
    </w:lvl>
    <w:lvl w:ilvl="4" w:tplc="E16EE204">
      <w:start w:val="1"/>
      <w:numFmt w:val="lowerLetter"/>
      <w:lvlText w:val="%5."/>
      <w:lvlJc w:val="left"/>
      <w:pPr>
        <w:ind w:left="3600" w:hanging="360"/>
      </w:pPr>
    </w:lvl>
    <w:lvl w:ilvl="5" w:tplc="43B8495A">
      <w:start w:val="1"/>
      <w:numFmt w:val="lowerRoman"/>
      <w:lvlText w:val="%6."/>
      <w:lvlJc w:val="right"/>
      <w:pPr>
        <w:ind w:left="4320" w:hanging="180"/>
      </w:pPr>
    </w:lvl>
    <w:lvl w:ilvl="6" w:tplc="6F0216B4">
      <w:start w:val="1"/>
      <w:numFmt w:val="decimal"/>
      <w:lvlText w:val="%7."/>
      <w:lvlJc w:val="left"/>
      <w:pPr>
        <w:ind w:left="5040" w:hanging="360"/>
      </w:pPr>
    </w:lvl>
    <w:lvl w:ilvl="7" w:tplc="4DAC5378">
      <w:start w:val="1"/>
      <w:numFmt w:val="lowerLetter"/>
      <w:lvlText w:val="%8."/>
      <w:lvlJc w:val="left"/>
      <w:pPr>
        <w:ind w:left="5760" w:hanging="360"/>
      </w:pPr>
    </w:lvl>
    <w:lvl w:ilvl="8" w:tplc="9252C5C8">
      <w:start w:val="1"/>
      <w:numFmt w:val="lowerRoman"/>
      <w:lvlText w:val="%9."/>
      <w:lvlJc w:val="right"/>
      <w:pPr>
        <w:ind w:left="6480" w:hanging="180"/>
      </w:pPr>
    </w:lvl>
  </w:abstractNum>
  <w:abstractNum w:abstractNumId="26" w15:restartNumberingAfterBreak="0">
    <w:nsid w:val="351067FA"/>
    <w:multiLevelType w:val="hybridMultilevel"/>
    <w:tmpl w:val="8382A67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38B71597"/>
    <w:multiLevelType w:val="multilevel"/>
    <w:tmpl w:val="710A20D2"/>
    <w:lvl w:ilvl="0">
      <w:start w:val="1"/>
      <w:numFmt w:val="bullet"/>
      <w:lvlText w:val=""/>
      <w:lvlJc w:val="left"/>
      <w:pPr>
        <w:ind w:left="851" w:hanging="851"/>
      </w:pPr>
      <w:rPr>
        <w:rFonts w:ascii="Symbol" w:hAnsi="Symbol"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9AD532E"/>
    <w:multiLevelType w:val="multilevel"/>
    <w:tmpl w:val="08F6297C"/>
    <w:lvl w:ilvl="0">
      <w:numFmt w:val="bullet"/>
      <w:lvlText w:val="-"/>
      <w:lvlJc w:val="left"/>
      <w:pPr>
        <w:tabs>
          <w:tab w:val="num" w:pos="1080"/>
        </w:tabs>
        <w:ind w:left="1080" w:hanging="360"/>
      </w:pPr>
      <w:rPr>
        <w:rFonts w:ascii="Arial" w:eastAsiaTheme="minorHAnsi" w:hAnsi="Arial" w:cs="Arial" w:hint="default"/>
      </w:rPr>
    </w:lvl>
    <w:lvl w:ilvl="1">
      <w:numFmt w:val="bullet"/>
      <w:lvlText w:val="-"/>
      <w:lvlJc w:val="left"/>
      <w:pPr>
        <w:ind w:left="1800" w:hanging="360"/>
      </w:pPr>
      <w:rPr>
        <w:rFonts w:ascii="Arial" w:eastAsiaTheme="minorHAnsi" w:hAnsi="Arial" w:cs="Aria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40F53B0A"/>
    <w:multiLevelType w:val="hybridMultilevel"/>
    <w:tmpl w:val="FFFFFFFF"/>
    <w:lvl w:ilvl="0" w:tplc="00C253D4">
      <w:start w:val="1"/>
      <w:numFmt w:val="decimal"/>
      <w:lvlText w:val="%1."/>
      <w:lvlJc w:val="left"/>
      <w:pPr>
        <w:ind w:left="720" w:hanging="360"/>
      </w:pPr>
    </w:lvl>
    <w:lvl w:ilvl="1" w:tplc="514C3FBA">
      <w:start w:val="1"/>
      <w:numFmt w:val="lowerLetter"/>
      <w:lvlText w:val="%2."/>
      <w:lvlJc w:val="left"/>
      <w:pPr>
        <w:ind w:left="1440" w:hanging="360"/>
      </w:pPr>
    </w:lvl>
    <w:lvl w:ilvl="2" w:tplc="39EEF212">
      <w:start w:val="1"/>
      <w:numFmt w:val="lowerRoman"/>
      <w:lvlText w:val="%3."/>
      <w:lvlJc w:val="right"/>
      <w:pPr>
        <w:ind w:left="2160" w:hanging="180"/>
      </w:pPr>
    </w:lvl>
    <w:lvl w:ilvl="3" w:tplc="5C2EDDBE">
      <w:start w:val="1"/>
      <w:numFmt w:val="decimal"/>
      <w:lvlText w:val="%4."/>
      <w:lvlJc w:val="left"/>
      <w:pPr>
        <w:ind w:left="2880" w:hanging="360"/>
      </w:pPr>
    </w:lvl>
    <w:lvl w:ilvl="4" w:tplc="7F241860">
      <w:start w:val="1"/>
      <w:numFmt w:val="lowerLetter"/>
      <w:lvlText w:val="%5."/>
      <w:lvlJc w:val="left"/>
      <w:pPr>
        <w:ind w:left="3600" w:hanging="360"/>
      </w:pPr>
    </w:lvl>
    <w:lvl w:ilvl="5" w:tplc="6896C2AE">
      <w:start w:val="1"/>
      <w:numFmt w:val="lowerRoman"/>
      <w:lvlText w:val="%6."/>
      <w:lvlJc w:val="right"/>
      <w:pPr>
        <w:ind w:left="4320" w:hanging="180"/>
      </w:pPr>
    </w:lvl>
    <w:lvl w:ilvl="6" w:tplc="18BAE6D0">
      <w:start w:val="1"/>
      <w:numFmt w:val="decimal"/>
      <w:lvlText w:val="%7."/>
      <w:lvlJc w:val="left"/>
      <w:pPr>
        <w:ind w:left="5040" w:hanging="360"/>
      </w:pPr>
    </w:lvl>
    <w:lvl w:ilvl="7" w:tplc="6B980834">
      <w:start w:val="1"/>
      <w:numFmt w:val="lowerLetter"/>
      <w:lvlText w:val="%8."/>
      <w:lvlJc w:val="left"/>
      <w:pPr>
        <w:ind w:left="5760" w:hanging="360"/>
      </w:pPr>
    </w:lvl>
    <w:lvl w:ilvl="8" w:tplc="25687D2C">
      <w:start w:val="1"/>
      <w:numFmt w:val="lowerRoman"/>
      <w:lvlText w:val="%9."/>
      <w:lvlJc w:val="right"/>
      <w:pPr>
        <w:ind w:left="6480" w:hanging="180"/>
      </w:pPr>
    </w:lvl>
  </w:abstractNum>
  <w:abstractNum w:abstractNumId="30" w15:restartNumberingAfterBreak="0">
    <w:nsid w:val="44314638"/>
    <w:multiLevelType w:val="multilevel"/>
    <w:tmpl w:val="4C6ADFE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B9F67FF"/>
    <w:multiLevelType w:val="multilevel"/>
    <w:tmpl w:val="CCBC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484C35"/>
    <w:multiLevelType w:val="hybridMultilevel"/>
    <w:tmpl w:val="A6E65968"/>
    <w:lvl w:ilvl="0" w:tplc="A6520EFC">
      <w:start w:val="1"/>
      <w:numFmt w:val="bullet"/>
      <w:lvlText w:val=""/>
      <w:lvlJc w:val="left"/>
      <w:pPr>
        <w:ind w:left="720" w:hanging="360"/>
      </w:pPr>
      <w:rPr>
        <w:rFonts w:ascii="Symbol" w:hAnsi="Symbol" w:hint="default"/>
        <w:color w:val="00C6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FE9670E"/>
    <w:multiLevelType w:val="multilevel"/>
    <w:tmpl w:val="4A922BEA"/>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536BD17F"/>
    <w:multiLevelType w:val="multilevel"/>
    <w:tmpl w:val="AECC7BD8"/>
    <w:lvl w:ilvl="0">
      <w:start w:val="1"/>
      <w:numFmt w:val="bullet"/>
      <w:lvlText w:val=""/>
      <w:lvlJc w:val="left"/>
      <w:pPr>
        <w:ind w:left="357" w:hanging="357"/>
      </w:pPr>
      <w:rPr>
        <w:rFonts w:ascii="Symbol" w:hAnsi="Symbol" w:hint="default"/>
      </w:rPr>
    </w:lvl>
    <w:lvl w:ilvl="1">
      <w:start w:val="1"/>
      <w:numFmt w:val="bullet"/>
      <w:lvlText w:val="o"/>
      <w:lvlJc w:val="left"/>
      <w:pPr>
        <w:ind w:left="1364" w:hanging="360"/>
      </w:pPr>
      <w:rPr>
        <w:rFonts w:ascii="Courier New" w:hAnsi="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hint="default"/>
      </w:rPr>
    </w:lvl>
    <w:lvl w:ilvl="8">
      <w:start w:val="1"/>
      <w:numFmt w:val="bullet"/>
      <w:lvlText w:val=""/>
      <w:lvlJc w:val="left"/>
      <w:pPr>
        <w:ind w:left="6404" w:hanging="360"/>
      </w:pPr>
      <w:rPr>
        <w:rFonts w:ascii="Wingdings" w:hAnsi="Wingdings" w:hint="default"/>
      </w:rPr>
    </w:lvl>
  </w:abstractNum>
  <w:abstractNum w:abstractNumId="35" w15:restartNumberingAfterBreak="0">
    <w:nsid w:val="54FD34FA"/>
    <w:multiLevelType w:val="multilevel"/>
    <w:tmpl w:val="0809001D"/>
    <w:name w:val="ListNumbers5"/>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53A9386"/>
    <w:multiLevelType w:val="hybridMultilevel"/>
    <w:tmpl w:val="FFFFFFFF"/>
    <w:lvl w:ilvl="0" w:tplc="DA7661D0">
      <w:start w:val="1"/>
      <w:numFmt w:val="decimal"/>
      <w:lvlText w:val="%1."/>
      <w:lvlJc w:val="left"/>
      <w:pPr>
        <w:ind w:left="720" w:hanging="360"/>
      </w:pPr>
    </w:lvl>
    <w:lvl w:ilvl="1" w:tplc="F9469EA4">
      <w:start w:val="1"/>
      <w:numFmt w:val="lowerLetter"/>
      <w:lvlText w:val="%2."/>
      <w:lvlJc w:val="left"/>
      <w:pPr>
        <w:ind w:left="1440" w:hanging="360"/>
      </w:pPr>
    </w:lvl>
    <w:lvl w:ilvl="2" w:tplc="982E8F72">
      <w:start w:val="1"/>
      <w:numFmt w:val="lowerRoman"/>
      <w:lvlText w:val="%3."/>
      <w:lvlJc w:val="right"/>
      <w:pPr>
        <w:ind w:left="2160" w:hanging="180"/>
      </w:pPr>
    </w:lvl>
    <w:lvl w:ilvl="3" w:tplc="A4F61948">
      <w:start w:val="1"/>
      <w:numFmt w:val="decimal"/>
      <w:lvlText w:val="%4."/>
      <w:lvlJc w:val="left"/>
      <w:pPr>
        <w:ind w:left="2880" w:hanging="360"/>
      </w:pPr>
    </w:lvl>
    <w:lvl w:ilvl="4" w:tplc="549EC85E">
      <w:start w:val="1"/>
      <w:numFmt w:val="lowerLetter"/>
      <w:lvlText w:val="%5."/>
      <w:lvlJc w:val="left"/>
      <w:pPr>
        <w:ind w:left="3600" w:hanging="360"/>
      </w:pPr>
    </w:lvl>
    <w:lvl w:ilvl="5" w:tplc="498878D4">
      <w:start w:val="1"/>
      <w:numFmt w:val="lowerRoman"/>
      <w:lvlText w:val="%6."/>
      <w:lvlJc w:val="right"/>
      <w:pPr>
        <w:ind w:left="4320" w:hanging="180"/>
      </w:pPr>
    </w:lvl>
    <w:lvl w:ilvl="6" w:tplc="D21CFDC4">
      <w:start w:val="1"/>
      <w:numFmt w:val="decimal"/>
      <w:lvlText w:val="%7."/>
      <w:lvlJc w:val="left"/>
      <w:pPr>
        <w:ind w:left="5040" w:hanging="360"/>
      </w:pPr>
    </w:lvl>
    <w:lvl w:ilvl="7" w:tplc="DB74B522">
      <w:start w:val="1"/>
      <w:numFmt w:val="lowerLetter"/>
      <w:lvlText w:val="%8."/>
      <w:lvlJc w:val="left"/>
      <w:pPr>
        <w:ind w:left="5760" w:hanging="360"/>
      </w:pPr>
    </w:lvl>
    <w:lvl w:ilvl="8" w:tplc="66101462">
      <w:start w:val="1"/>
      <w:numFmt w:val="lowerRoman"/>
      <w:lvlText w:val="%9."/>
      <w:lvlJc w:val="right"/>
      <w:pPr>
        <w:ind w:left="6480" w:hanging="180"/>
      </w:pPr>
    </w:lvl>
  </w:abstractNum>
  <w:abstractNum w:abstractNumId="37" w15:restartNumberingAfterBreak="0">
    <w:nsid w:val="55E50C5F"/>
    <w:multiLevelType w:val="hybridMultilevel"/>
    <w:tmpl w:val="FFFFFFFF"/>
    <w:lvl w:ilvl="0" w:tplc="E946B106">
      <w:start w:val="1"/>
      <w:numFmt w:val="bullet"/>
      <w:lvlText w:val=""/>
      <w:lvlJc w:val="left"/>
      <w:pPr>
        <w:ind w:left="720" w:hanging="360"/>
      </w:pPr>
      <w:rPr>
        <w:rFonts w:ascii="Symbol" w:hAnsi="Symbol" w:hint="default"/>
      </w:rPr>
    </w:lvl>
    <w:lvl w:ilvl="1" w:tplc="AE56C8F8">
      <w:start w:val="1"/>
      <w:numFmt w:val="bullet"/>
      <w:lvlText w:val="o"/>
      <w:lvlJc w:val="left"/>
      <w:pPr>
        <w:ind w:left="1440" w:hanging="360"/>
      </w:pPr>
      <w:rPr>
        <w:rFonts w:ascii="Courier New" w:hAnsi="Courier New" w:hint="default"/>
      </w:rPr>
    </w:lvl>
    <w:lvl w:ilvl="2" w:tplc="45E49C7E">
      <w:start w:val="1"/>
      <w:numFmt w:val="bullet"/>
      <w:lvlText w:val=""/>
      <w:lvlJc w:val="left"/>
      <w:pPr>
        <w:ind w:left="2160" w:hanging="360"/>
      </w:pPr>
      <w:rPr>
        <w:rFonts w:ascii="Wingdings" w:hAnsi="Wingdings" w:hint="default"/>
      </w:rPr>
    </w:lvl>
    <w:lvl w:ilvl="3" w:tplc="217E4776">
      <w:start w:val="1"/>
      <w:numFmt w:val="bullet"/>
      <w:lvlText w:val=""/>
      <w:lvlJc w:val="left"/>
      <w:pPr>
        <w:ind w:left="2880" w:hanging="360"/>
      </w:pPr>
      <w:rPr>
        <w:rFonts w:ascii="Symbol" w:hAnsi="Symbol" w:hint="default"/>
      </w:rPr>
    </w:lvl>
    <w:lvl w:ilvl="4" w:tplc="CC94E1A4">
      <w:start w:val="1"/>
      <w:numFmt w:val="bullet"/>
      <w:lvlText w:val="o"/>
      <w:lvlJc w:val="left"/>
      <w:pPr>
        <w:ind w:left="3600" w:hanging="360"/>
      </w:pPr>
      <w:rPr>
        <w:rFonts w:ascii="Courier New" w:hAnsi="Courier New" w:hint="default"/>
      </w:rPr>
    </w:lvl>
    <w:lvl w:ilvl="5" w:tplc="D8A4CCBC">
      <w:start w:val="1"/>
      <w:numFmt w:val="bullet"/>
      <w:lvlText w:val=""/>
      <w:lvlJc w:val="left"/>
      <w:pPr>
        <w:ind w:left="4320" w:hanging="360"/>
      </w:pPr>
      <w:rPr>
        <w:rFonts w:ascii="Wingdings" w:hAnsi="Wingdings" w:hint="default"/>
      </w:rPr>
    </w:lvl>
    <w:lvl w:ilvl="6" w:tplc="D0560B7C">
      <w:start w:val="1"/>
      <w:numFmt w:val="bullet"/>
      <w:lvlText w:val=""/>
      <w:lvlJc w:val="left"/>
      <w:pPr>
        <w:ind w:left="5040" w:hanging="360"/>
      </w:pPr>
      <w:rPr>
        <w:rFonts w:ascii="Symbol" w:hAnsi="Symbol" w:hint="default"/>
      </w:rPr>
    </w:lvl>
    <w:lvl w:ilvl="7" w:tplc="D6E6B834">
      <w:start w:val="1"/>
      <w:numFmt w:val="bullet"/>
      <w:lvlText w:val="o"/>
      <w:lvlJc w:val="left"/>
      <w:pPr>
        <w:ind w:left="5760" w:hanging="360"/>
      </w:pPr>
      <w:rPr>
        <w:rFonts w:ascii="Courier New" w:hAnsi="Courier New" w:hint="default"/>
      </w:rPr>
    </w:lvl>
    <w:lvl w:ilvl="8" w:tplc="17A2ED2A">
      <w:start w:val="1"/>
      <w:numFmt w:val="bullet"/>
      <w:lvlText w:val=""/>
      <w:lvlJc w:val="left"/>
      <w:pPr>
        <w:ind w:left="6480" w:hanging="360"/>
      </w:pPr>
      <w:rPr>
        <w:rFonts w:ascii="Wingdings" w:hAnsi="Wingdings" w:hint="default"/>
      </w:rPr>
    </w:lvl>
  </w:abstractNum>
  <w:abstractNum w:abstractNumId="38" w15:restartNumberingAfterBreak="0">
    <w:nsid w:val="57F0A4C1"/>
    <w:multiLevelType w:val="hybridMultilevel"/>
    <w:tmpl w:val="FFFFFFFF"/>
    <w:lvl w:ilvl="0" w:tplc="1338C214">
      <w:start w:val="1"/>
      <w:numFmt w:val="bullet"/>
      <w:lvlText w:val=""/>
      <w:lvlJc w:val="left"/>
      <w:pPr>
        <w:ind w:left="720" w:hanging="360"/>
      </w:pPr>
      <w:rPr>
        <w:rFonts w:ascii="Symbol" w:hAnsi="Symbol" w:hint="default"/>
      </w:rPr>
    </w:lvl>
    <w:lvl w:ilvl="1" w:tplc="2E8AAAF0">
      <w:start w:val="1"/>
      <w:numFmt w:val="bullet"/>
      <w:lvlText w:val="o"/>
      <w:lvlJc w:val="left"/>
      <w:pPr>
        <w:ind w:left="1440" w:hanging="360"/>
      </w:pPr>
      <w:rPr>
        <w:rFonts w:ascii="Courier New" w:hAnsi="Courier New" w:hint="default"/>
      </w:rPr>
    </w:lvl>
    <w:lvl w:ilvl="2" w:tplc="4E0ED932">
      <w:start w:val="1"/>
      <w:numFmt w:val="bullet"/>
      <w:lvlText w:val=""/>
      <w:lvlJc w:val="left"/>
      <w:pPr>
        <w:ind w:left="2160" w:hanging="360"/>
      </w:pPr>
      <w:rPr>
        <w:rFonts w:ascii="Wingdings" w:hAnsi="Wingdings" w:hint="default"/>
      </w:rPr>
    </w:lvl>
    <w:lvl w:ilvl="3" w:tplc="05841B26">
      <w:start w:val="1"/>
      <w:numFmt w:val="bullet"/>
      <w:lvlText w:val=""/>
      <w:lvlJc w:val="left"/>
      <w:pPr>
        <w:ind w:left="2880" w:hanging="360"/>
      </w:pPr>
      <w:rPr>
        <w:rFonts w:ascii="Symbol" w:hAnsi="Symbol" w:hint="default"/>
      </w:rPr>
    </w:lvl>
    <w:lvl w:ilvl="4" w:tplc="FD9E458A">
      <w:start w:val="1"/>
      <w:numFmt w:val="bullet"/>
      <w:lvlText w:val="o"/>
      <w:lvlJc w:val="left"/>
      <w:pPr>
        <w:ind w:left="3600" w:hanging="360"/>
      </w:pPr>
      <w:rPr>
        <w:rFonts w:ascii="Courier New" w:hAnsi="Courier New" w:hint="default"/>
      </w:rPr>
    </w:lvl>
    <w:lvl w:ilvl="5" w:tplc="11B8094C">
      <w:start w:val="1"/>
      <w:numFmt w:val="bullet"/>
      <w:lvlText w:val=""/>
      <w:lvlJc w:val="left"/>
      <w:pPr>
        <w:ind w:left="4320" w:hanging="360"/>
      </w:pPr>
      <w:rPr>
        <w:rFonts w:ascii="Wingdings" w:hAnsi="Wingdings" w:hint="default"/>
      </w:rPr>
    </w:lvl>
    <w:lvl w:ilvl="6" w:tplc="EDF0C166">
      <w:start w:val="1"/>
      <w:numFmt w:val="bullet"/>
      <w:lvlText w:val=""/>
      <w:lvlJc w:val="left"/>
      <w:pPr>
        <w:ind w:left="5040" w:hanging="360"/>
      </w:pPr>
      <w:rPr>
        <w:rFonts w:ascii="Symbol" w:hAnsi="Symbol" w:hint="default"/>
      </w:rPr>
    </w:lvl>
    <w:lvl w:ilvl="7" w:tplc="1916DF74">
      <w:start w:val="1"/>
      <w:numFmt w:val="bullet"/>
      <w:lvlText w:val="o"/>
      <w:lvlJc w:val="left"/>
      <w:pPr>
        <w:ind w:left="5760" w:hanging="360"/>
      </w:pPr>
      <w:rPr>
        <w:rFonts w:ascii="Courier New" w:hAnsi="Courier New" w:hint="default"/>
      </w:rPr>
    </w:lvl>
    <w:lvl w:ilvl="8" w:tplc="EF2888A0">
      <w:start w:val="1"/>
      <w:numFmt w:val="bullet"/>
      <w:lvlText w:val=""/>
      <w:lvlJc w:val="left"/>
      <w:pPr>
        <w:ind w:left="6480" w:hanging="360"/>
      </w:pPr>
      <w:rPr>
        <w:rFonts w:ascii="Wingdings" w:hAnsi="Wingdings" w:hint="default"/>
      </w:rPr>
    </w:lvl>
  </w:abstractNum>
  <w:abstractNum w:abstractNumId="39" w15:restartNumberingAfterBreak="0">
    <w:nsid w:val="5913F5BF"/>
    <w:multiLevelType w:val="hybridMultilevel"/>
    <w:tmpl w:val="FFFFFFFF"/>
    <w:lvl w:ilvl="0" w:tplc="DA8CAAB0">
      <w:start w:val="1"/>
      <w:numFmt w:val="decimal"/>
      <w:lvlText w:val="%1."/>
      <w:lvlJc w:val="left"/>
      <w:pPr>
        <w:ind w:left="720" w:hanging="360"/>
      </w:pPr>
    </w:lvl>
    <w:lvl w:ilvl="1" w:tplc="906ADA4A">
      <w:start w:val="1"/>
      <w:numFmt w:val="lowerLetter"/>
      <w:lvlText w:val="%2."/>
      <w:lvlJc w:val="left"/>
      <w:pPr>
        <w:ind w:left="1440" w:hanging="360"/>
      </w:pPr>
    </w:lvl>
    <w:lvl w:ilvl="2" w:tplc="E0AA62E8">
      <w:start w:val="1"/>
      <w:numFmt w:val="lowerRoman"/>
      <w:lvlText w:val="%3."/>
      <w:lvlJc w:val="right"/>
      <w:pPr>
        <w:ind w:left="2160" w:hanging="180"/>
      </w:pPr>
    </w:lvl>
    <w:lvl w:ilvl="3" w:tplc="FDE6EF96">
      <w:start w:val="1"/>
      <w:numFmt w:val="decimal"/>
      <w:lvlText w:val="%4."/>
      <w:lvlJc w:val="left"/>
      <w:pPr>
        <w:ind w:left="2880" w:hanging="360"/>
      </w:pPr>
    </w:lvl>
    <w:lvl w:ilvl="4" w:tplc="D5A481F0">
      <w:start w:val="1"/>
      <w:numFmt w:val="lowerLetter"/>
      <w:lvlText w:val="%5."/>
      <w:lvlJc w:val="left"/>
      <w:pPr>
        <w:ind w:left="3600" w:hanging="360"/>
      </w:pPr>
    </w:lvl>
    <w:lvl w:ilvl="5" w:tplc="43A0BB84">
      <w:start w:val="1"/>
      <w:numFmt w:val="lowerRoman"/>
      <w:lvlText w:val="%6."/>
      <w:lvlJc w:val="right"/>
      <w:pPr>
        <w:ind w:left="4320" w:hanging="180"/>
      </w:pPr>
    </w:lvl>
    <w:lvl w:ilvl="6" w:tplc="2ECA8B6C">
      <w:start w:val="1"/>
      <w:numFmt w:val="decimal"/>
      <w:lvlText w:val="%7."/>
      <w:lvlJc w:val="left"/>
      <w:pPr>
        <w:ind w:left="5040" w:hanging="360"/>
      </w:pPr>
    </w:lvl>
    <w:lvl w:ilvl="7" w:tplc="49384A6E">
      <w:start w:val="1"/>
      <w:numFmt w:val="lowerLetter"/>
      <w:lvlText w:val="%8."/>
      <w:lvlJc w:val="left"/>
      <w:pPr>
        <w:ind w:left="5760" w:hanging="360"/>
      </w:pPr>
    </w:lvl>
    <w:lvl w:ilvl="8" w:tplc="D6AC1F54">
      <w:start w:val="1"/>
      <w:numFmt w:val="lowerRoman"/>
      <w:lvlText w:val="%9."/>
      <w:lvlJc w:val="right"/>
      <w:pPr>
        <w:ind w:left="6480" w:hanging="180"/>
      </w:pPr>
    </w:lvl>
  </w:abstractNum>
  <w:abstractNum w:abstractNumId="40" w15:restartNumberingAfterBreak="0">
    <w:nsid w:val="5A2508D4"/>
    <w:multiLevelType w:val="hybridMultilevel"/>
    <w:tmpl w:val="C0F86704"/>
    <w:lvl w:ilvl="0" w:tplc="A6520EFC">
      <w:start w:val="1"/>
      <w:numFmt w:val="bullet"/>
      <w:lvlText w:val=""/>
      <w:lvlJc w:val="left"/>
      <w:pPr>
        <w:ind w:left="720" w:hanging="360"/>
      </w:pPr>
      <w:rPr>
        <w:rFonts w:ascii="Symbol" w:hAnsi="Symbol" w:hint="default"/>
        <w:color w:val="00C6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D361B5E"/>
    <w:multiLevelType w:val="hybridMultilevel"/>
    <w:tmpl w:val="FFFFFFFF"/>
    <w:lvl w:ilvl="0" w:tplc="A6D022E8">
      <w:start w:val="1"/>
      <w:numFmt w:val="bullet"/>
      <w:lvlText w:val=""/>
      <w:lvlJc w:val="left"/>
      <w:pPr>
        <w:ind w:left="720" w:hanging="360"/>
      </w:pPr>
      <w:rPr>
        <w:rFonts w:ascii="Symbol" w:hAnsi="Symbol" w:hint="default"/>
      </w:rPr>
    </w:lvl>
    <w:lvl w:ilvl="1" w:tplc="627A6632">
      <w:start w:val="1"/>
      <w:numFmt w:val="bullet"/>
      <w:lvlText w:val="o"/>
      <w:lvlJc w:val="left"/>
      <w:pPr>
        <w:ind w:left="1440" w:hanging="360"/>
      </w:pPr>
      <w:rPr>
        <w:rFonts w:ascii="Courier New" w:hAnsi="Courier New" w:hint="default"/>
      </w:rPr>
    </w:lvl>
    <w:lvl w:ilvl="2" w:tplc="1BD8ABA0">
      <w:start w:val="1"/>
      <w:numFmt w:val="bullet"/>
      <w:lvlText w:val=""/>
      <w:lvlJc w:val="left"/>
      <w:pPr>
        <w:ind w:left="2160" w:hanging="360"/>
      </w:pPr>
      <w:rPr>
        <w:rFonts w:ascii="Wingdings" w:hAnsi="Wingdings" w:hint="default"/>
      </w:rPr>
    </w:lvl>
    <w:lvl w:ilvl="3" w:tplc="C0BA4EDC">
      <w:start w:val="1"/>
      <w:numFmt w:val="bullet"/>
      <w:lvlText w:val=""/>
      <w:lvlJc w:val="left"/>
      <w:pPr>
        <w:ind w:left="2880" w:hanging="360"/>
      </w:pPr>
      <w:rPr>
        <w:rFonts w:ascii="Symbol" w:hAnsi="Symbol" w:hint="default"/>
      </w:rPr>
    </w:lvl>
    <w:lvl w:ilvl="4" w:tplc="DA7422CA">
      <w:start w:val="1"/>
      <w:numFmt w:val="bullet"/>
      <w:lvlText w:val="o"/>
      <w:lvlJc w:val="left"/>
      <w:pPr>
        <w:ind w:left="3600" w:hanging="360"/>
      </w:pPr>
      <w:rPr>
        <w:rFonts w:ascii="Courier New" w:hAnsi="Courier New" w:hint="default"/>
      </w:rPr>
    </w:lvl>
    <w:lvl w:ilvl="5" w:tplc="E3A612C2">
      <w:start w:val="1"/>
      <w:numFmt w:val="bullet"/>
      <w:lvlText w:val=""/>
      <w:lvlJc w:val="left"/>
      <w:pPr>
        <w:ind w:left="4320" w:hanging="360"/>
      </w:pPr>
      <w:rPr>
        <w:rFonts w:ascii="Wingdings" w:hAnsi="Wingdings" w:hint="default"/>
      </w:rPr>
    </w:lvl>
    <w:lvl w:ilvl="6" w:tplc="EFFE9140">
      <w:start w:val="1"/>
      <w:numFmt w:val="bullet"/>
      <w:lvlText w:val=""/>
      <w:lvlJc w:val="left"/>
      <w:pPr>
        <w:ind w:left="5040" w:hanging="360"/>
      </w:pPr>
      <w:rPr>
        <w:rFonts w:ascii="Symbol" w:hAnsi="Symbol" w:hint="default"/>
      </w:rPr>
    </w:lvl>
    <w:lvl w:ilvl="7" w:tplc="CA6C2862">
      <w:start w:val="1"/>
      <w:numFmt w:val="bullet"/>
      <w:lvlText w:val="o"/>
      <w:lvlJc w:val="left"/>
      <w:pPr>
        <w:ind w:left="5760" w:hanging="360"/>
      </w:pPr>
      <w:rPr>
        <w:rFonts w:ascii="Courier New" w:hAnsi="Courier New" w:hint="default"/>
      </w:rPr>
    </w:lvl>
    <w:lvl w:ilvl="8" w:tplc="A3B0037A">
      <w:start w:val="1"/>
      <w:numFmt w:val="bullet"/>
      <w:lvlText w:val=""/>
      <w:lvlJc w:val="left"/>
      <w:pPr>
        <w:ind w:left="6480" w:hanging="360"/>
      </w:pPr>
      <w:rPr>
        <w:rFonts w:ascii="Wingdings" w:hAnsi="Wingdings" w:hint="default"/>
      </w:rPr>
    </w:lvl>
  </w:abstractNum>
  <w:abstractNum w:abstractNumId="42" w15:restartNumberingAfterBreak="0">
    <w:nsid w:val="615970FE"/>
    <w:multiLevelType w:val="multilevel"/>
    <w:tmpl w:val="236A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463948"/>
    <w:multiLevelType w:val="hybridMultilevel"/>
    <w:tmpl w:val="19E0F1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4CA0082"/>
    <w:multiLevelType w:val="hybridMultilevel"/>
    <w:tmpl w:val="FFFFFFFF"/>
    <w:lvl w:ilvl="0" w:tplc="7F008232">
      <w:start w:val="1"/>
      <w:numFmt w:val="bullet"/>
      <w:lvlText w:val=""/>
      <w:lvlJc w:val="left"/>
      <w:pPr>
        <w:ind w:left="720" w:hanging="360"/>
      </w:pPr>
      <w:rPr>
        <w:rFonts w:ascii="Symbol" w:hAnsi="Symbol" w:hint="default"/>
      </w:rPr>
    </w:lvl>
    <w:lvl w:ilvl="1" w:tplc="212010A2">
      <w:start w:val="1"/>
      <w:numFmt w:val="bullet"/>
      <w:lvlText w:val="o"/>
      <w:lvlJc w:val="left"/>
      <w:pPr>
        <w:ind w:left="1440" w:hanging="360"/>
      </w:pPr>
      <w:rPr>
        <w:rFonts w:ascii="Courier New" w:hAnsi="Courier New" w:hint="default"/>
      </w:rPr>
    </w:lvl>
    <w:lvl w:ilvl="2" w:tplc="550C1920">
      <w:start w:val="1"/>
      <w:numFmt w:val="bullet"/>
      <w:lvlText w:val=""/>
      <w:lvlJc w:val="left"/>
      <w:pPr>
        <w:ind w:left="2160" w:hanging="360"/>
      </w:pPr>
      <w:rPr>
        <w:rFonts w:ascii="Wingdings" w:hAnsi="Wingdings" w:hint="default"/>
      </w:rPr>
    </w:lvl>
    <w:lvl w:ilvl="3" w:tplc="22323416">
      <w:start w:val="1"/>
      <w:numFmt w:val="bullet"/>
      <w:lvlText w:val=""/>
      <w:lvlJc w:val="left"/>
      <w:pPr>
        <w:ind w:left="2880" w:hanging="360"/>
      </w:pPr>
      <w:rPr>
        <w:rFonts w:ascii="Symbol" w:hAnsi="Symbol" w:hint="default"/>
      </w:rPr>
    </w:lvl>
    <w:lvl w:ilvl="4" w:tplc="961C1EFE">
      <w:start w:val="1"/>
      <w:numFmt w:val="bullet"/>
      <w:lvlText w:val="o"/>
      <w:lvlJc w:val="left"/>
      <w:pPr>
        <w:ind w:left="3600" w:hanging="360"/>
      </w:pPr>
      <w:rPr>
        <w:rFonts w:ascii="Courier New" w:hAnsi="Courier New" w:hint="default"/>
      </w:rPr>
    </w:lvl>
    <w:lvl w:ilvl="5" w:tplc="65806A1E">
      <w:start w:val="1"/>
      <w:numFmt w:val="bullet"/>
      <w:lvlText w:val=""/>
      <w:lvlJc w:val="left"/>
      <w:pPr>
        <w:ind w:left="4320" w:hanging="360"/>
      </w:pPr>
      <w:rPr>
        <w:rFonts w:ascii="Wingdings" w:hAnsi="Wingdings" w:hint="default"/>
      </w:rPr>
    </w:lvl>
    <w:lvl w:ilvl="6" w:tplc="9F3E795C">
      <w:start w:val="1"/>
      <w:numFmt w:val="bullet"/>
      <w:lvlText w:val=""/>
      <w:lvlJc w:val="left"/>
      <w:pPr>
        <w:ind w:left="5040" w:hanging="360"/>
      </w:pPr>
      <w:rPr>
        <w:rFonts w:ascii="Symbol" w:hAnsi="Symbol" w:hint="default"/>
      </w:rPr>
    </w:lvl>
    <w:lvl w:ilvl="7" w:tplc="5A0E48C4">
      <w:start w:val="1"/>
      <w:numFmt w:val="bullet"/>
      <w:lvlText w:val="o"/>
      <w:lvlJc w:val="left"/>
      <w:pPr>
        <w:ind w:left="5760" w:hanging="360"/>
      </w:pPr>
      <w:rPr>
        <w:rFonts w:ascii="Courier New" w:hAnsi="Courier New" w:hint="default"/>
      </w:rPr>
    </w:lvl>
    <w:lvl w:ilvl="8" w:tplc="EAC085BE">
      <w:start w:val="1"/>
      <w:numFmt w:val="bullet"/>
      <w:lvlText w:val=""/>
      <w:lvlJc w:val="left"/>
      <w:pPr>
        <w:ind w:left="6480" w:hanging="360"/>
      </w:pPr>
      <w:rPr>
        <w:rFonts w:ascii="Wingdings" w:hAnsi="Wingdings" w:hint="default"/>
      </w:rPr>
    </w:lvl>
  </w:abstractNum>
  <w:abstractNum w:abstractNumId="45" w15:restartNumberingAfterBreak="0">
    <w:nsid w:val="65537435"/>
    <w:multiLevelType w:val="hybridMultilevel"/>
    <w:tmpl w:val="8E20C848"/>
    <w:lvl w:ilvl="0" w:tplc="A6520EFC">
      <w:start w:val="1"/>
      <w:numFmt w:val="bullet"/>
      <w:lvlText w:val=""/>
      <w:lvlJc w:val="left"/>
      <w:pPr>
        <w:ind w:left="720" w:hanging="360"/>
      </w:pPr>
      <w:rPr>
        <w:rFonts w:ascii="Symbol" w:hAnsi="Symbol" w:hint="default"/>
        <w:color w:val="00C6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8A831E1"/>
    <w:multiLevelType w:val="multilevel"/>
    <w:tmpl w:val="FFFFFFFF"/>
    <w:lvl w:ilvl="0">
      <w:start w:val="1"/>
      <w:numFmt w:val="bullet"/>
      <w:lvlText w:val=""/>
      <w:lvlJc w:val="left"/>
      <w:pPr>
        <w:ind w:left="357" w:hanging="357"/>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68C40370"/>
    <w:multiLevelType w:val="multilevel"/>
    <w:tmpl w:val="710A20D2"/>
    <w:lvl w:ilvl="0">
      <w:start w:val="1"/>
      <w:numFmt w:val="bullet"/>
      <w:lvlText w:val=""/>
      <w:lvlJc w:val="left"/>
      <w:pPr>
        <w:ind w:left="851" w:hanging="851"/>
      </w:pPr>
      <w:rPr>
        <w:rFonts w:ascii="Symbol" w:hAnsi="Symbol"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9C6B256"/>
    <w:multiLevelType w:val="hybridMultilevel"/>
    <w:tmpl w:val="FFFFFFFF"/>
    <w:lvl w:ilvl="0" w:tplc="3AF41668">
      <w:start w:val="1"/>
      <w:numFmt w:val="decimal"/>
      <w:lvlText w:val="%1."/>
      <w:lvlJc w:val="left"/>
      <w:pPr>
        <w:ind w:left="720" w:hanging="360"/>
      </w:pPr>
    </w:lvl>
    <w:lvl w:ilvl="1" w:tplc="FACE7556">
      <w:start w:val="1"/>
      <w:numFmt w:val="lowerLetter"/>
      <w:lvlText w:val="%2."/>
      <w:lvlJc w:val="left"/>
      <w:pPr>
        <w:ind w:left="1440" w:hanging="360"/>
      </w:pPr>
    </w:lvl>
    <w:lvl w:ilvl="2" w:tplc="E5465E2A">
      <w:start w:val="1"/>
      <w:numFmt w:val="lowerRoman"/>
      <w:lvlText w:val="%3."/>
      <w:lvlJc w:val="right"/>
      <w:pPr>
        <w:ind w:left="2160" w:hanging="180"/>
      </w:pPr>
    </w:lvl>
    <w:lvl w:ilvl="3" w:tplc="0F5A42CA">
      <w:start w:val="1"/>
      <w:numFmt w:val="decimal"/>
      <w:lvlText w:val="%4."/>
      <w:lvlJc w:val="left"/>
      <w:pPr>
        <w:ind w:left="2880" w:hanging="360"/>
      </w:pPr>
    </w:lvl>
    <w:lvl w:ilvl="4" w:tplc="D460E4AA">
      <w:start w:val="1"/>
      <w:numFmt w:val="lowerLetter"/>
      <w:lvlText w:val="%5."/>
      <w:lvlJc w:val="left"/>
      <w:pPr>
        <w:ind w:left="3600" w:hanging="360"/>
      </w:pPr>
    </w:lvl>
    <w:lvl w:ilvl="5" w:tplc="0ECCE820">
      <w:start w:val="1"/>
      <w:numFmt w:val="lowerRoman"/>
      <w:lvlText w:val="%6."/>
      <w:lvlJc w:val="right"/>
      <w:pPr>
        <w:ind w:left="4320" w:hanging="180"/>
      </w:pPr>
    </w:lvl>
    <w:lvl w:ilvl="6" w:tplc="D2FEEF42">
      <w:start w:val="1"/>
      <w:numFmt w:val="decimal"/>
      <w:lvlText w:val="%7."/>
      <w:lvlJc w:val="left"/>
      <w:pPr>
        <w:ind w:left="5040" w:hanging="360"/>
      </w:pPr>
    </w:lvl>
    <w:lvl w:ilvl="7" w:tplc="55E46B80">
      <w:start w:val="1"/>
      <w:numFmt w:val="lowerLetter"/>
      <w:lvlText w:val="%8."/>
      <w:lvlJc w:val="left"/>
      <w:pPr>
        <w:ind w:left="5760" w:hanging="360"/>
      </w:pPr>
    </w:lvl>
    <w:lvl w:ilvl="8" w:tplc="84D0ABF2">
      <w:start w:val="1"/>
      <w:numFmt w:val="lowerRoman"/>
      <w:lvlText w:val="%9."/>
      <w:lvlJc w:val="right"/>
      <w:pPr>
        <w:ind w:left="6480" w:hanging="180"/>
      </w:pPr>
    </w:lvl>
  </w:abstractNum>
  <w:abstractNum w:abstractNumId="49" w15:restartNumberingAfterBreak="0">
    <w:nsid w:val="6D169F54"/>
    <w:multiLevelType w:val="hybridMultilevel"/>
    <w:tmpl w:val="FFFFFFFF"/>
    <w:lvl w:ilvl="0" w:tplc="99886810">
      <w:start w:val="1"/>
      <w:numFmt w:val="decimal"/>
      <w:lvlText w:val="%1."/>
      <w:lvlJc w:val="left"/>
      <w:pPr>
        <w:ind w:left="720" w:hanging="360"/>
      </w:pPr>
    </w:lvl>
    <w:lvl w:ilvl="1" w:tplc="8BAE2E6A">
      <w:start w:val="1"/>
      <w:numFmt w:val="lowerLetter"/>
      <w:lvlText w:val="%2."/>
      <w:lvlJc w:val="left"/>
      <w:pPr>
        <w:ind w:left="1440" w:hanging="360"/>
      </w:pPr>
    </w:lvl>
    <w:lvl w:ilvl="2" w:tplc="1B5026F4">
      <w:start w:val="1"/>
      <w:numFmt w:val="lowerRoman"/>
      <w:lvlText w:val="%3."/>
      <w:lvlJc w:val="right"/>
      <w:pPr>
        <w:ind w:left="2160" w:hanging="180"/>
      </w:pPr>
    </w:lvl>
    <w:lvl w:ilvl="3" w:tplc="CB74A76A">
      <w:start w:val="1"/>
      <w:numFmt w:val="decimal"/>
      <w:lvlText w:val="%4."/>
      <w:lvlJc w:val="left"/>
      <w:pPr>
        <w:ind w:left="2880" w:hanging="360"/>
      </w:pPr>
    </w:lvl>
    <w:lvl w:ilvl="4" w:tplc="1CEA9E72">
      <w:start w:val="1"/>
      <w:numFmt w:val="lowerLetter"/>
      <w:lvlText w:val="%5."/>
      <w:lvlJc w:val="left"/>
      <w:pPr>
        <w:ind w:left="3600" w:hanging="360"/>
      </w:pPr>
    </w:lvl>
    <w:lvl w:ilvl="5" w:tplc="00F4F522">
      <w:start w:val="1"/>
      <w:numFmt w:val="lowerRoman"/>
      <w:lvlText w:val="%6."/>
      <w:lvlJc w:val="right"/>
      <w:pPr>
        <w:ind w:left="4320" w:hanging="180"/>
      </w:pPr>
    </w:lvl>
    <w:lvl w:ilvl="6" w:tplc="CDF0142A">
      <w:start w:val="1"/>
      <w:numFmt w:val="decimal"/>
      <w:lvlText w:val="%7."/>
      <w:lvlJc w:val="left"/>
      <w:pPr>
        <w:ind w:left="5040" w:hanging="360"/>
      </w:pPr>
    </w:lvl>
    <w:lvl w:ilvl="7" w:tplc="17A0A728">
      <w:start w:val="1"/>
      <w:numFmt w:val="lowerLetter"/>
      <w:lvlText w:val="%8."/>
      <w:lvlJc w:val="left"/>
      <w:pPr>
        <w:ind w:left="5760" w:hanging="360"/>
      </w:pPr>
    </w:lvl>
    <w:lvl w:ilvl="8" w:tplc="230E25DC">
      <w:start w:val="1"/>
      <w:numFmt w:val="lowerRoman"/>
      <w:lvlText w:val="%9."/>
      <w:lvlJc w:val="right"/>
      <w:pPr>
        <w:ind w:left="6480" w:hanging="180"/>
      </w:pPr>
    </w:lvl>
  </w:abstractNum>
  <w:abstractNum w:abstractNumId="50" w15:restartNumberingAfterBreak="0">
    <w:nsid w:val="6E381DE6"/>
    <w:multiLevelType w:val="multilevel"/>
    <w:tmpl w:val="0F3AA532"/>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1" w15:restartNumberingAfterBreak="0">
    <w:nsid w:val="707D3035"/>
    <w:multiLevelType w:val="hybridMultilevel"/>
    <w:tmpl w:val="59465374"/>
    <w:lvl w:ilvl="0" w:tplc="50E24CCC">
      <w:numFmt w:val="bullet"/>
      <w:lvlText w:val="-"/>
      <w:lvlJc w:val="left"/>
      <w:pPr>
        <w:ind w:left="6480" w:hanging="360"/>
      </w:pPr>
      <w:rPr>
        <w:rFonts w:ascii="Arial" w:eastAsiaTheme="minorHAnsi" w:hAnsi="Arial" w:cs="Arial" w:hint="default"/>
      </w:rPr>
    </w:lvl>
    <w:lvl w:ilvl="1" w:tplc="0C090003">
      <w:start w:val="1"/>
      <w:numFmt w:val="bullet"/>
      <w:lvlText w:val="o"/>
      <w:lvlJc w:val="left"/>
      <w:pPr>
        <w:ind w:left="7200" w:hanging="360"/>
      </w:pPr>
      <w:rPr>
        <w:rFonts w:ascii="Courier New" w:hAnsi="Courier New" w:cs="Courier New" w:hint="default"/>
      </w:rPr>
    </w:lvl>
    <w:lvl w:ilvl="2" w:tplc="0C090005" w:tentative="1">
      <w:start w:val="1"/>
      <w:numFmt w:val="bullet"/>
      <w:lvlText w:val=""/>
      <w:lvlJc w:val="left"/>
      <w:pPr>
        <w:ind w:left="7920" w:hanging="360"/>
      </w:pPr>
      <w:rPr>
        <w:rFonts w:ascii="Wingdings" w:hAnsi="Wingdings" w:hint="default"/>
      </w:rPr>
    </w:lvl>
    <w:lvl w:ilvl="3" w:tplc="0C090001" w:tentative="1">
      <w:start w:val="1"/>
      <w:numFmt w:val="bullet"/>
      <w:lvlText w:val=""/>
      <w:lvlJc w:val="left"/>
      <w:pPr>
        <w:ind w:left="8640" w:hanging="360"/>
      </w:pPr>
      <w:rPr>
        <w:rFonts w:ascii="Symbol" w:hAnsi="Symbol" w:hint="default"/>
      </w:rPr>
    </w:lvl>
    <w:lvl w:ilvl="4" w:tplc="0C090003" w:tentative="1">
      <w:start w:val="1"/>
      <w:numFmt w:val="bullet"/>
      <w:lvlText w:val="o"/>
      <w:lvlJc w:val="left"/>
      <w:pPr>
        <w:ind w:left="9360" w:hanging="360"/>
      </w:pPr>
      <w:rPr>
        <w:rFonts w:ascii="Courier New" w:hAnsi="Courier New" w:cs="Courier New" w:hint="default"/>
      </w:rPr>
    </w:lvl>
    <w:lvl w:ilvl="5" w:tplc="0C090005" w:tentative="1">
      <w:start w:val="1"/>
      <w:numFmt w:val="bullet"/>
      <w:lvlText w:val=""/>
      <w:lvlJc w:val="left"/>
      <w:pPr>
        <w:ind w:left="10080" w:hanging="360"/>
      </w:pPr>
      <w:rPr>
        <w:rFonts w:ascii="Wingdings" w:hAnsi="Wingdings" w:hint="default"/>
      </w:rPr>
    </w:lvl>
    <w:lvl w:ilvl="6" w:tplc="0C090001" w:tentative="1">
      <w:start w:val="1"/>
      <w:numFmt w:val="bullet"/>
      <w:lvlText w:val=""/>
      <w:lvlJc w:val="left"/>
      <w:pPr>
        <w:ind w:left="10800" w:hanging="360"/>
      </w:pPr>
      <w:rPr>
        <w:rFonts w:ascii="Symbol" w:hAnsi="Symbol" w:hint="default"/>
      </w:rPr>
    </w:lvl>
    <w:lvl w:ilvl="7" w:tplc="0C090003" w:tentative="1">
      <w:start w:val="1"/>
      <w:numFmt w:val="bullet"/>
      <w:lvlText w:val="o"/>
      <w:lvlJc w:val="left"/>
      <w:pPr>
        <w:ind w:left="11520" w:hanging="360"/>
      </w:pPr>
      <w:rPr>
        <w:rFonts w:ascii="Courier New" w:hAnsi="Courier New" w:cs="Courier New" w:hint="default"/>
      </w:rPr>
    </w:lvl>
    <w:lvl w:ilvl="8" w:tplc="0C090005" w:tentative="1">
      <w:start w:val="1"/>
      <w:numFmt w:val="bullet"/>
      <w:lvlText w:val=""/>
      <w:lvlJc w:val="left"/>
      <w:pPr>
        <w:ind w:left="12240" w:hanging="360"/>
      </w:pPr>
      <w:rPr>
        <w:rFonts w:ascii="Wingdings" w:hAnsi="Wingdings" w:hint="default"/>
      </w:rPr>
    </w:lvl>
  </w:abstractNum>
  <w:abstractNum w:abstractNumId="52" w15:restartNumberingAfterBreak="0">
    <w:nsid w:val="72592055"/>
    <w:multiLevelType w:val="hybridMultilevel"/>
    <w:tmpl w:val="1EC4AC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75E29E71"/>
    <w:multiLevelType w:val="hybridMultilevel"/>
    <w:tmpl w:val="FFFFFFFF"/>
    <w:lvl w:ilvl="0" w:tplc="3438ABA0">
      <w:start w:val="1"/>
      <w:numFmt w:val="bullet"/>
      <w:lvlText w:val=""/>
      <w:lvlJc w:val="left"/>
      <w:pPr>
        <w:ind w:left="720" w:hanging="360"/>
      </w:pPr>
      <w:rPr>
        <w:rFonts w:ascii="Symbol" w:hAnsi="Symbol" w:hint="default"/>
      </w:rPr>
    </w:lvl>
    <w:lvl w:ilvl="1" w:tplc="85C41C64">
      <w:start w:val="1"/>
      <w:numFmt w:val="bullet"/>
      <w:lvlText w:val="o"/>
      <w:lvlJc w:val="left"/>
      <w:pPr>
        <w:ind w:left="1440" w:hanging="360"/>
      </w:pPr>
      <w:rPr>
        <w:rFonts w:ascii="Courier New" w:hAnsi="Courier New" w:hint="default"/>
      </w:rPr>
    </w:lvl>
    <w:lvl w:ilvl="2" w:tplc="8C4A76E4">
      <w:start w:val="1"/>
      <w:numFmt w:val="bullet"/>
      <w:lvlText w:val=""/>
      <w:lvlJc w:val="left"/>
      <w:pPr>
        <w:ind w:left="2160" w:hanging="360"/>
      </w:pPr>
      <w:rPr>
        <w:rFonts w:ascii="Wingdings" w:hAnsi="Wingdings" w:hint="default"/>
      </w:rPr>
    </w:lvl>
    <w:lvl w:ilvl="3" w:tplc="A9C68702">
      <w:start w:val="1"/>
      <w:numFmt w:val="bullet"/>
      <w:lvlText w:val=""/>
      <w:lvlJc w:val="left"/>
      <w:pPr>
        <w:ind w:left="2880" w:hanging="360"/>
      </w:pPr>
      <w:rPr>
        <w:rFonts w:ascii="Symbol" w:hAnsi="Symbol" w:hint="default"/>
      </w:rPr>
    </w:lvl>
    <w:lvl w:ilvl="4" w:tplc="F45E46FA">
      <w:start w:val="1"/>
      <w:numFmt w:val="bullet"/>
      <w:lvlText w:val="o"/>
      <w:lvlJc w:val="left"/>
      <w:pPr>
        <w:ind w:left="3600" w:hanging="360"/>
      </w:pPr>
      <w:rPr>
        <w:rFonts w:ascii="Courier New" w:hAnsi="Courier New" w:hint="default"/>
      </w:rPr>
    </w:lvl>
    <w:lvl w:ilvl="5" w:tplc="48D22772">
      <w:start w:val="1"/>
      <w:numFmt w:val="bullet"/>
      <w:lvlText w:val=""/>
      <w:lvlJc w:val="left"/>
      <w:pPr>
        <w:ind w:left="4320" w:hanging="360"/>
      </w:pPr>
      <w:rPr>
        <w:rFonts w:ascii="Wingdings" w:hAnsi="Wingdings" w:hint="default"/>
      </w:rPr>
    </w:lvl>
    <w:lvl w:ilvl="6" w:tplc="B5306BC8">
      <w:start w:val="1"/>
      <w:numFmt w:val="bullet"/>
      <w:lvlText w:val=""/>
      <w:lvlJc w:val="left"/>
      <w:pPr>
        <w:ind w:left="5040" w:hanging="360"/>
      </w:pPr>
      <w:rPr>
        <w:rFonts w:ascii="Symbol" w:hAnsi="Symbol" w:hint="default"/>
      </w:rPr>
    </w:lvl>
    <w:lvl w:ilvl="7" w:tplc="6730FF5C">
      <w:start w:val="1"/>
      <w:numFmt w:val="bullet"/>
      <w:lvlText w:val="o"/>
      <w:lvlJc w:val="left"/>
      <w:pPr>
        <w:ind w:left="5760" w:hanging="360"/>
      </w:pPr>
      <w:rPr>
        <w:rFonts w:ascii="Courier New" w:hAnsi="Courier New" w:hint="default"/>
      </w:rPr>
    </w:lvl>
    <w:lvl w:ilvl="8" w:tplc="333856F8">
      <w:start w:val="1"/>
      <w:numFmt w:val="bullet"/>
      <w:lvlText w:val=""/>
      <w:lvlJc w:val="left"/>
      <w:pPr>
        <w:ind w:left="6480" w:hanging="360"/>
      </w:pPr>
      <w:rPr>
        <w:rFonts w:ascii="Wingdings" w:hAnsi="Wingdings" w:hint="default"/>
      </w:rPr>
    </w:lvl>
  </w:abstractNum>
  <w:abstractNum w:abstractNumId="54" w15:restartNumberingAfterBreak="0">
    <w:nsid w:val="771A2ABD"/>
    <w:multiLevelType w:val="hybridMultilevel"/>
    <w:tmpl w:val="FFFFFFFF"/>
    <w:lvl w:ilvl="0" w:tplc="C6D6749C">
      <w:start w:val="1"/>
      <w:numFmt w:val="decimal"/>
      <w:lvlText w:val="%1."/>
      <w:lvlJc w:val="left"/>
      <w:pPr>
        <w:ind w:left="720" w:hanging="360"/>
      </w:pPr>
    </w:lvl>
    <w:lvl w:ilvl="1" w:tplc="EFFACE22">
      <w:start w:val="1"/>
      <w:numFmt w:val="lowerLetter"/>
      <w:lvlText w:val="%2."/>
      <w:lvlJc w:val="left"/>
      <w:pPr>
        <w:ind w:left="1440" w:hanging="360"/>
      </w:pPr>
    </w:lvl>
    <w:lvl w:ilvl="2" w:tplc="A6E4E7AC">
      <w:start w:val="1"/>
      <w:numFmt w:val="lowerRoman"/>
      <w:lvlText w:val="%3."/>
      <w:lvlJc w:val="right"/>
      <w:pPr>
        <w:ind w:left="2160" w:hanging="180"/>
      </w:pPr>
    </w:lvl>
    <w:lvl w:ilvl="3" w:tplc="63C042B0">
      <w:start w:val="1"/>
      <w:numFmt w:val="decimal"/>
      <w:lvlText w:val="%4."/>
      <w:lvlJc w:val="left"/>
      <w:pPr>
        <w:ind w:left="2880" w:hanging="360"/>
      </w:pPr>
    </w:lvl>
    <w:lvl w:ilvl="4" w:tplc="CF3819D0">
      <w:start w:val="1"/>
      <w:numFmt w:val="lowerLetter"/>
      <w:lvlText w:val="%5."/>
      <w:lvlJc w:val="left"/>
      <w:pPr>
        <w:ind w:left="3600" w:hanging="360"/>
      </w:pPr>
    </w:lvl>
    <w:lvl w:ilvl="5" w:tplc="81D8D200">
      <w:start w:val="1"/>
      <w:numFmt w:val="lowerRoman"/>
      <w:lvlText w:val="%6."/>
      <w:lvlJc w:val="right"/>
      <w:pPr>
        <w:ind w:left="4320" w:hanging="180"/>
      </w:pPr>
    </w:lvl>
    <w:lvl w:ilvl="6" w:tplc="002A8308">
      <w:start w:val="1"/>
      <w:numFmt w:val="decimal"/>
      <w:lvlText w:val="%7."/>
      <w:lvlJc w:val="left"/>
      <w:pPr>
        <w:ind w:left="5040" w:hanging="360"/>
      </w:pPr>
    </w:lvl>
    <w:lvl w:ilvl="7" w:tplc="47BC5E36">
      <w:start w:val="1"/>
      <w:numFmt w:val="lowerLetter"/>
      <w:lvlText w:val="%8."/>
      <w:lvlJc w:val="left"/>
      <w:pPr>
        <w:ind w:left="5760" w:hanging="360"/>
      </w:pPr>
    </w:lvl>
    <w:lvl w:ilvl="8" w:tplc="B364928C">
      <w:start w:val="1"/>
      <w:numFmt w:val="lowerRoman"/>
      <w:lvlText w:val="%9."/>
      <w:lvlJc w:val="right"/>
      <w:pPr>
        <w:ind w:left="6480" w:hanging="180"/>
      </w:pPr>
    </w:lvl>
  </w:abstractNum>
  <w:abstractNum w:abstractNumId="55" w15:restartNumberingAfterBreak="0">
    <w:nsid w:val="7A4D7C48"/>
    <w:multiLevelType w:val="hybridMultilevel"/>
    <w:tmpl w:val="FFFFFFFF"/>
    <w:lvl w:ilvl="0" w:tplc="0D000062">
      <w:start w:val="1"/>
      <w:numFmt w:val="bullet"/>
      <w:lvlText w:val=""/>
      <w:lvlJc w:val="left"/>
      <w:pPr>
        <w:ind w:left="720" w:hanging="360"/>
      </w:pPr>
      <w:rPr>
        <w:rFonts w:ascii="Symbol" w:hAnsi="Symbol" w:hint="default"/>
      </w:rPr>
    </w:lvl>
    <w:lvl w:ilvl="1" w:tplc="233E8A3A">
      <w:start w:val="1"/>
      <w:numFmt w:val="bullet"/>
      <w:lvlText w:val="o"/>
      <w:lvlJc w:val="left"/>
      <w:pPr>
        <w:ind w:left="1440" w:hanging="360"/>
      </w:pPr>
      <w:rPr>
        <w:rFonts w:ascii="Courier New" w:hAnsi="Courier New" w:hint="default"/>
      </w:rPr>
    </w:lvl>
    <w:lvl w:ilvl="2" w:tplc="798674F2">
      <w:start w:val="1"/>
      <w:numFmt w:val="bullet"/>
      <w:lvlText w:val=""/>
      <w:lvlJc w:val="left"/>
      <w:pPr>
        <w:ind w:left="2160" w:hanging="360"/>
      </w:pPr>
      <w:rPr>
        <w:rFonts w:ascii="Wingdings" w:hAnsi="Wingdings" w:hint="default"/>
      </w:rPr>
    </w:lvl>
    <w:lvl w:ilvl="3" w:tplc="0090D3D6">
      <w:start w:val="1"/>
      <w:numFmt w:val="bullet"/>
      <w:lvlText w:val=""/>
      <w:lvlJc w:val="left"/>
      <w:pPr>
        <w:ind w:left="2880" w:hanging="360"/>
      </w:pPr>
      <w:rPr>
        <w:rFonts w:ascii="Symbol" w:hAnsi="Symbol" w:hint="default"/>
      </w:rPr>
    </w:lvl>
    <w:lvl w:ilvl="4" w:tplc="376A2B02">
      <w:start w:val="1"/>
      <w:numFmt w:val="bullet"/>
      <w:lvlText w:val="o"/>
      <w:lvlJc w:val="left"/>
      <w:pPr>
        <w:ind w:left="3600" w:hanging="360"/>
      </w:pPr>
      <w:rPr>
        <w:rFonts w:ascii="Courier New" w:hAnsi="Courier New" w:hint="default"/>
      </w:rPr>
    </w:lvl>
    <w:lvl w:ilvl="5" w:tplc="3E607E12">
      <w:start w:val="1"/>
      <w:numFmt w:val="bullet"/>
      <w:lvlText w:val=""/>
      <w:lvlJc w:val="left"/>
      <w:pPr>
        <w:ind w:left="4320" w:hanging="360"/>
      </w:pPr>
      <w:rPr>
        <w:rFonts w:ascii="Wingdings" w:hAnsi="Wingdings" w:hint="default"/>
      </w:rPr>
    </w:lvl>
    <w:lvl w:ilvl="6" w:tplc="1CDC8F38">
      <w:start w:val="1"/>
      <w:numFmt w:val="bullet"/>
      <w:lvlText w:val=""/>
      <w:lvlJc w:val="left"/>
      <w:pPr>
        <w:ind w:left="5040" w:hanging="360"/>
      </w:pPr>
      <w:rPr>
        <w:rFonts w:ascii="Symbol" w:hAnsi="Symbol" w:hint="default"/>
      </w:rPr>
    </w:lvl>
    <w:lvl w:ilvl="7" w:tplc="B97EBBB6">
      <w:start w:val="1"/>
      <w:numFmt w:val="bullet"/>
      <w:lvlText w:val="o"/>
      <w:lvlJc w:val="left"/>
      <w:pPr>
        <w:ind w:left="5760" w:hanging="360"/>
      </w:pPr>
      <w:rPr>
        <w:rFonts w:ascii="Courier New" w:hAnsi="Courier New" w:hint="default"/>
      </w:rPr>
    </w:lvl>
    <w:lvl w:ilvl="8" w:tplc="C7E0957E">
      <w:start w:val="1"/>
      <w:numFmt w:val="bullet"/>
      <w:lvlText w:val=""/>
      <w:lvlJc w:val="left"/>
      <w:pPr>
        <w:ind w:left="6480" w:hanging="360"/>
      </w:pPr>
      <w:rPr>
        <w:rFonts w:ascii="Wingdings" w:hAnsi="Wingdings" w:hint="default"/>
      </w:rPr>
    </w:lvl>
  </w:abstractNum>
  <w:abstractNum w:abstractNumId="56" w15:restartNumberingAfterBreak="0">
    <w:nsid w:val="7C0A67A0"/>
    <w:multiLevelType w:val="hybridMultilevel"/>
    <w:tmpl w:val="414445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7C25352A"/>
    <w:multiLevelType w:val="hybridMultilevel"/>
    <w:tmpl w:val="FFFFFFFF"/>
    <w:lvl w:ilvl="0" w:tplc="ECCA9A78">
      <w:start w:val="1"/>
      <w:numFmt w:val="decimal"/>
      <w:lvlText w:val="%1."/>
      <w:lvlJc w:val="left"/>
      <w:pPr>
        <w:ind w:left="720" w:hanging="360"/>
      </w:pPr>
    </w:lvl>
    <w:lvl w:ilvl="1" w:tplc="55D2BF52">
      <w:start w:val="1"/>
      <w:numFmt w:val="lowerLetter"/>
      <w:lvlText w:val="%2."/>
      <w:lvlJc w:val="left"/>
      <w:pPr>
        <w:ind w:left="1440" w:hanging="360"/>
      </w:pPr>
    </w:lvl>
    <w:lvl w:ilvl="2" w:tplc="59B26490">
      <w:start w:val="1"/>
      <w:numFmt w:val="lowerRoman"/>
      <w:lvlText w:val="%3."/>
      <w:lvlJc w:val="right"/>
      <w:pPr>
        <w:ind w:left="2160" w:hanging="180"/>
      </w:pPr>
    </w:lvl>
    <w:lvl w:ilvl="3" w:tplc="7632EAF0">
      <w:start w:val="1"/>
      <w:numFmt w:val="decimal"/>
      <w:lvlText w:val="%4."/>
      <w:lvlJc w:val="left"/>
      <w:pPr>
        <w:ind w:left="2880" w:hanging="360"/>
      </w:pPr>
    </w:lvl>
    <w:lvl w:ilvl="4" w:tplc="BC0829FE">
      <w:start w:val="1"/>
      <w:numFmt w:val="lowerLetter"/>
      <w:lvlText w:val="%5."/>
      <w:lvlJc w:val="left"/>
      <w:pPr>
        <w:ind w:left="3600" w:hanging="360"/>
      </w:pPr>
    </w:lvl>
    <w:lvl w:ilvl="5" w:tplc="4C0CCA7E">
      <w:start w:val="1"/>
      <w:numFmt w:val="lowerRoman"/>
      <w:lvlText w:val="%6."/>
      <w:lvlJc w:val="right"/>
      <w:pPr>
        <w:ind w:left="4320" w:hanging="180"/>
      </w:pPr>
    </w:lvl>
    <w:lvl w:ilvl="6" w:tplc="BDC234CA">
      <w:start w:val="1"/>
      <w:numFmt w:val="decimal"/>
      <w:lvlText w:val="%7."/>
      <w:lvlJc w:val="left"/>
      <w:pPr>
        <w:ind w:left="5040" w:hanging="360"/>
      </w:pPr>
    </w:lvl>
    <w:lvl w:ilvl="7" w:tplc="B03A3B92">
      <w:start w:val="1"/>
      <w:numFmt w:val="lowerLetter"/>
      <w:lvlText w:val="%8."/>
      <w:lvlJc w:val="left"/>
      <w:pPr>
        <w:ind w:left="5760" w:hanging="360"/>
      </w:pPr>
    </w:lvl>
    <w:lvl w:ilvl="8" w:tplc="D80CC784">
      <w:start w:val="1"/>
      <w:numFmt w:val="lowerRoman"/>
      <w:lvlText w:val="%9."/>
      <w:lvlJc w:val="right"/>
      <w:pPr>
        <w:ind w:left="6480" w:hanging="180"/>
      </w:pPr>
    </w:lvl>
  </w:abstractNum>
  <w:abstractNum w:abstractNumId="58" w15:restartNumberingAfterBreak="0">
    <w:nsid w:val="7C89FF0E"/>
    <w:multiLevelType w:val="hybridMultilevel"/>
    <w:tmpl w:val="FFFFFFFF"/>
    <w:lvl w:ilvl="0" w:tplc="89A4CE9A">
      <w:start w:val="1"/>
      <w:numFmt w:val="decimal"/>
      <w:lvlText w:val="%1."/>
      <w:lvlJc w:val="left"/>
      <w:pPr>
        <w:ind w:left="720" w:hanging="360"/>
      </w:pPr>
    </w:lvl>
    <w:lvl w:ilvl="1" w:tplc="6BD8CEC8">
      <w:start w:val="1"/>
      <w:numFmt w:val="lowerLetter"/>
      <w:lvlText w:val="%2."/>
      <w:lvlJc w:val="left"/>
      <w:pPr>
        <w:ind w:left="1440" w:hanging="360"/>
      </w:pPr>
    </w:lvl>
    <w:lvl w:ilvl="2" w:tplc="74544F2E">
      <w:start w:val="1"/>
      <w:numFmt w:val="lowerRoman"/>
      <w:lvlText w:val="%3."/>
      <w:lvlJc w:val="right"/>
      <w:pPr>
        <w:ind w:left="2160" w:hanging="180"/>
      </w:pPr>
    </w:lvl>
    <w:lvl w:ilvl="3" w:tplc="0AEA1C34">
      <w:start w:val="1"/>
      <w:numFmt w:val="decimal"/>
      <w:lvlText w:val="%4."/>
      <w:lvlJc w:val="left"/>
      <w:pPr>
        <w:ind w:left="2880" w:hanging="360"/>
      </w:pPr>
    </w:lvl>
    <w:lvl w:ilvl="4" w:tplc="4FD4D03C">
      <w:start w:val="1"/>
      <w:numFmt w:val="lowerLetter"/>
      <w:lvlText w:val="%5."/>
      <w:lvlJc w:val="left"/>
      <w:pPr>
        <w:ind w:left="3600" w:hanging="360"/>
      </w:pPr>
    </w:lvl>
    <w:lvl w:ilvl="5" w:tplc="2DF0942A">
      <w:start w:val="1"/>
      <w:numFmt w:val="lowerRoman"/>
      <w:lvlText w:val="%6."/>
      <w:lvlJc w:val="right"/>
      <w:pPr>
        <w:ind w:left="4320" w:hanging="180"/>
      </w:pPr>
    </w:lvl>
    <w:lvl w:ilvl="6" w:tplc="87D0AFCE">
      <w:start w:val="1"/>
      <w:numFmt w:val="decimal"/>
      <w:lvlText w:val="%7."/>
      <w:lvlJc w:val="left"/>
      <w:pPr>
        <w:ind w:left="5040" w:hanging="360"/>
      </w:pPr>
    </w:lvl>
    <w:lvl w:ilvl="7" w:tplc="F76EDFD0">
      <w:start w:val="1"/>
      <w:numFmt w:val="lowerLetter"/>
      <w:lvlText w:val="%8."/>
      <w:lvlJc w:val="left"/>
      <w:pPr>
        <w:ind w:left="5760" w:hanging="360"/>
      </w:pPr>
    </w:lvl>
    <w:lvl w:ilvl="8" w:tplc="B39CEDCE">
      <w:start w:val="1"/>
      <w:numFmt w:val="lowerRoman"/>
      <w:lvlText w:val="%9."/>
      <w:lvlJc w:val="right"/>
      <w:pPr>
        <w:ind w:left="6480" w:hanging="180"/>
      </w:pPr>
    </w:lvl>
  </w:abstractNum>
  <w:abstractNum w:abstractNumId="59" w15:restartNumberingAfterBreak="0">
    <w:nsid w:val="7D876CC8"/>
    <w:multiLevelType w:val="multilevel"/>
    <w:tmpl w:val="0809001D"/>
    <w:name w:val="ListNumbers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DA15095"/>
    <w:multiLevelType w:val="multilevel"/>
    <w:tmpl w:val="710A20D2"/>
    <w:lvl w:ilvl="0">
      <w:start w:val="1"/>
      <w:numFmt w:val="bullet"/>
      <w:lvlText w:val=""/>
      <w:lvlJc w:val="left"/>
      <w:pPr>
        <w:ind w:left="851" w:hanging="851"/>
      </w:pPr>
      <w:rPr>
        <w:rFonts w:ascii="Symbol" w:hAnsi="Symbol"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7E73327B"/>
    <w:multiLevelType w:val="hybridMultilevel"/>
    <w:tmpl w:val="FFFFFFFF"/>
    <w:lvl w:ilvl="0" w:tplc="DF5EB130">
      <w:start w:val="1"/>
      <w:numFmt w:val="decimal"/>
      <w:lvlText w:val="%1."/>
      <w:lvlJc w:val="left"/>
      <w:pPr>
        <w:ind w:left="720" w:hanging="360"/>
      </w:pPr>
    </w:lvl>
    <w:lvl w:ilvl="1" w:tplc="0E4A8AA2">
      <w:start w:val="1"/>
      <w:numFmt w:val="lowerLetter"/>
      <w:lvlText w:val="%2."/>
      <w:lvlJc w:val="left"/>
      <w:pPr>
        <w:ind w:left="1440" w:hanging="360"/>
      </w:pPr>
    </w:lvl>
    <w:lvl w:ilvl="2" w:tplc="EAA4471C">
      <w:start w:val="1"/>
      <w:numFmt w:val="lowerRoman"/>
      <w:lvlText w:val="%3."/>
      <w:lvlJc w:val="right"/>
      <w:pPr>
        <w:ind w:left="2160" w:hanging="180"/>
      </w:pPr>
    </w:lvl>
    <w:lvl w:ilvl="3" w:tplc="64A48756">
      <w:start w:val="1"/>
      <w:numFmt w:val="decimal"/>
      <w:lvlText w:val="%4."/>
      <w:lvlJc w:val="left"/>
      <w:pPr>
        <w:ind w:left="2880" w:hanging="360"/>
      </w:pPr>
    </w:lvl>
    <w:lvl w:ilvl="4" w:tplc="57DE4CD6">
      <w:start w:val="1"/>
      <w:numFmt w:val="lowerLetter"/>
      <w:lvlText w:val="%5."/>
      <w:lvlJc w:val="left"/>
      <w:pPr>
        <w:ind w:left="3600" w:hanging="360"/>
      </w:pPr>
    </w:lvl>
    <w:lvl w:ilvl="5" w:tplc="3EB64B28">
      <w:start w:val="1"/>
      <w:numFmt w:val="lowerRoman"/>
      <w:lvlText w:val="%6."/>
      <w:lvlJc w:val="right"/>
      <w:pPr>
        <w:ind w:left="4320" w:hanging="180"/>
      </w:pPr>
    </w:lvl>
    <w:lvl w:ilvl="6" w:tplc="93E41DD8">
      <w:start w:val="1"/>
      <w:numFmt w:val="decimal"/>
      <w:lvlText w:val="%7."/>
      <w:lvlJc w:val="left"/>
      <w:pPr>
        <w:ind w:left="5040" w:hanging="360"/>
      </w:pPr>
    </w:lvl>
    <w:lvl w:ilvl="7" w:tplc="343E7486">
      <w:start w:val="1"/>
      <w:numFmt w:val="lowerLetter"/>
      <w:lvlText w:val="%8."/>
      <w:lvlJc w:val="left"/>
      <w:pPr>
        <w:ind w:left="5760" w:hanging="360"/>
      </w:pPr>
    </w:lvl>
    <w:lvl w:ilvl="8" w:tplc="DB76DECA">
      <w:start w:val="1"/>
      <w:numFmt w:val="lowerRoman"/>
      <w:lvlText w:val="%9."/>
      <w:lvlJc w:val="right"/>
      <w:pPr>
        <w:ind w:left="6480" w:hanging="180"/>
      </w:pPr>
    </w:lvl>
  </w:abstractNum>
  <w:abstractNum w:abstractNumId="62" w15:restartNumberingAfterBreak="0">
    <w:nsid w:val="7F051169"/>
    <w:multiLevelType w:val="hybridMultilevel"/>
    <w:tmpl w:val="FFFFFFFF"/>
    <w:lvl w:ilvl="0" w:tplc="B79A0A20">
      <w:start w:val="1"/>
      <w:numFmt w:val="bullet"/>
      <w:lvlText w:val="-"/>
      <w:lvlJc w:val="left"/>
      <w:pPr>
        <w:ind w:left="720" w:hanging="360"/>
      </w:pPr>
      <w:rPr>
        <w:rFonts w:ascii="Aptos" w:hAnsi="Aptos" w:hint="default"/>
      </w:rPr>
    </w:lvl>
    <w:lvl w:ilvl="1" w:tplc="B1F6D6C2">
      <w:start w:val="1"/>
      <w:numFmt w:val="bullet"/>
      <w:lvlText w:val="o"/>
      <w:lvlJc w:val="left"/>
      <w:pPr>
        <w:ind w:left="1440" w:hanging="360"/>
      </w:pPr>
      <w:rPr>
        <w:rFonts w:ascii="Courier New" w:hAnsi="Courier New" w:hint="default"/>
      </w:rPr>
    </w:lvl>
    <w:lvl w:ilvl="2" w:tplc="6B540F72">
      <w:start w:val="1"/>
      <w:numFmt w:val="bullet"/>
      <w:lvlText w:val=""/>
      <w:lvlJc w:val="left"/>
      <w:pPr>
        <w:ind w:left="2160" w:hanging="360"/>
      </w:pPr>
      <w:rPr>
        <w:rFonts w:ascii="Wingdings" w:hAnsi="Wingdings" w:hint="default"/>
      </w:rPr>
    </w:lvl>
    <w:lvl w:ilvl="3" w:tplc="FC62E128">
      <w:start w:val="1"/>
      <w:numFmt w:val="bullet"/>
      <w:lvlText w:val=""/>
      <w:lvlJc w:val="left"/>
      <w:pPr>
        <w:ind w:left="2880" w:hanging="360"/>
      </w:pPr>
      <w:rPr>
        <w:rFonts w:ascii="Symbol" w:hAnsi="Symbol" w:hint="default"/>
      </w:rPr>
    </w:lvl>
    <w:lvl w:ilvl="4" w:tplc="6A5CAF68">
      <w:start w:val="1"/>
      <w:numFmt w:val="bullet"/>
      <w:lvlText w:val="o"/>
      <w:lvlJc w:val="left"/>
      <w:pPr>
        <w:ind w:left="3600" w:hanging="360"/>
      </w:pPr>
      <w:rPr>
        <w:rFonts w:ascii="Courier New" w:hAnsi="Courier New" w:hint="default"/>
      </w:rPr>
    </w:lvl>
    <w:lvl w:ilvl="5" w:tplc="AD8AFC5C">
      <w:start w:val="1"/>
      <w:numFmt w:val="bullet"/>
      <w:lvlText w:val=""/>
      <w:lvlJc w:val="left"/>
      <w:pPr>
        <w:ind w:left="4320" w:hanging="360"/>
      </w:pPr>
      <w:rPr>
        <w:rFonts w:ascii="Wingdings" w:hAnsi="Wingdings" w:hint="default"/>
      </w:rPr>
    </w:lvl>
    <w:lvl w:ilvl="6" w:tplc="EB2EC04C">
      <w:start w:val="1"/>
      <w:numFmt w:val="bullet"/>
      <w:lvlText w:val=""/>
      <w:lvlJc w:val="left"/>
      <w:pPr>
        <w:ind w:left="5040" w:hanging="360"/>
      </w:pPr>
      <w:rPr>
        <w:rFonts w:ascii="Symbol" w:hAnsi="Symbol" w:hint="default"/>
      </w:rPr>
    </w:lvl>
    <w:lvl w:ilvl="7" w:tplc="AB80C44E">
      <w:start w:val="1"/>
      <w:numFmt w:val="bullet"/>
      <w:lvlText w:val="o"/>
      <w:lvlJc w:val="left"/>
      <w:pPr>
        <w:ind w:left="5760" w:hanging="360"/>
      </w:pPr>
      <w:rPr>
        <w:rFonts w:ascii="Courier New" w:hAnsi="Courier New" w:hint="default"/>
      </w:rPr>
    </w:lvl>
    <w:lvl w:ilvl="8" w:tplc="777082DC">
      <w:start w:val="1"/>
      <w:numFmt w:val="bullet"/>
      <w:lvlText w:val=""/>
      <w:lvlJc w:val="left"/>
      <w:pPr>
        <w:ind w:left="6480" w:hanging="360"/>
      </w:pPr>
      <w:rPr>
        <w:rFonts w:ascii="Wingdings" w:hAnsi="Wingdings" w:hint="default"/>
      </w:rPr>
    </w:lvl>
  </w:abstractNum>
  <w:num w:numId="1" w16cid:durableId="2086294767">
    <w:abstractNumId w:val="57"/>
  </w:num>
  <w:num w:numId="2" w16cid:durableId="1206403463">
    <w:abstractNumId w:val="1"/>
  </w:num>
  <w:num w:numId="3" w16cid:durableId="1850439818">
    <w:abstractNumId w:val="46"/>
  </w:num>
  <w:num w:numId="4" w16cid:durableId="761223367">
    <w:abstractNumId w:val="41"/>
  </w:num>
  <w:num w:numId="5" w16cid:durableId="1032418524">
    <w:abstractNumId w:val="61"/>
  </w:num>
  <w:num w:numId="6" w16cid:durableId="1602911141">
    <w:abstractNumId w:val="5"/>
  </w:num>
  <w:num w:numId="7" w16cid:durableId="54815419">
    <w:abstractNumId w:val="38"/>
  </w:num>
  <w:num w:numId="8" w16cid:durableId="2081368373">
    <w:abstractNumId w:val="48"/>
  </w:num>
  <w:num w:numId="9" w16cid:durableId="1474299853">
    <w:abstractNumId w:val="11"/>
  </w:num>
  <w:num w:numId="10" w16cid:durableId="2006468587">
    <w:abstractNumId w:val="53"/>
  </w:num>
  <w:num w:numId="11" w16cid:durableId="861553754">
    <w:abstractNumId w:val="37"/>
  </w:num>
  <w:num w:numId="12" w16cid:durableId="2143420838">
    <w:abstractNumId w:val="39"/>
  </w:num>
  <w:num w:numId="13" w16cid:durableId="112481839">
    <w:abstractNumId w:val="14"/>
  </w:num>
  <w:num w:numId="14" w16cid:durableId="1387686185">
    <w:abstractNumId w:val="25"/>
  </w:num>
  <w:num w:numId="15" w16cid:durableId="36665568">
    <w:abstractNumId w:val="36"/>
  </w:num>
  <w:num w:numId="16" w16cid:durableId="1159077997">
    <w:abstractNumId w:val="49"/>
  </w:num>
  <w:num w:numId="17" w16cid:durableId="1032917488">
    <w:abstractNumId w:val="58"/>
  </w:num>
  <w:num w:numId="18" w16cid:durableId="730345106">
    <w:abstractNumId w:val="4"/>
  </w:num>
  <w:num w:numId="19" w16cid:durableId="1987002133">
    <w:abstractNumId w:val="3"/>
  </w:num>
  <w:num w:numId="20" w16cid:durableId="1520772835">
    <w:abstractNumId w:val="0"/>
  </w:num>
  <w:num w:numId="21" w16cid:durableId="2035614808">
    <w:abstractNumId w:val="29"/>
  </w:num>
  <w:num w:numId="22" w16cid:durableId="802696879">
    <w:abstractNumId w:val="55"/>
  </w:num>
  <w:num w:numId="23" w16cid:durableId="1511682062">
    <w:abstractNumId w:val="9"/>
  </w:num>
  <w:num w:numId="24" w16cid:durableId="812066698">
    <w:abstractNumId w:val="54"/>
  </w:num>
  <w:num w:numId="25" w16cid:durableId="915356987">
    <w:abstractNumId w:val="21"/>
  </w:num>
  <w:num w:numId="26" w16cid:durableId="1614247917">
    <w:abstractNumId w:val="44"/>
  </w:num>
  <w:num w:numId="27" w16cid:durableId="52315538">
    <w:abstractNumId w:val="33"/>
  </w:num>
  <w:num w:numId="28" w16cid:durableId="2102530262">
    <w:abstractNumId w:val="18"/>
  </w:num>
  <w:num w:numId="29" w16cid:durableId="352390707">
    <w:abstractNumId w:val="20"/>
  </w:num>
  <w:num w:numId="30" w16cid:durableId="1616135856">
    <w:abstractNumId w:val="8"/>
  </w:num>
  <w:num w:numId="31" w16cid:durableId="1303849154">
    <w:abstractNumId w:val="35"/>
  </w:num>
  <w:num w:numId="32" w16cid:durableId="991057469">
    <w:abstractNumId w:val="42"/>
  </w:num>
  <w:num w:numId="33" w16cid:durableId="1630548102">
    <w:abstractNumId w:val="12"/>
  </w:num>
  <w:num w:numId="34" w16cid:durableId="2048286606">
    <w:abstractNumId w:val="31"/>
  </w:num>
  <w:num w:numId="35" w16cid:durableId="244658121">
    <w:abstractNumId w:val="51"/>
  </w:num>
  <w:num w:numId="36" w16cid:durableId="1618752113">
    <w:abstractNumId w:val="28"/>
  </w:num>
  <w:num w:numId="37" w16cid:durableId="591621918">
    <w:abstractNumId w:val="50"/>
  </w:num>
  <w:num w:numId="38" w16cid:durableId="137957774">
    <w:abstractNumId w:val="33"/>
    <w:lvlOverride w:ilvl="0">
      <w:startOverride w:val="5"/>
    </w:lvlOverride>
  </w:num>
  <w:num w:numId="39" w16cid:durableId="1926456544">
    <w:abstractNumId w:val="33"/>
  </w:num>
  <w:num w:numId="40" w16cid:durableId="1295066208">
    <w:abstractNumId w:val="15"/>
  </w:num>
  <w:num w:numId="41" w16cid:durableId="1158303310">
    <w:abstractNumId w:val="33"/>
  </w:num>
  <w:num w:numId="42" w16cid:durableId="1980108765">
    <w:abstractNumId w:val="33"/>
  </w:num>
  <w:num w:numId="43" w16cid:durableId="1635792913">
    <w:abstractNumId w:val="33"/>
  </w:num>
  <w:num w:numId="44" w16cid:durableId="706300874">
    <w:abstractNumId w:val="33"/>
  </w:num>
  <w:num w:numId="45" w16cid:durableId="207300829">
    <w:abstractNumId w:val="33"/>
  </w:num>
  <w:num w:numId="46" w16cid:durableId="294218511">
    <w:abstractNumId w:val="33"/>
  </w:num>
  <w:num w:numId="47" w16cid:durableId="713581181">
    <w:abstractNumId w:val="62"/>
  </w:num>
  <w:num w:numId="48" w16cid:durableId="2053839944">
    <w:abstractNumId w:val="19"/>
  </w:num>
  <w:num w:numId="49" w16cid:durableId="1140155176">
    <w:abstractNumId w:val="2"/>
  </w:num>
  <w:num w:numId="50" w16cid:durableId="2138798209">
    <w:abstractNumId w:val="20"/>
  </w:num>
  <w:num w:numId="51" w16cid:durableId="1827238149">
    <w:abstractNumId w:val="16"/>
  </w:num>
  <w:num w:numId="52" w16cid:durableId="813255357">
    <w:abstractNumId w:val="56"/>
  </w:num>
  <w:num w:numId="53" w16cid:durableId="403258992">
    <w:abstractNumId w:val="7"/>
  </w:num>
  <w:num w:numId="54" w16cid:durableId="1832139221">
    <w:abstractNumId w:val="43"/>
  </w:num>
  <w:num w:numId="55" w16cid:durableId="1715732654">
    <w:abstractNumId w:val="33"/>
  </w:num>
  <w:num w:numId="56" w16cid:durableId="1887254017">
    <w:abstractNumId w:val="52"/>
  </w:num>
  <w:num w:numId="57" w16cid:durableId="1224486779">
    <w:abstractNumId w:val="24"/>
  </w:num>
  <w:num w:numId="58" w16cid:durableId="388580112">
    <w:abstractNumId w:val="30"/>
  </w:num>
  <w:num w:numId="59" w16cid:durableId="1050805668">
    <w:abstractNumId w:val="33"/>
    <w:lvlOverride w:ilvl="0">
      <w:startOverride w:val="5"/>
    </w:lvlOverride>
    <w:lvlOverride w:ilvl="1">
      <w:startOverride w:val="2"/>
    </w:lvlOverride>
    <w:lvlOverride w:ilvl="2">
      <w:startOverride w:val="1"/>
    </w:lvlOverride>
  </w:num>
  <w:num w:numId="60" w16cid:durableId="1379746647">
    <w:abstractNumId w:val="26"/>
  </w:num>
  <w:num w:numId="61" w16cid:durableId="568152060">
    <w:abstractNumId w:val="47"/>
  </w:num>
  <w:num w:numId="62" w16cid:durableId="1247032173">
    <w:abstractNumId w:val="17"/>
  </w:num>
  <w:num w:numId="63" w16cid:durableId="355497684">
    <w:abstractNumId w:val="60"/>
  </w:num>
  <w:num w:numId="64" w16cid:durableId="1055095">
    <w:abstractNumId w:val="6"/>
  </w:num>
  <w:num w:numId="65" w16cid:durableId="2052998349">
    <w:abstractNumId w:val="27"/>
  </w:num>
  <w:num w:numId="66" w16cid:durableId="824584588">
    <w:abstractNumId w:val="13"/>
  </w:num>
  <w:num w:numId="67" w16cid:durableId="797451465">
    <w:abstractNumId w:val="40"/>
  </w:num>
  <w:num w:numId="68" w16cid:durableId="298852074">
    <w:abstractNumId w:val="23"/>
  </w:num>
  <w:num w:numId="69" w16cid:durableId="1109739196">
    <w:abstractNumId w:val="45"/>
  </w:num>
  <w:num w:numId="70" w16cid:durableId="2069955270">
    <w:abstractNumId w:val="10"/>
  </w:num>
  <w:num w:numId="71" w16cid:durableId="945771143">
    <w:abstractNumId w:val="32"/>
  </w:num>
  <w:num w:numId="72" w16cid:durableId="1820883217">
    <w:abstractNumId w:val="34"/>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ck McGrath">
    <w15:presenceInfo w15:providerId="AD" w15:userId="S::jack.mcgrath@chamonix.com.au::9d746789-3628-4309-ac21-a62619a722bd"/>
  </w15:person>
  <w15:person w15:author="Natalie Sinfield">
    <w15:presenceInfo w15:providerId="AD" w15:userId="S::Natalie.Sinfield@chamonix.com.au::93bde216-ec0e-41f0-b6f7-bb2f0fb222db"/>
  </w15:person>
  <w15:person w15:author="Ruwan De Silva Siriwardana">
    <w15:presenceInfo w15:providerId="AD" w15:userId="S::ruwan.siriwardana@chamonix.com.au::33d48b9c-94fe-44f3-9e07-56b7d9d18c9d"/>
  </w15:person>
  <w15:person w15:author="Andy Burman">
    <w15:presenceInfo w15:providerId="AD" w15:userId="S::andy.burman@chamonix.com.au::9b708c93-e494-4693-b07f-28b5fc73f3e4"/>
  </w15:person>
  <w15:person w15:author="Nick Shanahan">
    <w15:presenceInfo w15:providerId="None" w15:userId="Nick Shana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ADA"/>
    <w:rsid w:val="000023A6"/>
    <w:rsid w:val="00002A0A"/>
    <w:rsid w:val="00006459"/>
    <w:rsid w:val="000070EF"/>
    <w:rsid w:val="00007442"/>
    <w:rsid w:val="000102AA"/>
    <w:rsid w:val="0001089E"/>
    <w:rsid w:val="000111F5"/>
    <w:rsid w:val="0001130E"/>
    <w:rsid w:val="000118BF"/>
    <w:rsid w:val="00011B7D"/>
    <w:rsid w:val="000122C7"/>
    <w:rsid w:val="00012B1A"/>
    <w:rsid w:val="0001308B"/>
    <w:rsid w:val="000141E4"/>
    <w:rsid w:val="00014E16"/>
    <w:rsid w:val="000162E3"/>
    <w:rsid w:val="00016871"/>
    <w:rsid w:val="0002012D"/>
    <w:rsid w:val="00021591"/>
    <w:rsid w:val="00022317"/>
    <w:rsid w:val="00022846"/>
    <w:rsid w:val="00022C31"/>
    <w:rsid w:val="000245C8"/>
    <w:rsid w:val="00024739"/>
    <w:rsid w:val="00024B43"/>
    <w:rsid w:val="000302C7"/>
    <w:rsid w:val="000309E2"/>
    <w:rsid w:val="00030C6E"/>
    <w:rsid w:val="00031793"/>
    <w:rsid w:val="00031E8F"/>
    <w:rsid w:val="00031F85"/>
    <w:rsid w:val="000337B6"/>
    <w:rsid w:val="0003568E"/>
    <w:rsid w:val="0003657D"/>
    <w:rsid w:val="00036693"/>
    <w:rsid w:val="00037503"/>
    <w:rsid w:val="00040F8F"/>
    <w:rsid w:val="00042503"/>
    <w:rsid w:val="000428AD"/>
    <w:rsid w:val="000437FF"/>
    <w:rsid w:val="00044452"/>
    <w:rsid w:val="000461FE"/>
    <w:rsid w:val="00046DD4"/>
    <w:rsid w:val="000470B4"/>
    <w:rsid w:val="000476AB"/>
    <w:rsid w:val="00047DA1"/>
    <w:rsid w:val="00051CFA"/>
    <w:rsid w:val="00053944"/>
    <w:rsid w:val="00053B6D"/>
    <w:rsid w:val="00054C77"/>
    <w:rsid w:val="00055C15"/>
    <w:rsid w:val="00056881"/>
    <w:rsid w:val="00056928"/>
    <w:rsid w:val="000609FB"/>
    <w:rsid w:val="000615D9"/>
    <w:rsid w:val="00061E9D"/>
    <w:rsid w:val="00062221"/>
    <w:rsid w:val="00062713"/>
    <w:rsid w:val="0006354A"/>
    <w:rsid w:val="000644DB"/>
    <w:rsid w:val="00066228"/>
    <w:rsid w:val="00066C08"/>
    <w:rsid w:val="00067BC6"/>
    <w:rsid w:val="000722F7"/>
    <w:rsid w:val="00072772"/>
    <w:rsid w:val="0007291A"/>
    <w:rsid w:val="00074CAA"/>
    <w:rsid w:val="0007522F"/>
    <w:rsid w:val="00075689"/>
    <w:rsid w:val="00075BD8"/>
    <w:rsid w:val="000769B5"/>
    <w:rsid w:val="00077047"/>
    <w:rsid w:val="00077FFD"/>
    <w:rsid w:val="00080190"/>
    <w:rsid w:val="00080327"/>
    <w:rsid w:val="0008113B"/>
    <w:rsid w:val="000822DB"/>
    <w:rsid w:val="0008239C"/>
    <w:rsid w:val="00082E80"/>
    <w:rsid w:val="0008621A"/>
    <w:rsid w:val="00087A95"/>
    <w:rsid w:val="00090CA5"/>
    <w:rsid w:val="00091852"/>
    <w:rsid w:val="00091951"/>
    <w:rsid w:val="00091EDD"/>
    <w:rsid w:val="00091FE9"/>
    <w:rsid w:val="000937E4"/>
    <w:rsid w:val="000962BD"/>
    <w:rsid w:val="00096FF9"/>
    <w:rsid w:val="000A118A"/>
    <w:rsid w:val="000A128B"/>
    <w:rsid w:val="000A18CC"/>
    <w:rsid w:val="000A5254"/>
    <w:rsid w:val="000A71BE"/>
    <w:rsid w:val="000B0CD2"/>
    <w:rsid w:val="000B2AC5"/>
    <w:rsid w:val="000B3BB4"/>
    <w:rsid w:val="000B5770"/>
    <w:rsid w:val="000C0015"/>
    <w:rsid w:val="000C007E"/>
    <w:rsid w:val="000C12A5"/>
    <w:rsid w:val="000C42F9"/>
    <w:rsid w:val="000C4EF1"/>
    <w:rsid w:val="000C5107"/>
    <w:rsid w:val="000C5A14"/>
    <w:rsid w:val="000C5D72"/>
    <w:rsid w:val="000C67FE"/>
    <w:rsid w:val="000C6BCC"/>
    <w:rsid w:val="000D28D5"/>
    <w:rsid w:val="000D3813"/>
    <w:rsid w:val="000D6AD7"/>
    <w:rsid w:val="000D79C8"/>
    <w:rsid w:val="000E1CD6"/>
    <w:rsid w:val="000E1EB8"/>
    <w:rsid w:val="000E2C98"/>
    <w:rsid w:val="000E3C26"/>
    <w:rsid w:val="000E43B9"/>
    <w:rsid w:val="000E45D9"/>
    <w:rsid w:val="000E56EB"/>
    <w:rsid w:val="000E6141"/>
    <w:rsid w:val="000E68AB"/>
    <w:rsid w:val="000E6A71"/>
    <w:rsid w:val="000E7BFF"/>
    <w:rsid w:val="000F0397"/>
    <w:rsid w:val="000F04CF"/>
    <w:rsid w:val="000F086A"/>
    <w:rsid w:val="000F3216"/>
    <w:rsid w:val="000F42CE"/>
    <w:rsid w:val="000F5F47"/>
    <w:rsid w:val="000F6F11"/>
    <w:rsid w:val="000F748A"/>
    <w:rsid w:val="0010021D"/>
    <w:rsid w:val="001030E3"/>
    <w:rsid w:val="00106554"/>
    <w:rsid w:val="00106A2F"/>
    <w:rsid w:val="00106FBF"/>
    <w:rsid w:val="00110D9D"/>
    <w:rsid w:val="0011243E"/>
    <w:rsid w:val="00113F48"/>
    <w:rsid w:val="0011418D"/>
    <w:rsid w:val="00114A9B"/>
    <w:rsid w:val="001156B1"/>
    <w:rsid w:val="00115BB5"/>
    <w:rsid w:val="001169CB"/>
    <w:rsid w:val="00116E00"/>
    <w:rsid w:val="00117BC6"/>
    <w:rsid w:val="0012210D"/>
    <w:rsid w:val="00125765"/>
    <w:rsid w:val="001315DD"/>
    <w:rsid w:val="00132B2C"/>
    <w:rsid w:val="001337A0"/>
    <w:rsid w:val="00133A0D"/>
    <w:rsid w:val="00134FE9"/>
    <w:rsid w:val="00135976"/>
    <w:rsid w:val="00135FCE"/>
    <w:rsid w:val="00135FFA"/>
    <w:rsid w:val="00136615"/>
    <w:rsid w:val="00137127"/>
    <w:rsid w:val="00137681"/>
    <w:rsid w:val="00137DAE"/>
    <w:rsid w:val="00141325"/>
    <w:rsid w:val="00141CE0"/>
    <w:rsid w:val="00142EE6"/>
    <w:rsid w:val="00147D97"/>
    <w:rsid w:val="00150038"/>
    <w:rsid w:val="001514DA"/>
    <w:rsid w:val="00151AC9"/>
    <w:rsid w:val="00151E15"/>
    <w:rsid w:val="00151F09"/>
    <w:rsid w:val="00152B14"/>
    <w:rsid w:val="00153F29"/>
    <w:rsid w:val="0015594B"/>
    <w:rsid w:val="00156642"/>
    <w:rsid w:val="001567F4"/>
    <w:rsid w:val="00156BE8"/>
    <w:rsid w:val="00156D83"/>
    <w:rsid w:val="00156E77"/>
    <w:rsid w:val="00156FAF"/>
    <w:rsid w:val="00157509"/>
    <w:rsid w:val="00157C27"/>
    <w:rsid w:val="0016105C"/>
    <w:rsid w:val="00161EF2"/>
    <w:rsid w:val="00164525"/>
    <w:rsid w:val="00164B71"/>
    <w:rsid w:val="00165F2E"/>
    <w:rsid w:val="00171819"/>
    <w:rsid w:val="00172654"/>
    <w:rsid w:val="00172663"/>
    <w:rsid w:val="00174466"/>
    <w:rsid w:val="00174941"/>
    <w:rsid w:val="00174FE8"/>
    <w:rsid w:val="00175D61"/>
    <w:rsid w:val="00175D8E"/>
    <w:rsid w:val="00176B6E"/>
    <w:rsid w:val="00176C71"/>
    <w:rsid w:val="00177AA3"/>
    <w:rsid w:val="00177C5B"/>
    <w:rsid w:val="0018089A"/>
    <w:rsid w:val="00181906"/>
    <w:rsid w:val="00185DCC"/>
    <w:rsid w:val="00186400"/>
    <w:rsid w:val="00186C61"/>
    <w:rsid w:val="0018722E"/>
    <w:rsid w:val="0018772A"/>
    <w:rsid w:val="0019218D"/>
    <w:rsid w:val="00192886"/>
    <w:rsid w:val="00192B40"/>
    <w:rsid w:val="00193278"/>
    <w:rsid w:val="00194B66"/>
    <w:rsid w:val="001963DF"/>
    <w:rsid w:val="001977CB"/>
    <w:rsid w:val="00197913"/>
    <w:rsid w:val="00197E8A"/>
    <w:rsid w:val="00197EDB"/>
    <w:rsid w:val="001A055C"/>
    <w:rsid w:val="001A09F0"/>
    <w:rsid w:val="001A1CD7"/>
    <w:rsid w:val="001A21C3"/>
    <w:rsid w:val="001A2368"/>
    <w:rsid w:val="001A2400"/>
    <w:rsid w:val="001A46E0"/>
    <w:rsid w:val="001A4980"/>
    <w:rsid w:val="001A5893"/>
    <w:rsid w:val="001A6490"/>
    <w:rsid w:val="001A6B28"/>
    <w:rsid w:val="001A73DB"/>
    <w:rsid w:val="001B082C"/>
    <w:rsid w:val="001B1079"/>
    <w:rsid w:val="001B1505"/>
    <w:rsid w:val="001B1FE0"/>
    <w:rsid w:val="001B2634"/>
    <w:rsid w:val="001B44B1"/>
    <w:rsid w:val="001B4613"/>
    <w:rsid w:val="001B55E5"/>
    <w:rsid w:val="001B65C3"/>
    <w:rsid w:val="001B70A2"/>
    <w:rsid w:val="001C002F"/>
    <w:rsid w:val="001C19DE"/>
    <w:rsid w:val="001C218C"/>
    <w:rsid w:val="001C27FD"/>
    <w:rsid w:val="001C42C4"/>
    <w:rsid w:val="001C465F"/>
    <w:rsid w:val="001C4747"/>
    <w:rsid w:val="001C4D4A"/>
    <w:rsid w:val="001C4F3A"/>
    <w:rsid w:val="001C56DA"/>
    <w:rsid w:val="001C581C"/>
    <w:rsid w:val="001C6DE5"/>
    <w:rsid w:val="001D084F"/>
    <w:rsid w:val="001D2DED"/>
    <w:rsid w:val="001D310D"/>
    <w:rsid w:val="001D395F"/>
    <w:rsid w:val="001D415A"/>
    <w:rsid w:val="001D448B"/>
    <w:rsid w:val="001D6C75"/>
    <w:rsid w:val="001E1A5B"/>
    <w:rsid w:val="001E2A01"/>
    <w:rsid w:val="001E3459"/>
    <w:rsid w:val="001E372F"/>
    <w:rsid w:val="001E554E"/>
    <w:rsid w:val="001E55FB"/>
    <w:rsid w:val="001E5905"/>
    <w:rsid w:val="001E6DAD"/>
    <w:rsid w:val="001F0409"/>
    <w:rsid w:val="001F0964"/>
    <w:rsid w:val="001F09F1"/>
    <w:rsid w:val="001F1168"/>
    <w:rsid w:val="001F296B"/>
    <w:rsid w:val="001F2D49"/>
    <w:rsid w:val="001F3C00"/>
    <w:rsid w:val="001F4F7B"/>
    <w:rsid w:val="001F52EF"/>
    <w:rsid w:val="001F627E"/>
    <w:rsid w:val="00203620"/>
    <w:rsid w:val="00203D01"/>
    <w:rsid w:val="00204797"/>
    <w:rsid w:val="00206593"/>
    <w:rsid w:val="00206B6E"/>
    <w:rsid w:val="00206FF9"/>
    <w:rsid w:val="0020748C"/>
    <w:rsid w:val="002075D4"/>
    <w:rsid w:val="00210965"/>
    <w:rsid w:val="002124BF"/>
    <w:rsid w:val="002128DB"/>
    <w:rsid w:val="00212D8F"/>
    <w:rsid w:val="002141E5"/>
    <w:rsid w:val="0021502D"/>
    <w:rsid w:val="00215A7D"/>
    <w:rsid w:val="00215A90"/>
    <w:rsid w:val="00216601"/>
    <w:rsid w:val="00216913"/>
    <w:rsid w:val="00216983"/>
    <w:rsid w:val="00217AC6"/>
    <w:rsid w:val="00217AEA"/>
    <w:rsid w:val="00217D36"/>
    <w:rsid w:val="0022192D"/>
    <w:rsid w:val="002219DB"/>
    <w:rsid w:val="00222AC3"/>
    <w:rsid w:val="00223028"/>
    <w:rsid w:val="00226DBF"/>
    <w:rsid w:val="00227875"/>
    <w:rsid w:val="00227A19"/>
    <w:rsid w:val="002300EB"/>
    <w:rsid w:val="00230243"/>
    <w:rsid w:val="00232076"/>
    <w:rsid w:val="002324D7"/>
    <w:rsid w:val="0023315D"/>
    <w:rsid w:val="002339E9"/>
    <w:rsid w:val="00234493"/>
    <w:rsid w:val="00234881"/>
    <w:rsid w:val="002352B6"/>
    <w:rsid w:val="00235351"/>
    <w:rsid w:val="002356FB"/>
    <w:rsid w:val="0023641C"/>
    <w:rsid w:val="002371D5"/>
    <w:rsid w:val="00237DA9"/>
    <w:rsid w:val="00237F3B"/>
    <w:rsid w:val="0024026D"/>
    <w:rsid w:val="00240F59"/>
    <w:rsid w:val="00240F99"/>
    <w:rsid w:val="00241686"/>
    <w:rsid w:val="002425F7"/>
    <w:rsid w:val="00242CFF"/>
    <w:rsid w:val="00243FB8"/>
    <w:rsid w:val="0024467A"/>
    <w:rsid w:val="00244EE6"/>
    <w:rsid w:val="0024519C"/>
    <w:rsid w:val="002463F5"/>
    <w:rsid w:val="0024643B"/>
    <w:rsid w:val="002479AD"/>
    <w:rsid w:val="00250F5A"/>
    <w:rsid w:val="0025156B"/>
    <w:rsid w:val="00253233"/>
    <w:rsid w:val="00253786"/>
    <w:rsid w:val="0025412C"/>
    <w:rsid w:val="00254467"/>
    <w:rsid w:val="00254AFF"/>
    <w:rsid w:val="00255549"/>
    <w:rsid w:val="002555D6"/>
    <w:rsid w:val="00256635"/>
    <w:rsid w:val="00256FE5"/>
    <w:rsid w:val="00260FD7"/>
    <w:rsid w:val="002647C4"/>
    <w:rsid w:val="00265839"/>
    <w:rsid w:val="00266E23"/>
    <w:rsid w:val="002673A6"/>
    <w:rsid w:val="002676A1"/>
    <w:rsid w:val="00270162"/>
    <w:rsid w:val="002704DD"/>
    <w:rsid w:val="00270CA2"/>
    <w:rsid w:val="0027188A"/>
    <w:rsid w:val="002725CD"/>
    <w:rsid w:val="0027380B"/>
    <w:rsid w:val="00274CE3"/>
    <w:rsid w:val="00277153"/>
    <w:rsid w:val="002774B6"/>
    <w:rsid w:val="00277E23"/>
    <w:rsid w:val="00280108"/>
    <w:rsid w:val="0028025F"/>
    <w:rsid w:val="002807F5"/>
    <w:rsid w:val="00283E1C"/>
    <w:rsid w:val="00284745"/>
    <w:rsid w:val="0028531F"/>
    <w:rsid w:val="002867B6"/>
    <w:rsid w:val="00286965"/>
    <w:rsid w:val="00287F02"/>
    <w:rsid w:val="00290BB1"/>
    <w:rsid w:val="002912E1"/>
    <w:rsid w:val="002913EC"/>
    <w:rsid w:val="0029209D"/>
    <w:rsid w:val="002921F3"/>
    <w:rsid w:val="0029231D"/>
    <w:rsid w:val="002924C7"/>
    <w:rsid w:val="00293ACA"/>
    <w:rsid w:val="0029507C"/>
    <w:rsid w:val="002962F1"/>
    <w:rsid w:val="002A0019"/>
    <w:rsid w:val="002A2628"/>
    <w:rsid w:val="002A3D2F"/>
    <w:rsid w:val="002A519E"/>
    <w:rsid w:val="002A6A50"/>
    <w:rsid w:val="002B1E10"/>
    <w:rsid w:val="002B29C5"/>
    <w:rsid w:val="002B2BF0"/>
    <w:rsid w:val="002B2D92"/>
    <w:rsid w:val="002B36D8"/>
    <w:rsid w:val="002B38DD"/>
    <w:rsid w:val="002B55F0"/>
    <w:rsid w:val="002B76D0"/>
    <w:rsid w:val="002B77FC"/>
    <w:rsid w:val="002C0973"/>
    <w:rsid w:val="002C1767"/>
    <w:rsid w:val="002C17C0"/>
    <w:rsid w:val="002C2728"/>
    <w:rsid w:val="002C2767"/>
    <w:rsid w:val="002C291E"/>
    <w:rsid w:val="002C3505"/>
    <w:rsid w:val="002C36D5"/>
    <w:rsid w:val="002C39CC"/>
    <w:rsid w:val="002C5AB6"/>
    <w:rsid w:val="002C776B"/>
    <w:rsid w:val="002D01E1"/>
    <w:rsid w:val="002D23D9"/>
    <w:rsid w:val="002D2D42"/>
    <w:rsid w:val="002D5D9F"/>
    <w:rsid w:val="002D71C4"/>
    <w:rsid w:val="002D75F9"/>
    <w:rsid w:val="002D7906"/>
    <w:rsid w:val="002E0FE1"/>
    <w:rsid w:val="002E327B"/>
    <w:rsid w:val="002E4474"/>
    <w:rsid w:val="002E4510"/>
    <w:rsid w:val="002E5567"/>
    <w:rsid w:val="002E570C"/>
    <w:rsid w:val="002E59D6"/>
    <w:rsid w:val="002E6F1C"/>
    <w:rsid w:val="002E7EA9"/>
    <w:rsid w:val="002F1435"/>
    <w:rsid w:val="002F3259"/>
    <w:rsid w:val="002F32C4"/>
    <w:rsid w:val="002F3FFE"/>
    <w:rsid w:val="002F4A62"/>
    <w:rsid w:val="002F528A"/>
    <w:rsid w:val="002F5C81"/>
    <w:rsid w:val="002F613F"/>
    <w:rsid w:val="002F6F19"/>
    <w:rsid w:val="002F76D1"/>
    <w:rsid w:val="0030058B"/>
    <w:rsid w:val="00300A2B"/>
    <w:rsid w:val="00301294"/>
    <w:rsid w:val="00303594"/>
    <w:rsid w:val="0030386B"/>
    <w:rsid w:val="00304483"/>
    <w:rsid w:val="00304565"/>
    <w:rsid w:val="00305C22"/>
    <w:rsid w:val="00307532"/>
    <w:rsid w:val="00307633"/>
    <w:rsid w:val="0030786A"/>
    <w:rsid w:val="00307A30"/>
    <w:rsid w:val="00310952"/>
    <w:rsid w:val="00310B6B"/>
    <w:rsid w:val="00311395"/>
    <w:rsid w:val="003129DE"/>
    <w:rsid w:val="00312D05"/>
    <w:rsid w:val="00312E7F"/>
    <w:rsid w:val="003149BB"/>
    <w:rsid w:val="00317C04"/>
    <w:rsid w:val="003209D7"/>
    <w:rsid w:val="00320F86"/>
    <w:rsid w:val="00323A24"/>
    <w:rsid w:val="00324582"/>
    <w:rsid w:val="00324E27"/>
    <w:rsid w:val="00326ED1"/>
    <w:rsid w:val="0033291B"/>
    <w:rsid w:val="0033321C"/>
    <w:rsid w:val="0033331C"/>
    <w:rsid w:val="00333346"/>
    <w:rsid w:val="00333A99"/>
    <w:rsid w:val="00334746"/>
    <w:rsid w:val="00335614"/>
    <w:rsid w:val="0033639E"/>
    <w:rsid w:val="00336F3C"/>
    <w:rsid w:val="0034153D"/>
    <w:rsid w:val="0034170A"/>
    <w:rsid w:val="0034185A"/>
    <w:rsid w:val="00341ABE"/>
    <w:rsid w:val="00342ECC"/>
    <w:rsid w:val="0034390C"/>
    <w:rsid w:val="00343EDE"/>
    <w:rsid w:val="00344785"/>
    <w:rsid w:val="0034551A"/>
    <w:rsid w:val="00345FFA"/>
    <w:rsid w:val="003463B4"/>
    <w:rsid w:val="00350F48"/>
    <w:rsid w:val="003514EF"/>
    <w:rsid w:val="003519E9"/>
    <w:rsid w:val="00351C59"/>
    <w:rsid w:val="003522F7"/>
    <w:rsid w:val="00353EF5"/>
    <w:rsid w:val="003548BE"/>
    <w:rsid w:val="0035676D"/>
    <w:rsid w:val="003611EB"/>
    <w:rsid w:val="003614A5"/>
    <w:rsid w:val="00362775"/>
    <w:rsid w:val="00362F66"/>
    <w:rsid w:val="0036429E"/>
    <w:rsid w:val="00365197"/>
    <w:rsid w:val="00367B6C"/>
    <w:rsid w:val="00370994"/>
    <w:rsid w:val="00372E27"/>
    <w:rsid w:val="003748B8"/>
    <w:rsid w:val="00376D0E"/>
    <w:rsid w:val="00376FF1"/>
    <w:rsid w:val="003819AA"/>
    <w:rsid w:val="00381B27"/>
    <w:rsid w:val="00382A74"/>
    <w:rsid w:val="00382E24"/>
    <w:rsid w:val="00383E32"/>
    <w:rsid w:val="00385101"/>
    <w:rsid w:val="0038542D"/>
    <w:rsid w:val="00385974"/>
    <w:rsid w:val="00385A34"/>
    <w:rsid w:val="00385E1B"/>
    <w:rsid w:val="00386350"/>
    <w:rsid w:val="00386C22"/>
    <w:rsid w:val="00390CBD"/>
    <w:rsid w:val="00391FFE"/>
    <w:rsid w:val="00392E75"/>
    <w:rsid w:val="003930A2"/>
    <w:rsid w:val="0039371E"/>
    <w:rsid w:val="00394513"/>
    <w:rsid w:val="003947B3"/>
    <w:rsid w:val="00394F47"/>
    <w:rsid w:val="00395C17"/>
    <w:rsid w:val="00395CE9"/>
    <w:rsid w:val="003A0337"/>
    <w:rsid w:val="003A0811"/>
    <w:rsid w:val="003A0CD5"/>
    <w:rsid w:val="003A2B01"/>
    <w:rsid w:val="003A304E"/>
    <w:rsid w:val="003A3CCE"/>
    <w:rsid w:val="003A5058"/>
    <w:rsid w:val="003A50FA"/>
    <w:rsid w:val="003A65AB"/>
    <w:rsid w:val="003A6629"/>
    <w:rsid w:val="003AAFF4"/>
    <w:rsid w:val="003B0CA3"/>
    <w:rsid w:val="003B0FB4"/>
    <w:rsid w:val="003B10D5"/>
    <w:rsid w:val="003B28EC"/>
    <w:rsid w:val="003B49F5"/>
    <w:rsid w:val="003B6E4E"/>
    <w:rsid w:val="003B778A"/>
    <w:rsid w:val="003B7B91"/>
    <w:rsid w:val="003B7CFE"/>
    <w:rsid w:val="003C2357"/>
    <w:rsid w:val="003C25B6"/>
    <w:rsid w:val="003C4B9C"/>
    <w:rsid w:val="003C66BC"/>
    <w:rsid w:val="003C77DB"/>
    <w:rsid w:val="003C794F"/>
    <w:rsid w:val="003C7AEF"/>
    <w:rsid w:val="003C7B18"/>
    <w:rsid w:val="003C7FEC"/>
    <w:rsid w:val="003D2619"/>
    <w:rsid w:val="003D3279"/>
    <w:rsid w:val="003D48E9"/>
    <w:rsid w:val="003D75EC"/>
    <w:rsid w:val="003D7EDF"/>
    <w:rsid w:val="003E04F3"/>
    <w:rsid w:val="003E3BD8"/>
    <w:rsid w:val="003E62AD"/>
    <w:rsid w:val="003E6AD0"/>
    <w:rsid w:val="003E6F65"/>
    <w:rsid w:val="003E761A"/>
    <w:rsid w:val="003E785C"/>
    <w:rsid w:val="003F0B74"/>
    <w:rsid w:val="003F12C1"/>
    <w:rsid w:val="003F507C"/>
    <w:rsid w:val="003F5458"/>
    <w:rsid w:val="003F6960"/>
    <w:rsid w:val="003F6A31"/>
    <w:rsid w:val="003F7F03"/>
    <w:rsid w:val="00400A61"/>
    <w:rsid w:val="00402558"/>
    <w:rsid w:val="00402ACA"/>
    <w:rsid w:val="00402B51"/>
    <w:rsid w:val="00403210"/>
    <w:rsid w:val="00403A5B"/>
    <w:rsid w:val="00404C78"/>
    <w:rsid w:val="0040634E"/>
    <w:rsid w:val="0040662D"/>
    <w:rsid w:val="004075A3"/>
    <w:rsid w:val="00411220"/>
    <w:rsid w:val="004113B9"/>
    <w:rsid w:val="00411737"/>
    <w:rsid w:val="00414A4F"/>
    <w:rsid w:val="004150B8"/>
    <w:rsid w:val="004153A8"/>
    <w:rsid w:val="00416EB0"/>
    <w:rsid w:val="004201E0"/>
    <w:rsid w:val="00420931"/>
    <w:rsid w:val="00420AD3"/>
    <w:rsid w:val="00422D2F"/>
    <w:rsid w:val="00422F40"/>
    <w:rsid w:val="0042366E"/>
    <w:rsid w:val="004241B1"/>
    <w:rsid w:val="00424758"/>
    <w:rsid w:val="00425466"/>
    <w:rsid w:val="004255A6"/>
    <w:rsid w:val="004258E5"/>
    <w:rsid w:val="00425D27"/>
    <w:rsid w:val="004261F9"/>
    <w:rsid w:val="00427910"/>
    <w:rsid w:val="004303E4"/>
    <w:rsid w:val="00430464"/>
    <w:rsid w:val="00432AE0"/>
    <w:rsid w:val="004333D3"/>
    <w:rsid w:val="004350D2"/>
    <w:rsid w:val="00436D10"/>
    <w:rsid w:val="004379B1"/>
    <w:rsid w:val="00440A28"/>
    <w:rsid w:val="00440D96"/>
    <w:rsid w:val="00441DC9"/>
    <w:rsid w:val="00444A3F"/>
    <w:rsid w:val="00444CFF"/>
    <w:rsid w:val="00445B65"/>
    <w:rsid w:val="00447275"/>
    <w:rsid w:val="00447C1A"/>
    <w:rsid w:val="0044814E"/>
    <w:rsid w:val="004502F8"/>
    <w:rsid w:val="00450371"/>
    <w:rsid w:val="00450441"/>
    <w:rsid w:val="004510D6"/>
    <w:rsid w:val="00452376"/>
    <w:rsid w:val="0045318C"/>
    <w:rsid w:val="0045328D"/>
    <w:rsid w:val="00461511"/>
    <w:rsid w:val="00461B38"/>
    <w:rsid w:val="00461D24"/>
    <w:rsid w:val="00462619"/>
    <w:rsid w:val="00463D2E"/>
    <w:rsid w:val="004650B2"/>
    <w:rsid w:val="00465CE8"/>
    <w:rsid w:val="00466D33"/>
    <w:rsid w:val="00467201"/>
    <w:rsid w:val="00467EE3"/>
    <w:rsid w:val="00470558"/>
    <w:rsid w:val="00472E55"/>
    <w:rsid w:val="00473C9C"/>
    <w:rsid w:val="00474983"/>
    <w:rsid w:val="00474CE1"/>
    <w:rsid w:val="004754AE"/>
    <w:rsid w:val="0047559C"/>
    <w:rsid w:val="00475BE1"/>
    <w:rsid w:val="00481B17"/>
    <w:rsid w:val="00481DED"/>
    <w:rsid w:val="004822A8"/>
    <w:rsid w:val="00482C11"/>
    <w:rsid w:val="0048353A"/>
    <w:rsid w:val="004838EB"/>
    <w:rsid w:val="00483AC9"/>
    <w:rsid w:val="0048575E"/>
    <w:rsid w:val="00486C78"/>
    <w:rsid w:val="00486DF7"/>
    <w:rsid w:val="004871FE"/>
    <w:rsid w:val="00487A8D"/>
    <w:rsid w:val="00487E0C"/>
    <w:rsid w:val="00490514"/>
    <w:rsid w:val="0049074F"/>
    <w:rsid w:val="00490F81"/>
    <w:rsid w:val="00490FF9"/>
    <w:rsid w:val="004912A0"/>
    <w:rsid w:val="00491E37"/>
    <w:rsid w:val="004924FB"/>
    <w:rsid w:val="0049483B"/>
    <w:rsid w:val="00494A3B"/>
    <w:rsid w:val="00495A8B"/>
    <w:rsid w:val="004A09D4"/>
    <w:rsid w:val="004A0FCA"/>
    <w:rsid w:val="004A174B"/>
    <w:rsid w:val="004A4243"/>
    <w:rsid w:val="004A54D5"/>
    <w:rsid w:val="004A591D"/>
    <w:rsid w:val="004A68A6"/>
    <w:rsid w:val="004B0E83"/>
    <w:rsid w:val="004B2C33"/>
    <w:rsid w:val="004B2D7B"/>
    <w:rsid w:val="004B378E"/>
    <w:rsid w:val="004B4A2D"/>
    <w:rsid w:val="004B569E"/>
    <w:rsid w:val="004B5A34"/>
    <w:rsid w:val="004B7616"/>
    <w:rsid w:val="004C07E9"/>
    <w:rsid w:val="004C134E"/>
    <w:rsid w:val="004C141E"/>
    <w:rsid w:val="004C1A0B"/>
    <w:rsid w:val="004C2128"/>
    <w:rsid w:val="004C489E"/>
    <w:rsid w:val="004C6001"/>
    <w:rsid w:val="004C6D7B"/>
    <w:rsid w:val="004C6DF2"/>
    <w:rsid w:val="004C7607"/>
    <w:rsid w:val="004D078D"/>
    <w:rsid w:val="004D224E"/>
    <w:rsid w:val="004D31A7"/>
    <w:rsid w:val="004D3BDE"/>
    <w:rsid w:val="004D4325"/>
    <w:rsid w:val="004D4BE8"/>
    <w:rsid w:val="004D6845"/>
    <w:rsid w:val="004D76F7"/>
    <w:rsid w:val="004E0D27"/>
    <w:rsid w:val="004E1386"/>
    <w:rsid w:val="004E24A5"/>
    <w:rsid w:val="004E32E9"/>
    <w:rsid w:val="004E3698"/>
    <w:rsid w:val="004E3B3B"/>
    <w:rsid w:val="004E47F2"/>
    <w:rsid w:val="004E661D"/>
    <w:rsid w:val="004E6E20"/>
    <w:rsid w:val="004E7B39"/>
    <w:rsid w:val="004F0D39"/>
    <w:rsid w:val="004F36DB"/>
    <w:rsid w:val="004F5635"/>
    <w:rsid w:val="004F5886"/>
    <w:rsid w:val="004F5E7F"/>
    <w:rsid w:val="004F68A8"/>
    <w:rsid w:val="004F6FAF"/>
    <w:rsid w:val="004F74AE"/>
    <w:rsid w:val="005003B9"/>
    <w:rsid w:val="00500A69"/>
    <w:rsid w:val="00501D97"/>
    <w:rsid w:val="00502C91"/>
    <w:rsid w:val="00502F97"/>
    <w:rsid w:val="0050324D"/>
    <w:rsid w:val="005034B8"/>
    <w:rsid w:val="00504283"/>
    <w:rsid w:val="00505D22"/>
    <w:rsid w:val="0050655D"/>
    <w:rsid w:val="00507769"/>
    <w:rsid w:val="00507C78"/>
    <w:rsid w:val="005100FD"/>
    <w:rsid w:val="00510EB1"/>
    <w:rsid w:val="00512167"/>
    <w:rsid w:val="00512887"/>
    <w:rsid w:val="00512DB5"/>
    <w:rsid w:val="00513309"/>
    <w:rsid w:val="00513BCF"/>
    <w:rsid w:val="005140FB"/>
    <w:rsid w:val="0051482E"/>
    <w:rsid w:val="00515E23"/>
    <w:rsid w:val="00516796"/>
    <w:rsid w:val="00520B71"/>
    <w:rsid w:val="00521765"/>
    <w:rsid w:val="00521E2A"/>
    <w:rsid w:val="0052275F"/>
    <w:rsid w:val="00524212"/>
    <w:rsid w:val="00524DD4"/>
    <w:rsid w:val="00524F2E"/>
    <w:rsid w:val="0052573A"/>
    <w:rsid w:val="00525778"/>
    <w:rsid w:val="00525961"/>
    <w:rsid w:val="00527631"/>
    <w:rsid w:val="005279F7"/>
    <w:rsid w:val="005301F6"/>
    <w:rsid w:val="00530DC5"/>
    <w:rsid w:val="00531C8B"/>
    <w:rsid w:val="00532584"/>
    <w:rsid w:val="00532A4C"/>
    <w:rsid w:val="00534553"/>
    <w:rsid w:val="00537BB6"/>
    <w:rsid w:val="00540ACE"/>
    <w:rsid w:val="00540DFB"/>
    <w:rsid w:val="00540EC2"/>
    <w:rsid w:val="00540EF6"/>
    <w:rsid w:val="005425F4"/>
    <w:rsid w:val="00542770"/>
    <w:rsid w:val="005438B8"/>
    <w:rsid w:val="0054393C"/>
    <w:rsid w:val="00544547"/>
    <w:rsid w:val="00544CBC"/>
    <w:rsid w:val="00544FC9"/>
    <w:rsid w:val="00545469"/>
    <w:rsid w:val="005467E9"/>
    <w:rsid w:val="00546F7A"/>
    <w:rsid w:val="005506F0"/>
    <w:rsid w:val="00551535"/>
    <w:rsid w:val="00552340"/>
    <w:rsid w:val="0055344C"/>
    <w:rsid w:val="00553E2F"/>
    <w:rsid w:val="005558DB"/>
    <w:rsid w:val="005558DC"/>
    <w:rsid w:val="00557017"/>
    <w:rsid w:val="0055747C"/>
    <w:rsid w:val="00560061"/>
    <w:rsid w:val="00561FAE"/>
    <w:rsid w:val="005637A1"/>
    <w:rsid w:val="00564C12"/>
    <w:rsid w:val="00567294"/>
    <w:rsid w:val="005714A4"/>
    <w:rsid w:val="00571D68"/>
    <w:rsid w:val="00572F13"/>
    <w:rsid w:val="00574797"/>
    <w:rsid w:val="00576751"/>
    <w:rsid w:val="00576AA0"/>
    <w:rsid w:val="00580526"/>
    <w:rsid w:val="005827A7"/>
    <w:rsid w:val="00582910"/>
    <w:rsid w:val="00582B5E"/>
    <w:rsid w:val="00583131"/>
    <w:rsid w:val="00583A93"/>
    <w:rsid w:val="005855CB"/>
    <w:rsid w:val="00585A49"/>
    <w:rsid w:val="00585A89"/>
    <w:rsid w:val="00590090"/>
    <w:rsid w:val="00590F55"/>
    <w:rsid w:val="005924CC"/>
    <w:rsid w:val="005940C0"/>
    <w:rsid w:val="0059531C"/>
    <w:rsid w:val="0059543E"/>
    <w:rsid w:val="005954C8"/>
    <w:rsid w:val="00595767"/>
    <w:rsid w:val="00595B64"/>
    <w:rsid w:val="005961D3"/>
    <w:rsid w:val="00596C35"/>
    <w:rsid w:val="00596E30"/>
    <w:rsid w:val="00596F05"/>
    <w:rsid w:val="005A1737"/>
    <w:rsid w:val="005A291A"/>
    <w:rsid w:val="005A4455"/>
    <w:rsid w:val="005A5273"/>
    <w:rsid w:val="005A52B8"/>
    <w:rsid w:val="005A531B"/>
    <w:rsid w:val="005A6882"/>
    <w:rsid w:val="005B0A01"/>
    <w:rsid w:val="005B78FA"/>
    <w:rsid w:val="005C3A27"/>
    <w:rsid w:val="005C404F"/>
    <w:rsid w:val="005C5CDF"/>
    <w:rsid w:val="005D1EEE"/>
    <w:rsid w:val="005D50FD"/>
    <w:rsid w:val="005D5388"/>
    <w:rsid w:val="005D5412"/>
    <w:rsid w:val="005D5D5D"/>
    <w:rsid w:val="005D5E9E"/>
    <w:rsid w:val="005D61B1"/>
    <w:rsid w:val="005D6A70"/>
    <w:rsid w:val="005E14FE"/>
    <w:rsid w:val="005E22FF"/>
    <w:rsid w:val="005E2E18"/>
    <w:rsid w:val="005E45E1"/>
    <w:rsid w:val="005E4BF7"/>
    <w:rsid w:val="005E513E"/>
    <w:rsid w:val="005E55D1"/>
    <w:rsid w:val="005E7359"/>
    <w:rsid w:val="005F0DC7"/>
    <w:rsid w:val="005F1247"/>
    <w:rsid w:val="005F41BE"/>
    <w:rsid w:val="005F4600"/>
    <w:rsid w:val="005F493C"/>
    <w:rsid w:val="005F64AA"/>
    <w:rsid w:val="005F7267"/>
    <w:rsid w:val="005F7CBA"/>
    <w:rsid w:val="00601D6D"/>
    <w:rsid w:val="006025D7"/>
    <w:rsid w:val="00602A6B"/>
    <w:rsid w:val="00604421"/>
    <w:rsid w:val="00604BE8"/>
    <w:rsid w:val="00605AB8"/>
    <w:rsid w:val="006061BB"/>
    <w:rsid w:val="006074CA"/>
    <w:rsid w:val="0061217A"/>
    <w:rsid w:val="006129DA"/>
    <w:rsid w:val="00613ED8"/>
    <w:rsid w:val="00615280"/>
    <w:rsid w:val="00615AAB"/>
    <w:rsid w:val="006170F2"/>
    <w:rsid w:val="00621025"/>
    <w:rsid w:val="006220E7"/>
    <w:rsid w:val="00623735"/>
    <w:rsid w:val="00624162"/>
    <w:rsid w:val="00626C17"/>
    <w:rsid w:val="00627EA9"/>
    <w:rsid w:val="00630120"/>
    <w:rsid w:val="00630DBC"/>
    <w:rsid w:val="0063328A"/>
    <w:rsid w:val="00635047"/>
    <w:rsid w:val="00637540"/>
    <w:rsid w:val="00637B39"/>
    <w:rsid w:val="006400F6"/>
    <w:rsid w:val="0064250A"/>
    <w:rsid w:val="00643258"/>
    <w:rsid w:val="006438D2"/>
    <w:rsid w:val="006443EE"/>
    <w:rsid w:val="0064451A"/>
    <w:rsid w:val="0064636C"/>
    <w:rsid w:val="00654F52"/>
    <w:rsid w:val="00655EB9"/>
    <w:rsid w:val="006600DB"/>
    <w:rsid w:val="0066125A"/>
    <w:rsid w:val="00662C5B"/>
    <w:rsid w:val="00663183"/>
    <w:rsid w:val="00663293"/>
    <w:rsid w:val="006633B4"/>
    <w:rsid w:val="00664A6D"/>
    <w:rsid w:val="00664CA8"/>
    <w:rsid w:val="00665D94"/>
    <w:rsid w:val="00667275"/>
    <w:rsid w:val="0067045F"/>
    <w:rsid w:val="00670A44"/>
    <w:rsid w:val="00671DB8"/>
    <w:rsid w:val="00671F42"/>
    <w:rsid w:val="00671FCB"/>
    <w:rsid w:val="00672153"/>
    <w:rsid w:val="0067385D"/>
    <w:rsid w:val="00673D06"/>
    <w:rsid w:val="00675140"/>
    <w:rsid w:val="0067588F"/>
    <w:rsid w:val="0067611E"/>
    <w:rsid w:val="0067628A"/>
    <w:rsid w:val="0067721F"/>
    <w:rsid w:val="006773A4"/>
    <w:rsid w:val="006817DC"/>
    <w:rsid w:val="00681A40"/>
    <w:rsid w:val="00682071"/>
    <w:rsid w:val="0068271F"/>
    <w:rsid w:val="00682FF7"/>
    <w:rsid w:val="006835F7"/>
    <w:rsid w:val="00692869"/>
    <w:rsid w:val="006938F2"/>
    <w:rsid w:val="00695238"/>
    <w:rsid w:val="00696C2F"/>
    <w:rsid w:val="00697E4E"/>
    <w:rsid w:val="006A2831"/>
    <w:rsid w:val="006A4264"/>
    <w:rsid w:val="006A463C"/>
    <w:rsid w:val="006A5B61"/>
    <w:rsid w:val="006A6358"/>
    <w:rsid w:val="006A75AE"/>
    <w:rsid w:val="006B0E11"/>
    <w:rsid w:val="006B357C"/>
    <w:rsid w:val="006B35FF"/>
    <w:rsid w:val="006B4025"/>
    <w:rsid w:val="006B4848"/>
    <w:rsid w:val="006B627F"/>
    <w:rsid w:val="006B70AD"/>
    <w:rsid w:val="006B751D"/>
    <w:rsid w:val="006C33DA"/>
    <w:rsid w:val="006C341E"/>
    <w:rsid w:val="006C37F7"/>
    <w:rsid w:val="006C39CC"/>
    <w:rsid w:val="006C560A"/>
    <w:rsid w:val="006C5BA9"/>
    <w:rsid w:val="006C63E2"/>
    <w:rsid w:val="006C6832"/>
    <w:rsid w:val="006C7C7A"/>
    <w:rsid w:val="006D3953"/>
    <w:rsid w:val="006D4B3B"/>
    <w:rsid w:val="006E0159"/>
    <w:rsid w:val="006E0A77"/>
    <w:rsid w:val="006E33A3"/>
    <w:rsid w:val="006E7A70"/>
    <w:rsid w:val="006E7EF8"/>
    <w:rsid w:val="006F0F11"/>
    <w:rsid w:val="006F190D"/>
    <w:rsid w:val="006F22DE"/>
    <w:rsid w:val="006F2D9D"/>
    <w:rsid w:val="006F45EC"/>
    <w:rsid w:val="006F5748"/>
    <w:rsid w:val="006F6336"/>
    <w:rsid w:val="006F72EA"/>
    <w:rsid w:val="00701307"/>
    <w:rsid w:val="0070182C"/>
    <w:rsid w:val="0070250D"/>
    <w:rsid w:val="00703D26"/>
    <w:rsid w:val="007049B0"/>
    <w:rsid w:val="00706155"/>
    <w:rsid w:val="00706683"/>
    <w:rsid w:val="00706D8B"/>
    <w:rsid w:val="0070731A"/>
    <w:rsid w:val="00710D11"/>
    <w:rsid w:val="007127F7"/>
    <w:rsid w:val="0071353C"/>
    <w:rsid w:val="00713D6A"/>
    <w:rsid w:val="007147AC"/>
    <w:rsid w:val="00717787"/>
    <w:rsid w:val="0072093C"/>
    <w:rsid w:val="007217ED"/>
    <w:rsid w:val="007221CF"/>
    <w:rsid w:val="0072261C"/>
    <w:rsid w:val="00723EA3"/>
    <w:rsid w:val="00727490"/>
    <w:rsid w:val="00730E71"/>
    <w:rsid w:val="007318AC"/>
    <w:rsid w:val="0073349F"/>
    <w:rsid w:val="00733839"/>
    <w:rsid w:val="00734F07"/>
    <w:rsid w:val="00735AA6"/>
    <w:rsid w:val="00736288"/>
    <w:rsid w:val="00737680"/>
    <w:rsid w:val="0074037D"/>
    <w:rsid w:val="007405A0"/>
    <w:rsid w:val="007408B3"/>
    <w:rsid w:val="0074152E"/>
    <w:rsid w:val="0074279C"/>
    <w:rsid w:val="007449FF"/>
    <w:rsid w:val="0074582E"/>
    <w:rsid w:val="007462FA"/>
    <w:rsid w:val="0074688E"/>
    <w:rsid w:val="00746BB5"/>
    <w:rsid w:val="0075097B"/>
    <w:rsid w:val="00752E4F"/>
    <w:rsid w:val="007536BA"/>
    <w:rsid w:val="00754ACC"/>
    <w:rsid w:val="00757102"/>
    <w:rsid w:val="0076201F"/>
    <w:rsid w:val="00762658"/>
    <w:rsid w:val="00762B34"/>
    <w:rsid w:val="0076559B"/>
    <w:rsid w:val="00765E58"/>
    <w:rsid w:val="007666F4"/>
    <w:rsid w:val="00766714"/>
    <w:rsid w:val="007675C4"/>
    <w:rsid w:val="00771FB0"/>
    <w:rsid w:val="00772053"/>
    <w:rsid w:val="00772F78"/>
    <w:rsid w:val="00773ECA"/>
    <w:rsid w:val="00774030"/>
    <w:rsid w:val="007744BC"/>
    <w:rsid w:val="0077483C"/>
    <w:rsid w:val="00775763"/>
    <w:rsid w:val="007757AC"/>
    <w:rsid w:val="00775A1F"/>
    <w:rsid w:val="00775BEC"/>
    <w:rsid w:val="0077616A"/>
    <w:rsid w:val="00776420"/>
    <w:rsid w:val="007770FC"/>
    <w:rsid w:val="0077787F"/>
    <w:rsid w:val="00777A29"/>
    <w:rsid w:val="007802A7"/>
    <w:rsid w:val="007824D2"/>
    <w:rsid w:val="00784A24"/>
    <w:rsid w:val="00784DE7"/>
    <w:rsid w:val="0079006A"/>
    <w:rsid w:val="00790E39"/>
    <w:rsid w:val="00791D77"/>
    <w:rsid w:val="00793F19"/>
    <w:rsid w:val="0079643C"/>
    <w:rsid w:val="00796E00"/>
    <w:rsid w:val="00797AA2"/>
    <w:rsid w:val="00797F42"/>
    <w:rsid w:val="007A24FA"/>
    <w:rsid w:val="007A34CE"/>
    <w:rsid w:val="007A607C"/>
    <w:rsid w:val="007A6F48"/>
    <w:rsid w:val="007A7493"/>
    <w:rsid w:val="007B0B14"/>
    <w:rsid w:val="007B0E08"/>
    <w:rsid w:val="007B0F8C"/>
    <w:rsid w:val="007B1BA5"/>
    <w:rsid w:val="007B2D4E"/>
    <w:rsid w:val="007B3B9E"/>
    <w:rsid w:val="007B4687"/>
    <w:rsid w:val="007B4DD8"/>
    <w:rsid w:val="007B65AC"/>
    <w:rsid w:val="007B6671"/>
    <w:rsid w:val="007B7B17"/>
    <w:rsid w:val="007C02F3"/>
    <w:rsid w:val="007C47C0"/>
    <w:rsid w:val="007C6698"/>
    <w:rsid w:val="007C6A59"/>
    <w:rsid w:val="007C6B9C"/>
    <w:rsid w:val="007D0548"/>
    <w:rsid w:val="007D06FB"/>
    <w:rsid w:val="007D0CD1"/>
    <w:rsid w:val="007D1496"/>
    <w:rsid w:val="007D14A2"/>
    <w:rsid w:val="007D27C2"/>
    <w:rsid w:val="007D4941"/>
    <w:rsid w:val="007D49EC"/>
    <w:rsid w:val="007D5128"/>
    <w:rsid w:val="007D54C9"/>
    <w:rsid w:val="007D702E"/>
    <w:rsid w:val="007D7E44"/>
    <w:rsid w:val="007E0933"/>
    <w:rsid w:val="007E28A0"/>
    <w:rsid w:val="007E408F"/>
    <w:rsid w:val="007E506F"/>
    <w:rsid w:val="007E53BC"/>
    <w:rsid w:val="007E5ED6"/>
    <w:rsid w:val="007E79C1"/>
    <w:rsid w:val="007F0149"/>
    <w:rsid w:val="007F0F54"/>
    <w:rsid w:val="007F1D22"/>
    <w:rsid w:val="007F4025"/>
    <w:rsid w:val="007F4F58"/>
    <w:rsid w:val="007F5CDE"/>
    <w:rsid w:val="008002BA"/>
    <w:rsid w:val="00800B73"/>
    <w:rsid w:val="00801282"/>
    <w:rsid w:val="008017CD"/>
    <w:rsid w:val="00802D76"/>
    <w:rsid w:val="008040EB"/>
    <w:rsid w:val="00805DD3"/>
    <w:rsid w:val="0080666C"/>
    <w:rsid w:val="0080672F"/>
    <w:rsid w:val="0080782D"/>
    <w:rsid w:val="00810D15"/>
    <w:rsid w:val="00812F26"/>
    <w:rsid w:val="00813F36"/>
    <w:rsid w:val="0081453F"/>
    <w:rsid w:val="00814D2E"/>
    <w:rsid w:val="00815B4B"/>
    <w:rsid w:val="00817AF7"/>
    <w:rsid w:val="00820072"/>
    <w:rsid w:val="00820090"/>
    <w:rsid w:val="008231E4"/>
    <w:rsid w:val="00824FC4"/>
    <w:rsid w:val="0082662E"/>
    <w:rsid w:val="0082741C"/>
    <w:rsid w:val="00830235"/>
    <w:rsid w:val="00830599"/>
    <w:rsid w:val="00830721"/>
    <w:rsid w:val="0083135B"/>
    <w:rsid w:val="008316CA"/>
    <w:rsid w:val="00833C62"/>
    <w:rsid w:val="008342AB"/>
    <w:rsid w:val="008350C5"/>
    <w:rsid w:val="00835AC5"/>
    <w:rsid w:val="0083696C"/>
    <w:rsid w:val="00836DF4"/>
    <w:rsid w:val="008373E4"/>
    <w:rsid w:val="0083773F"/>
    <w:rsid w:val="00837D4F"/>
    <w:rsid w:val="00837F5E"/>
    <w:rsid w:val="008411C2"/>
    <w:rsid w:val="00841798"/>
    <w:rsid w:val="00843725"/>
    <w:rsid w:val="00843B3B"/>
    <w:rsid w:val="00844645"/>
    <w:rsid w:val="00845265"/>
    <w:rsid w:val="00845588"/>
    <w:rsid w:val="00846BAE"/>
    <w:rsid w:val="00847A9A"/>
    <w:rsid w:val="00847AC6"/>
    <w:rsid w:val="00847FC5"/>
    <w:rsid w:val="0085082A"/>
    <w:rsid w:val="00850C6A"/>
    <w:rsid w:val="00851BF4"/>
    <w:rsid w:val="008546F0"/>
    <w:rsid w:val="00855DBF"/>
    <w:rsid w:val="008560F1"/>
    <w:rsid w:val="008565F8"/>
    <w:rsid w:val="00856C0A"/>
    <w:rsid w:val="008573BA"/>
    <w:rsid w:val="00857656"/>
    <w:rsid w:val="008577D2"/>
    <w:rsid w:val="00860763"/>
    <w:rsid w:val="00860B1F"/>
    <w:rsid w:val="00862445"/>
    <w:rsid w:val="00862B85"/>
    <w:rsid w:val="00862FB9"/>
    <w:rsid w:val="00863582"/>
    <w:rsid w:val="008642D9"/>
    <w:rsid w:val="00865D3F"/>
    <w:rsid w:val="0086637A"/>
    <w:rsid w:val="008702B3"/>
    <w:rsid w:val="008716AE"/>
    <w:rsid w:val="008717FC"/>
    <w:rsid w:val="008728D6"/>
    <w:rsid w:val="00872F51"/>
    <w:rsid w:val="00873829"/>
    <w:rsid w:val="00874006"/>
    <w:rsid w:val="0087451F"/>
    <w:rsid w:val="008745E0"/>
    <w:rsid w:val="0087466A"/>
    <w:rsid w:val="00875B35"/>
    <w:rsid w:val="00877000"/>
    <w:rsid w:val="00877AF9"/>
    <w:rsid w:val="008833A7"/>
    <w:rsid w:val="008915D8"/>
    <w:rsid w:val="00891F31"/>
    <w:rsid w:val="0089377D"/>
    <w:rsid w:val="00893ABA"/>
    <w:rsid w:val="0089462B"/>
    <w:rsid w:val="008949BF"/>
    <w:rsid w:val="00894A5E"/>
    <w:rsid w:val="0089593B"/>
    <w:rsid w:val="00895E1D"/>
    <w:rsid w:val="008965BD"/>
    <w:rsid w:val="008A01E8"/>
    <w:rsid w:val="008A2AC2"/>
    <w:rsid w:val="008A4137"/>
    <w:rsid w:val="008A4D6A"/>
    <w:rsid w:val="008A5B4C"/>
    <w:rsid w:val="008A5C1F"/>
    <w:rsid w:val="008A63D2"/>
    <w:rsid w:val="008A7A40"/>
    <w:rsid w:val="008B0785"/>
    <w:rsid w:val="008B07FB"/>
    <w:rsid w:val="008B0F7B"/>
    <w:rsid w:val="008B201D"/>
    <w:rsid w:val="008B2248"/>
    <w:rsid w:val="008B287B"/>
    <w:rsid w:val="008B2DD3"/>
    <w:rsid w:val="008B37BD"/>
    <w:rsid w:val="008B3DCB"/>
    <w:rsid w:val="008B5084"/>
    <w:rsid w:val="008B5B92"/>
    <w:rsid w:val="008B6C52"/>
    <w:rsid w:val="008C043F"/>
    <w:rsid w:val="008C12B3"/>
    <w:rsid w:val="008C2688"/>
    <w:rsid w:val="008C3218"/>
    <w:rsid w:val="008C36AD"/>
    <w:rsid w:val="008C3CFB"/>
    <w:rsid w:val="008C4966"/>
    <w:rsid w:val="008C690F"/>
    <w:rsid w:val="008D00B8"/>
    <w:rsid w:val="008D0B2D"/>
    <w:rsid w:val="008D12AD"/>
    <w:rsid w:val="008D1A67"/>
    <w:rsid w:val="008D1B17"/>
    <w:rsid w:val="008D1BFC"/>
    <w:rsid w:val="008D39D1"/>
    <w:rsid w:val="008D3CD3"/>
    <w:rsid w:val="008D4455"/>
    <w:rsid w:val="008D4534"/>
    <w:rsid w:val="008D5A8C"/>
    <w:rsid w:val="008D60F8"/>
    <w:rsid w:val="008D6210"/>
    <w:rsid w:val="008D6281"/>
    <w:rsid w:val="008D7131"/>
    <w:rsid w:val="008E0462"/>
    <w:rsid w:val="008E0D33"/>
    <w:rsid w:val="008E176A"/>
    <w:rsid w:val="008E1D34"/>
    <w:rsid w:val="008E34EC"/>
    <w:rsid w:val="008E6939"/>
    <w:rsid w:val="008E7500"/>
    <w:rsid w:val="008E764D"/>
    <w:rsid w:val="008E77A3"/>
    <w:rsid w:val="008F0771"/>
    <w:rsid w:val="008F19A1"/>
    <w:rsid w:val="008F3073"/>
    <w:rsid w:val="008F34B5"/>
    <w:rsid w:val="008F4AA5"/>
    <w:rsid w:val="008F6AF5"/>
    <w:rsid w:val="008F7740"/>
    <w:rsid w:val="00902DAA"/>
    <w:rsid w:val="0090333F"/>
    <w:rsid w:val="00903B79"/>
    <w:rsid w:val="00906967"/>
    <w:rsid w:val="00907CC8"/>
    <w:rsid w:val="00910A18"/>
    <w:rsid w:val="009135DC"/>
    <w:rsid w:val="009154E6"/>
    <w:rsid w:val="00915754"/>
    <w:rsid w:val="009157E8"/>
    <w:rsid w:val="0091581F"/>
    <w:rsid w:val="00915A01"/>
    <w:rsid w:val="00920D11"/>
    <w:rsid w:val="00923051"/>
    <w:rsid w:val="00924BC1"/>
    <w:rsid w:val="0092733E"/>
    <w:rsid w:val="00927685"/>
    <w:rsid w:val="009307F9"/>
    <w:rsid w:val="00931A9A"/>
    <w:rsid w:val="00932576"/>
    <w:rsid w:val="00932715"/>
    <w:rsid w:val="00934586"/>
    <w:rsid w:val="00935228"/>
    <w:rsid w:val="009407D8"/>
    <w:rsid w:val="009410B2"/>
    <w:rsid w:val="0094404C"/>
    <w:rsid w:val="0094424F"/>
    <w:rsid w:val="00945F99"/>
    <w:rsid w:val="009478F7"/>
    <w:rsid w:val="00947AB6"/>
    <w:rsid w:val="00953034"/>
    <w:rsid w:val="0095309E"/>
    <w:rsid w:val="00953600"/>
    <w:rsid w:val="00953C3F"/>
    <w:rsid w:val="00956D50"/>
    <w:rsid w:val="00957455"/>
    <w:rsid w:val="009579D3"/>
    <w:rsid w:val="0096104E"/>
    <w:rsid w:val="0096124D"/>
    <w:rsid w:val="009614B6"/>
    <w:rsid w:val="00961D97"/>
    <w:rsid w:val="00962192"/>
    <w:rsid w:val="0096249F"/>
    <w:rsid w:val="00963816"/>
    <w:rsid w:val="00963985"/>
    <w:rsid w:val="00963D75"/>
    <w:rsid w:val="00965869"/>
    <w:rsid w:val="0096668A"/>
    <w:rsid w:val="009678B4"/>
    <w:rsid w:val="00967B30"/>
    <w:rsid w:val="00967C28"/>
    <w:rsid w:val="00970429"/>
    <w:rsid w:val="0097216C"/>
    <w:rsid w:val="009723AE"/>
    <w:rsid w:val="00974340"/>
    <w:rsid w:val="00974377"/>
    <w:rsid w:val="00974AC2"/>
    <w:rsid w:val="00975899"/>
    <w:rsid w:val="00976C0B"/>
    <w:rsid w:val="00980BE4"/>
    <w:rsid w:val="00980BEC"/>
    <w:rsid w:val="00982A81"/>
    <w:rsid w:val="009831AC"/>
    <w:rsid w:val="00983DA7"/>
    <w:rsid w:val="00984B35"/>
    <w:rsid w:val="00985316"/>
    <w:rsid w:val="009904ED"/>
    <w:rsid w:val="00992E3A"/>
    <w:rsid w:val="0099323D"/>
    <w:rsid w:val="00994A51"/>
    <w:rsid w:val="00994D83"/>
    <w:rsid w:val="00995CFA"/>
    <w:rsid w:val="009969B3"/>
    <w:rsid w:val="00996D39"/>
    <w:rsid w:val="00997E45"/>
    <w:rsid w:val="009A00EB"/>
    <w:rsid w:val="009A09FF"/>
    <w:rsid w:val="009A130A"/>
    <w:rsid w:val="009A28E9"/>
    <w:rsid w:val="009A3943"/>
    <w:rsid w:val="009A4B5E"/>
    <w:rsid w:val="009A70BB"/>
    <w:rsid w:val="009A7644"/>
    <w:rsid w:val="009A77A2"/>
    <w:rsid w:val="009B0BA0"/>
    <w:rsid w:val="009B3957"/>
    <w:rsid w:val="009B3E6E"/>
    <w:rsid w:val="009B487E"/>
    <w:rsid w:val="009B5CA4"/>
    <w:rsid w:val="009B6D96"/>
    <w:rsid w:val="009C0892"/>
    <w:rsid w:val="009C08DE"/>
    <w:rsid w:val="009C1E2A"/>
    <w:rsid w:val="009C2235"/>
    <w:rsid w:val="009C2D52"/>
    <w:rsid w:val="009C3535"/>
    <w:rsid w:val="009C3BE0"/>
    <w:rsid w:val="009C3D64"/>
    <w:rsid w:val="009C6611"/>
    <w:rsid w:val="009C6858"/>
    <w:rsid w:val="009C6AF4"/>
    <w:rsid w:val="009C736D"/>
    <w:rsid w:val="009D1992"/>
    <w:rsid w:val="009D413A"/>
    <w:rsid w:val="009D4898"/>
    <w:rsid w:val="009D507D"/>
    <w:rsid w:val="009D5080"/>
    <w:rsid w:val="009D52C9"/>
    <w:rsid w:val="009D542B"/>
    <w:rsid w:val="009D5ED3"/>
    <w:rsid w:val="009D70AE"/>
    <w:rsid w:val="009E16D3"/>
    <w:rsid w:val="009E2C23"/>
    <w:rsid w:val="009E3D0B"/>
    <w:rsid w:val="009E436E"/>
    <w:rsid w:val="009E43D0"/>
    <w:rsid w:val="009E4719"/>
    <w:rsid w:val="009E4DE8"/>
    <w:rsid w:val="009E5EAD"/>
    <w:rsid w:val="009E6569"/>
    <w:rsid w:val="009E6CD6"/>
    <w:rsid w:val="009E73CA"/>
    <w:rsid w:val="009E7FAE"/>
    <w:rsid w:val="009F1628"/>
    <w:rsid w:val="009F2BBF"/>
    <w:rsid w:val="009F34B9"/>
    <w:rsid w:val="009F3FAE"/>
    <w:rsid w:val="009F4630"/>
    <w:rsid w:val="009F468D"/>
    <w:rsid w:val="009F4E9C"/>
    <w:rsid w:val="009F57E7"/>
    <w:rsid w:val="009F774D"/>
    <w:rsid w:val="009F7CA1"/>
    <w:rsid w:val="00A00A8A"/>
    <w:rsid w:val="00A00D03"/>
    <w:rsid w:val="00A013E9"/>
    <w:rsid w:val="00A01819"/>
    <w:rsid w:val="00A02D47"/>
    <w:rsid w:val="00A0373E"/>
    <w:rsid w:val="00A04D36"/>
    <w:rsid w:val="00A0659F"/>
    <w:rsid w:val="00A07BA5"/>
    <w:rsid w:val="00A10C59"/>
    <w:rsid w:val="00A11941"/>
    <w:rsid w:val="00A122DB"/>
    <w:rsid w:val="00A126FC"/>
    <w:rsid w:val="00A12933"/>
    <w:rsid w:val="00A15163"/>
    <w:rsid w:val="00A1613F"/>
    <w:rsid w:val="00A163CD"/>
    <w:rsid w:val="00A17A3A"/>
    <w:rsid w:val="00A20135"/>
    <w:rsid w:val="00A21451"/>
    <w:rsid w:val="00A216EA"/>
    <w:rsid w:val="00A218D0"/>
    <w:rsid w:val="00A2258C"/>
    <w:rsid w:val="00A22FC6"/>
    <w:rsid w:val="00A23F89"/>
    <w:rsid w:val="00A24275"/>
    <w:rsid w:val="00A25407"/>
    <w:rsid w:val="00A25D64"/>
    <w:rsid w:val="00A260DD"/>
    <w:rsid w:val="00A270B5"/>
    <w:rsid w:val="00A278B0"/>
    <w:rsid w:val="00A30454"/>
    <w:rsid w:val="00A318AD"/>
    <w:rsid w:val="00A31C03"/>
    <w:rsid w:val="00A31E7A"/>
    <w:rsid w:val="00A332FE"/>
    <w:rsid w:val="00A338B7"/>
    <w:rsid w:val="00A33B01"/>
    <w:rsid w:val="00A3584B"/>
    <w:rsid w:val="00A360D7"/>
    <w:rsid w:val="00A37023"/>
    <w:rsid w:val="00A37087"/>
    <w:rsid w:val="00A374C6"/>
    <w:rsid w:val="00A412A2"/>
    <w:rsid w:val="00A41699"/>
    <w:rsid w:val="00A41860"/>
    <w:rsid w:val="00A427F9"/>
    <w:rsid w:val="00A42CCA"/>
    <w:rsid w:val="00A42D86"/>
    <w:rsid w:val="00A43E19"/>
    <w:rsid w:val="00A44FF7"/>
    <w:rsid w:val="00A45006"/>
    <w:rsid w:val="00A45A12"/>
    <w:rsid w:val="00A46DA0"/>
    <w:rsid w:val="00A47A29"/>
    <w:rsid w:val="00A47BD2"/>
    <w:rsid w:val="00A50FB0"/>
    <w:rsid w:val="00A518F0"/>
    <w:rsid w:val="00A5264D"/>
    <w:rsid w:val="00A52817"/>
    <w:rsid w:val="00A53DB5"/>
    <w:rsid w:val="00A54387"/>
    <w:rsid w:val="00A555A4"/>
    <w:rsid w:val="00A55636"/>
    <w:rsid w:val="00A6002E"/>
    <w:rsid w:val="00A608CC"/>
    <w:rsid w:val="00A66C47"/>
    <w:rsid w:val="00A70B0D"/>
    <w:rsid w:val="00A70E52"/>
    <w:rsid w:val="00A72F70"/>
    <w:rsid w:val="00A739B5"/>
    <w:rsid w:val="00A73DC8"/>
    <w:rsid w:val="00A756BB"/>
    <w:rsid w:val="00A75718"/>
    <w:rsid w:val="00A75737"/>
    <w:rsid w:val="00A766A0"/>
    <w:rsid w:val="00A76AEE"/>
    <w:rsid w:val="00A77261"/>
    <w:rsid w:val="00A77E5D"/>
    <w:rsid w:val="00A80546"/>
    <w:rsid w:val="00A807C4"/>
    <w:rsid w:val="00A80D90"/>
    <w:rsid w:val="00A81D11"/>
    <w:rsid w:val="00A821E0"/>
    <w:rsid w:val="00A83005"/>
    <w:rsid w:val="00A8388D"/>
    <w:rsid w:val="00A850A3"/>
    <w:rsid w:val="00A85887"/>
    <w:rsid w:val="00A86930"/>
    <w:rsid w:val="00A8694F"/>
    <w:rsid w:val="00A94308"/>
    <w:rsid w:val="00A945B3"/>
    <w:rsid w:val="00A95ED3"/>
    <w:rsid w:val="00A95FD5"/>
    <w:rsid w:val="00A961E4"/>
    <w:rsid w:val="00AA0606"/>
    <w:rsid w:val="00AA4B46"/>
    <w:rsid w:val="00AA5F90"/>
    <w:rsid w:val="00AA6E67"/>
    <w:rsid w:val="00AA747A"/>
    <w:rsid w:val="00AA7A63"/>
    <w:rsid w:val="00AA7FF3"/>
    <w:rsid w:val="00AB1062"/>
    <w:rsid w:val="00AB1560"/>
    <w:rsid w:val="00AB1BBD"/>
    <w:rsid w:val="00AB3427"/>
    <w:rsid w:val="00AB3D44"/>
    <w:rsid w:val="00AB49F2"/>
    <w:rsid w:val="00AB5338"/>
    <w:rsid w:val="00AB7DBD"/>
    <w:rsid w:val="00AC0B94"/>
    <w:rsid w:val="00AC342A"/>
    <w:rsid w:val="00AC50CF"/>
    <w:rsid w:val="00AC5277"/>
    <w:rsid w:val="00AC7F61"/>
    <w:rsid w:val="00AD03AD"/>
    <w:rsid w:val="00AD0A78"/>
    <w:rsid w:val="00AD1258"/>
    <w:rsid w:val="00AD12F6"/>
    <w:rsid w:val="00AD1348"/>
    <w:rsid w:val="00AD1B6C"/>
    <w:rsid w:val="00AD278D"/>
    <w:rsid w:val="00AD3F89"/>
    <w:rsid w:val="00AD4A45"/>
    <w:rsid w:val="00AD6227"/>
    <w:rsid w:val="00AD67F8"/>
    <w:rsid w:val="00AD68B0"/>
    <w:rsid w:val="00AD6D6A"/>
    <w:rsid w:val="00AD6F76"/>
    <w:rsid w:val="00AE1CDA"/>
    <w:rsid w:val="00AE287F"/>
    <w:rsid w:val="00AE2DD2"/>
    <w:rsid w:val="00AE34D8"/>
    <w:rsid w:val="00AE4361"/>
    <w:rsid w:val="00AE45C5"/>
    <w:rsid w:val="00AE4F85"/>
    <w:rsid w:val="00AE5781"/>
    <w:rsid w:val="00AE5C26"/>
    <w:rsid w:val="00AE6329"/>
    <w:rsid w:val="00AF02AA"/>
    <w:rsid w:val="00AF20C6"/>
    <w:rsid w:val="00AF32DB"/>
    <w:rsid w:val="00AF3490"/>
    <w:rsid w:val="00AF41DB"/>
    <w:rsid w:val="00AF555A"/>
    <w:rsid w:val="00AF56C6"/>
    <w:rsid w:val="00AF6668"/>
    <w:rsid w:val="00AF691E"/>
    <w:rsid w:val="00B0073C"/>
    <w:rsid w:val="00B00798"/>
    <w:rsid w:val="00B0202A"/>
    <w:rsid w:val="00B020DD"/>
    <w:rsid w:val="00B0221D"/>
    <w:rsid w:val="00B02434"/>
    <w:rsid w:val="00B03AC2"/>
    <w:rsid w:val="00B040E2"/>
    <w:rsid w:val="00B042C9"/>
    <w:rsid w:val="00B04B97"/>
    <w:rsid w:val="00B06E25"/>
    <w:rsid w:val="00B074BB"/>
    <w:rsid w:val="00B079FB"/>
    <w:rsid w:val="00B100B4"/>
    <w:rsid w:val="00B10143"/>
    <w:rsid w:val="00B10A03"/>
    <w:rsid w:val="00B11BFF"/>
    <w:rsid w:val="00B12C1E"/>
    <w:rsid w:val="00B12CDC"/>
    <w:rsid w:val="00B134AA"/>
    <w:rsid w:val="00B13D65"/>
    <w:rsid w:val="00B13EFA"/>
    <w:rsid w:val="00B14132"/>
    <w:rsid w:val="00B1489F"/>
    <w:rsid w:val="00B15036"/>
    <w:rsid w:val="00B16327"/>
    <w:rsid w:val="00B2149E"/>
    <w:rsid w:val="00B218F1"/>
    <w:rsid w:val="00B21A52"/>
    <w:rsid w:val="00B224FC"/>
    <w:rsid w:val="00B2260E"/>
    <w:rsid w:val="00B22CD5"/>
    <w:rsid w:val="00B24231"/>
    <w:rsid w:val="00B24AD2"/>
    <w:rsid w:val="00B3131F"/>
    <w:rsid w:val="00B31C4D"/>
    <w:rsid w:val="00B3284B"/>
    <w:rsid w:val="00B33A76"/>
    <w:rsid w:val="00B33D3F"/>
    <w:rsid w:val="00B35F1B"/>
    <w:rsid w:val="00B35F8E"/>
    <w:rsid w:val="00B36E37"/>
    <w:rsid w:val="00B40195"/>
    <w:rsid w:val="00B40296"/>
    <w:rsid w:val="00B41FBA"/>
    <w:rsid w:val="00B42741"/>
    <w:rsid w:val="00B42AB5"/>
    <w:rsid w:val="00B42EC3"/>
    <w:rsid w:val="00B43729"/>
    <w:rsid w:val="00B43A6F"/>
    <w:rsid w:val="00B43E2B"/>
    <w:rsid w:val="00B45406"/>
    <w:rsid w:val="00B46AEF"/>
    <w:rsid w:val="00B4772E"/>
    <w:rsid w:val="00B503D9"/>
    <w:rsid w:val="00B50F6D"/>
    <w:rsid w:val="00B51AE2"/>
    <w:rsid w:val="00B52B8A"/>
    <w:rsid w:val="00B52C08"/>
    <w:rsid w:val="00B52E23"/>
    <w:rsid w:val="00B53B05"/>
    <w:rsid w:val="00B548B5"/>
    <w:rsid w:val="00B54AA1"/>
    <w:rsid w:val="00B57CDA"/>
    <w:rsid w:val="00B617B7"/>
    <w:rsid w:val="00B642EE"/>
    <w:rsid w:val="00B64FC6"/>
    <w:rsid w:val="00B66015"/>
    <w:rsid w:val="00B66E58"/>
    <w:rsid w:val="00B6726D"/>
    <w:rsid w:val="00B67960"/>
    <w:rsid w:val="00B700A1"/>
    <w:rsid w:val="00B71AFE"/>
    <w:rsid w:val="00B727F7"/>
    <w:rsid w:val="00B72C89"/>
    <w:rsid w:val="00B73AAF"/>
    <w:rsid w:val="00B753AD"/>
    <w:rsid w:val="00B80E1B"/>
    <w:rsid w:val="00B8126C"/>
    <w:rsid w:val="00B8181E"/>
    <w:rsid w:val="00B82AC2"/>
    <w:rsid w:val="00B83812"/>
    <w:rsid w:val="00B845C0"/>
    <w:rsid w:val="00B861BA"/>
    <w:rsid w:val="00B8790C"/>
    <w:rsid w:val="00B90749"/>
    <w:rsid w:val="00B91740"/>
    <w:rsid w:val="00B91F40"/>
    <w:rsid w:val="00B9239F"/>
    <w:rsid w:val="00B92DEA"/>
    <w:rsid w:val="00B942D2"/>
    <w:rsid w:val="00B94A3E"/>
    <w:rsid w:val="00B94B46"/>
    <w:rsid w:val="00B95733"/>
    <w:rsid w:val="00B979B5"/>
    <w:rsid w:val="00BA067D"/>
    <w:rsid w:val="00BA07E6"/>
    <w:rsid w:val="00BA2EA7"/>
    <w:rsid w:val="00BA3EF9"/>
    <w:rsid w:val="00BA49C7"/>
    <w:rsid w:val="00BA50A2"/>
    <w:rsid w:val="00BA5408"/>
    <w:rsid w:val="00BA61E6"/>
    <w:rsid w:val="00BA6F4E"/>
    <w:rsid w:val="00BA7377"/>
    <w:rsid w:val="00BA75F3"/>
    <w:rsid w:val="00BB0281"/>
    <w:rsid w:val="00BB14E8"/>
    <w:rsid w:val="00BB2E2A"/>
    <w:rsid w:val="00BB309D"/>
    <w:rsid w:val="00BB3ADA"/>
    <w:rsid w:val="00BB4D05"/>
    <w:rsid w:val="00BB592F"/>
    <w:rsid w:val="00BB6739"/>
    <w:rsid w:val="00BB70AB"/>
    <w:rsid w:val="00BC054B"/>
    <w:rsid w:val="00BC0699"/>
    <w:rsid w:val="00BC45E7"/>
    <w:rsid w:val="00BC5776"/>
    <w:rsid w:val="00BC5C97"/>
    <w:rsid w:val="00BC6669"/>
    <w:rsid w:val="00BC77C6"/>
    <w:rsid w:val="00BD2695"/>
    <w:rsid w:val="00BD4199"/>
    <w:rsid w:val="00BD4409"/>
    <w:rsid w:val="00BD577D"/>
    <w:rsid w:val="00BD6A99"/>
    <w:rsid w:val="00BD7581"/>
    <w:rsid w:val="00BD7E72"/>
    <w:rsid w:val="00BE0027"/>
    <w:rsid w:val="00BE13BD"/>
    <w:rsid w:val="00BE1C91"/>
    <w:rsid w:val="00BE1F85"/>
    <w:rsid w:val="00BE2B2C"/>
    <w:rsid w:val="00BE5182"/>
    <w:rsid w:val="00BE5352"/>
    <w:rsid w:val="00BE5682"/>
    <w:rsid w:val="00BE61E3"/>
    <w:rsid w:val="00BE6E92"/>
    <w:rsid w:val="00BE7065"/>
    <w:rsid w:val="00BE7BF1"/>
    <w:rsid w:val="00BF204D"/>
    <w:rsid w:val="00BF4A0D"/>
    <w:rsid w:val="00BF51E6"/>
    <w:rsid w:val="00BF6F21"/>
    <w:rsid w:val="00BF7A45"/>
    <w:rsid w:val="00C011D9"/>
    <w:rsid w:val="00C01DD6"/>
    <w:rsid w:val="00C020E8"/>
    <w:rsid w:val="00C02356"/>
    <w:rsid w:val="00C023D3"/>
    <w:rsid w:val="00C02789"/>
    <w:rsid w:val="00C031D4"/>
    <w:rsid w:val="00C035E4"/>
    <w:rsid w:val="00C03A9C"/>
    <w:rsid w:val="00C04263"/>
    <w:rsid w:val="00C045C3"/>
    <w:rsid w:val="00C053DB"/>
    <w:rsid w:val="00C071EF"/>
    <w:rsid w:val="00C07BD8"/>
    <w:rsid w:val="00C07BE9"/>
    <w:rsid w:val="00C11B1B"/>
    <w:rsid w:val="00C1446F"/>
    <w:rsid w:val="00C15B60"/>
    <w:rsid w:val="00C16147"/>
    <w:rsid w:val="00C16C95"/>
    <w:rsid w:val="00C16D86"/>
    <w:rsid w:val="00C1760B"/>
    <w:rsid w:val="00C21902"/>
    <w:rsid w:val="00C21FC4"/>
    <w:rsid w:val="00C23133"/>
    <w:rsid w:val="00C234E3"/>
    <w:rsid w:val="00C24BD0"/>
    <w:rsid w:val="00C24C7B"/>
    <w:rsid w:val="00C256A1"/>
    <w:rsid w:val="00C25D11"/>
    <w:rsid w:val="00C269DD"/>
    <w:rsid w:val="00C2718A"/>
    <w:rsid w:val="00C2732F"/>
    <w:rsid w:val="00C2771C"/>
    <w:rsid w:val="00C30984"/>
    <w:rsid w:val="00C3149D"/>
    <w:rsid w:val="00C31693"/>
    <w:rsid w:val="00C317E0"/>
    <w:rsid w:val="00C31E39"/>
    <w:rsid w:val="00C31F4F"/>
    <w:rsid w:val="00C333A0"/>
    <w:rsid w:val="00C34AC3"/>
    <w:rsid w:val="00C4004C"/>
    <w:rsid w:val="00C4094D"/>
    <w:rsid w:val="00C41829"/>
    <w:rsid w:val="00C41E19"/>
    <w:rsid w:val="00C43CFF"/>
    <w:rsid w:val="00C44B9A"/>
    <w:rsid w:val="00C44DEC"/>
    <w:rsid w:val="00C44F22"/>
    <w:rsid w:val="00C455BF"/>
    <w:rsid w:val="00C4629C"/>
    <w:rsid w:val="00C47403"/>
    <w:rsid w:val="00C47942"/>
    <w:rsid w:val="00C521F0"/>
    <w:rsid w:val="00C55239"/>
    <w:rsid w:val="00C55CA4"/>
    <w:rsid w:val="00C5679E"/>
    <w:rsid w:val="00C65179"/>
    <w:rsid w:val="00C65600"/>
    <w:rsid w:val="00C669AD"/>
    <w:rsid w:val="00C67443"/>
    <w:rsid w:val="00C67685"/>
    <w:rsid w:val="00C700B8"/>
    <w:rsid w:val="00C720FE"/>
    <w:rsid w:val="00C73A2E"/>
    <w:rsid w:val="00C76A87"/>
    <w:rsid w:val="00C77D74"/>
    <w:rsid w:val="00C80246"/>
    <w:rsid w:val="00C806DF"/>
    <w:rsid w:val="00C80DB1"/>
    <w:rsid w:val="00C816FC"/>
    <w:rsid w:val="00C81783"/>
    <w:rsid w:val="00C820D7"/>
    <w:rsid w:val="00C83784"/>
    <w:rsid w:val="00C83848"/>
    <w:rsid w:val="00C84C89"/>
    <w:rsid w:val="00C854CA"/>
    <w:rsid w:val="00C854E9"/>
    <w:rsid w:val="00C86E2D"/>
    <w:rsid w:val="00C90E5B"/>
    <w:rsid w:val="00C923E6"/>
    <w:rsid w:val="00C9421F"/>
    <w:rsid w:val="00C95EED"/>
    <w:rsid w:val="00C969EA"/>
    <w:rsid w:val="00CA058E"/>
    <w:rsid w:val="00CA0BB4"/>
    <w:rsid w:val="00CA1D19"/>
    <w:rsid w:val="00CA3C55"/>
    <w:rsid w:val="00CA46E0"/>
    <w:rsid w:val="00CA5A37"/>
    <w:rsid w:val="00CA5A8C"/>
    <w:rsid w:val="00CA6829"/>
    <w:rsid w:val="00CA6EF7"/>
    <w:rsid w:val="00CA7F75"/>
    <w:rsid w:val="00CB0ED4"/>
    <w:rsid w:val="00CB20A9"/>
    <w:rsid w:val="00CB2392"/>
    <w:rsid w:val="00CB3AE6"/>
    <w:rsid w:val="00CB3CBE"/>
    <w:rsid w:val="00CB742F"/>
    <w:rsid w:val="00CB7989"/>
    <w:rsid w:val="00CC0A70"/>
    <w:rsid w:val="00CC1D48"/>
    <w:rsid w:val="00CC254E"/>
    <w:rsid w:val="00CC25AD"/>
    <w:rsid w:val="00CC2B32"/>
    <w:rsid w:val="00CC3ACE"/>
    <w:rsid w:val="00CC3B70"/>
    <w:rsid w:val="00CC5CC6"/>
    <w:rsid w:val="00CC62B5"/>
    <w:rsid w:val="00CD0C47"/>
    <w:rsid w:val="00CD1B97"/>
    <w:rsid w:val="00CD1CBD"/>
    <w:rsid w:val="00CD231A"/>
    <w:rsid w:val="00CD3A56"/>
    <w:rsid w:val="00CD42E1"/>
    <w:rsid w:val="00CD432E"/>
    <w:rsid w:val="00CD45B9"/>
    <w:rsid w:val="00CD4F20"/>
    <w:rsid w:val="00CD5509"/>
    <w:rsid w:val="00CD5D93"/>
    <w:rsid w:val="00CE2773"/>
    <w:rsid w:val="00CE3005"/>
    <w:rsid w:val="00CE4BD4"/>
    <w:rsid w:val="00CE662E"/>
    <w:rsid w:val="00CE7874"/>
    <w:rsid w:val="00CE7A43"/>
    <w:rsid w:val="00CE7DBA"/>
    <w:rsid w:val="00CE7F09"/>
    <w:rsid w:val="00CF0B9A"/>
    <w:rsid w:val="00CF1624"/>
    <w:rsid w:val="00CF2000"/>
    <w:rsid w:val="00CF3407"/>
    <w:rsid w:val="00CF355E"/>
    <w:rsid w:val="00CF3EA1"/>
    <w:rsid w:val="00CF67C6"/>
    <w:rsid w:val="00CF7784"/>
    <w:rsid w:val="00CF7C5D"/>
    <w:rsid w:val="00D01932"/>
    <w:rsid w:val="00D019B2"/>
    <w:rsid w:val="00D02160"/>
    <w:rsid w:val="00D0292B"/>
    <w:rsid w:val="00D03235"/>
    <w:rsid w:val="00D03D2D"/>
    <w:rsid w:val="00D06B27"/>
    <w:rsid w:val="00D10B1D"/>
    <w:rsid w:val="00D10E71"/>
    <w:rsid w:val="00D11FB8"/>
    <w:rsid w:val="00D12FE1"/>
    <w:rsid w:val="00D15083"/>
    <w:rsid w:val="00D1580C"/>
    <w:rsid w:val="00D16123"/>
    <w:rsid w:val="00D17616"/>
    <w:rsid w:val="00D22865"/>
    <w:rsid w:val="00D25698"/>
    <w:rsid w:val="00D25978"/>
    <w:rsid w:val="00D25CFB"/>
    <w:rsid w:val="00D31EFC"/>
    <w:rsid w:val="00D32475"/>
    <w:rsid w:val="00D34892"/>
    <w:rsid w:val="00D353EE"/>
    <w:rsid w:val="00D35505"/>
    <w:rsid w:val="00D36961"/>
    <w:rsid w:val="00D36C9D"/>
    <w:rsid w:val="00D370F8"/>
    <w:rsid w:val="00D4012B"/>
    <w:rsid w:val="00D40661"/>
    <w:rsid w:val="00D40EF4"/>
    <w:rsid w:val="00D416EA"/>
    <w:rsid w:val="00D427D4"/>
    <w:rsid w:val="00D42B37"/>
    <w:rsid w:val="00D42C14"/>
    <w:rsid w:val="00D46320"/>
    <w:rsid w:val="00D46BB8"/>
    <w:rsid w:val="00D5064F"/>
    <w:rsid w:val="00D507C5"/>
    <w:rsid w:val="00D514A0"/>
    <w:rsid w:val="00D515D5"/>
    <w:rsid w:val="00D5319F"/>
    <w:rsid w:val="00D5458B"/>
    <w:rsid w:val="00D55DAB"/>
    <w:rsid w:val="00D56B74"/>
    <w:rsid w:val="00D56E67"/>
    <w:rsid w:val="00D570B3"/>
    <w:rsid w:val="00D60A34"/>
    <w:rsid w:val="00D621EF"/>
    <w:rsid w:val="00D62CB3"/>
    <w:rsid w:val="00D63299"/>
    <w:rsid w:val="00D6471A"/>
    <w:rsid w:val="00D65AB0"/>
    <w:rsid w:val="00D706E9"/>
    <w:rsid w:val="00D71B9E"/>
    <w:rsid w:val="00D72C8E"/>
    <w:rsid w:val="00D73D70"/>
    <w:rsid w:val="00D74284"/>
    <w:rsid w:val="00D74DDC"/>
    <w:rsid w:val="00D7633D"/>
    <w:rsid w:val="00D76385"/>
    <w:rsid w:val="00D765A0"/>
    <w:rsid w:val="00D767F7"/>
    <w:rsid w:val="00D77514"/>
    <w:rsid w:val="00D77A98"/>
    <w:rsid w:val="00D814F9"/>
    <w:rsid w:val="00D827F3"/>
    <w:rsid w:val="00D82928"/>
    <w:rsid w:val="00D82C94"/>
    <w:rsid w:val="00D83F3B"/>
    <w:rsid w:val="00D8423E"/>
    <w:rsid w:val="00D844E0"/>
    <w:rsid w:val="00D8452C"/>
    <w:rsid w:val="00D84DF9"/>
    <w:rsid w:val="00D85491"/>
    <w:rsid w:val="00D85DBB"/>
    <w:rsid w:val="00D86031"/>
    <w:rsid w:val="00D8630A"/>
    <w:rsid w:val="00D866CC"/>
    <w:rsid w:val="00D867EC"/>
    <w:rsid w:val="00D8720B"/>
    <w:rsid w:val="00D87F82"/>
    <w:rsid w:val="00D902A6"/>
    <w:rsid w:val="00D90926"/>
    <w:rsid w:val="00D90CBB"/>
    <w:rsid w:val="00D916B6"/>
    <w:rsid w:val="00D96016"/>
    <w:rsid w:val="00D964AB"/>
    <w:rsid w:val="00D96EA1"/>
    <w:rsid w:val="00D97030"/>
    <w:rsid w:val="00D97A5A"/>
    <w:rsid w:val="00D97EF9"/>
    <w:rsid w:val="00D97FCB"/>
    <w:rsid w:val="00DA0706"/>
    <w:rsid w:val="00DA28B2"/>
    <w:rsid w:val="00DA2B84"/>
    <w:rsid w:val="00DA396E"/>
    <w:rsid w:val="00DA4F4A"/>
    <w:rsid w:val="00DA5544"/>
    <w:rsid w:val="00DA590B"/>
    <w:rsid w:val="00DA5E76"/>
    <w:rsid w:val="00DA78CB"/>
    <w:rsid w:val="00DA7E72"/>
    <w:rsid w:val="00DB269A"/>
    <w:rsid w:val="00DB277C"/>
    <w:rsid w:val="00DB29C4"/>
    <w:rsid w:val="00DB2E65"/>
    <w:rsid w:val="00DB3B52"/>
    <w:rsid w:val="00DB4A59"/>
    <w:rsid w:val="00DB4B7D"/>
    <w:rsid w:val="00DB5560"/>
    <w:rsid w:val="00DB6411"/>
    <w:rsid w:val="00DB786C"/>
    <w:rsid w:val="00DC0311"/>
    <w:rsid w:val="00DC0F0A"/>
    <w:rsid w:val="00DC2903"/>
    <w:rsid w:val="00DC2E5D"/>
    <w:rsid w:val="00DC3465"/>
    <w:rsid w:val="00DC44BD"/>
    <w:rsid w:val="00DC4AD2"/>
    <w:rsid w:val="00DC4E4F"/>
    <w:rsid w:val="00DC6384"/>
    <w:rsid w:val="00DC6F3C"/>
    <w:rsid w:val="00DC70B6"/>
    <w:rsid w:val="00DC732C"/>
    <w:rsid w:val="00DC76B6"/>
    <w:rsid w:val="00DD0CFD"/>
    <w:rsid w:val="00DD20BA"/>
    <w:rsid w:val="00DD2C31"/>
    <w:rsid w:val="00DD3606"/>
    <w:rsid w:val="00DD408F"/>
    <w:rsid w:val="00DD4964"/>
    <w:rsid w:val="00DD7AFC"/>
    <w:rsid w:val="00DE1606"/>
    <w:rsid w:val="00DE3AE4"/>
    <w:rsid w:val="00DE3FED"/>
    <w:rsid w:val="00DE4314"/>
    <w:rsid w:val="00DE468C"/>
    <w:rsid w:val="00DE4729"/>
    <w:rsid w:val="00DE4CF7"/>
    <w:rsid w:val="00DF294D"/>
    <w:rsid w:val="00DF40D2"/>
    <w:rsid w:val="00DF430F"/>
    <w:rsid w:val="00DF71EB"/>
    <w:rsid w:val="00DF728F"/>
    <w:rsid w:val="00DF78EA"/>
    <w:rsid w:val="00E00970"/>
    <w:rsid w:val="00E01CB8"/>
    <w:rsid w:val="00E01E22"/>
    <w:rsid w:val="00E039C2"/>
    <w:rsid w:val="00E03E64"/>
    <w:rsid w:val="00E066AF"/>
    <w:rsid w:val="00E06B85"/>
    <w:rsid w:val="00E1054A"/>
    <w:rsid w:val="00E11AF9"/>
    <w:rsid w:val="00E12B85"/>
    <w:rsid w:val="00E13E35"/>
    <w:rsid w:val="00E14450"/>
    <w:rsid w:val="00E14918"/>
    <w:rsid w:val="00E14A09"/>
    <w:rsid w:val="00E15294"/>
    <w:rsid w:val="00E15CC5"/>
    <w:rsid w:val="00E17D21"/>
    <w:rsid w:val="00E2027F"/>
    <w:rsid w:val="00E208E4"/>
    <w:rsid w:val="00E22EA8"/>
    <w:rsid w:val="00E23A04"/>
    <w:rsid w:val="00E24300"/>
    <w:rsid w:val="00E26561"/>
    <w:rsid w:val="00E30B07"/>
    <w:rsid w:val="00E31331"/>
    <w:rsid w:val="00E316AB"/>
    <w:rsid w:val="00E344B3"/>
    <w:rsid w:val="00E35514"/>
    <w:rsid w:val="00E35F91"/>
    <w:rsid w:val="00E37F9C"/>
    <w:rsid w:val="00E4058A"/>
    <w:rsid w:val="00E418DD"/>
    <w:rsid w:val="00E418EC"/>
    <w:rsid w:val="00E420FA"/>
    <w:rsid w:val="00E42255"/>
    <w:rsid w:val="00E43942"/>
    <w:rsid w:val="00E4474D"/>
    <w:rsid w:val="00E4539F"/>
    <w:rsid w:val="00E453B6"/>
    <w:rsid w:val="00E459E5"/>
    <w:rsid w:val="00E4736F"/>
    <w:rsid w:val="00E47C42"/>
    <w:rsid w:val="00E50C1B"/>
    <w:rsid w:val="00E50E50"/>
    <w:rsid w:val="00E51022"/>
    <w:rsid w:val="00E51135"/>
    <w:rsid w:val="00E51580"/>
    <w:rsid w:val="00E51770"/>
    <w:rsid w:val="00E517A7"/>
    <w:rsid w:val="00E51CE3"/>
    <w:rsid w:val="00E52591"/>
    <w:rsid w:val="00E52C0D"/>
    <w:rsid w:val="00E52E10"/>
    <w:rsid w:val="00E56EA0"/>
    <w:rsid w:val="00E56FBE"/>
    <w:rsid w:val="00E57771"/>
    <w:rsid w:val="00E61E7B"/>
    <w:rsid w:val="00E63D6F"/>
    <w:rsid w:val="00E63EEA"/>
    <w:rsid w:val="00E64254"/>
    <w:rsid w:val="00E64378"/>
    <w:rsid w:val="00E650D8"/>
    <w:rsid w:val="00E654ED"/>
    <w:rsid w:val="00E662C4"/>
    <w:rsid w:val="00E6793E"/>
    <w:rsid w:val="00E72463"/>
    <w:rsid w:val="00E75A9B"/>
    <w:rsid w:val="00E75B0B"/>
    <w:rsid w:val="00E75D6E"/>
    <w:rsid w:val="00E7760E"/>
    <w:rsid w:val="00E80252"/>
    <w:rsid w:val="00E805D8"/>
    <w:rsid w:val="00E80BE6"/>
    <w:rsid w:val="00E80BFF"/>
    <w:rsid w:val="00E81214"/>
    <w:rsid w:val="00E817A3"/>
    <w:rsid w:val="00E81849"/>
    <w:rsid w:val="00E82727"/>
    <w:rsid w:val="00E82B19"/>
    <w:rsid w:val="00E83F01"/>
    <w:rsid w:val="00E842FC"/>
    <w:rsid w:val="00E844D1"/>
    <w:rsid w:val="00E8522D"/>
    <w:rsid w:val="00E85EA9"/>
    <w:rsid w:val="00E86E07"/>
    <w:rsid w:val="00E87ABC"/>
    <w:rsid w:val="00E90229"/>
    <w:rsid w:val="00E910AC"/>
    <w:rsid w:val="00E9161A"/>
    <w:rsid w:val="00E9179F"/>
    <w:rsid w:val="00E9191A"/>
    <w:rsid w:val="00E93CEA"/>
    <w:rsid w:val="00E93E4E"/>
    <w:rsid w:val="00E93F24"/>
    <w:rsid w:val="00E94324"/>
    <w:rsid w:val="00E950DC"/>
    <w:rsid w:val="00E9586C"/>
    <w:rsid w:val="00E96FC4"/>
    <w:rsid w:val="00E974DC"/>
    <w:rsid w:val="00E97522"/>
    <w:rsid w:val="00EA045F"/>
    <w:rsid w:val="00EA052D"/>
    <w:rsid w:val="00EA1A6E"/>
    <w:rsid w:val="00EA2C57"/>
    <w:rsid w:val="00EA4236"/>
    <w:rsid w:val="00EA51C3"/>
    <w:rsid w:val="00EA5C25"/>
    <w:rsid w:val="00EA64C5"/>
    <w:rsid w:val="00EA6E12"/>
    <w:rsid w:val="00EA715E"/>
    <w:rsid w:val="00EA775F"/>
    <w:rsid w:val="00EA7CEE"/>
    <w:rsid w:val="00EB047C"/>
    <w:rsid w:val="00EB0BE7"/>
    <w:rsid w:val="00EB1179"/>
    <w:rsid w:val="00EB1F3F"/>
    <w:rsid w:val="00EB3283"/>
    <w:rsid w:val="00EB34EB"/>
    <w:rsid w:val="00EB391F"/>
    <w:rsid w:val="00EB520E"/>
    <w:rsid w:val="00EB5799"/>
    <w:rsid w:val="00EB5A40"/>
    <w:rsid w:val="00EB6658"/>
    <w:rsid w:val="00EB69A2"/>
    <w:rsid w:val="00EB7D1F"/>
    <w:rsid w:val="00EC0BF9"/>
    <w:rsid w:val="00EC0EF4"/>
    <w:rsid w:val="00EC2A91"/>
    <w:rsid w:val="00EC30EB"/>
    <w:rsid w:val="00EC35F4"/>
    <w:rsid w:val="00EC37CB"/>
    <w:rsid w:val="00EC3C4B"/>
    <w:rsid w:val="00EC5501"/>
    <w:rsid w:val="00EC56EC"/>
    <w:rsid w:val="00EC5C02"/>
    <w:rsid w:val="00EC63E0"/>
    <w:rsid w:val="00ED1170"/>
    <w:rsid w:val="00ED1873"/>
    <w:rsid w:val="00ED24A3"/>
    <w:rsid w:val="00ED3030"/>
    <w:rsid w:val="00ED41B2"/>
    <w:rsid w:val="00ED63D9"/>
    <w:rsid w:val="00EE178D"/>
    <w:rsid w:val="00EE20DF"/>
    <w:rsid w:val="00EE2234"/>
    <w:rsid w:val="00EE2308"/>
    <w:rsid w:val="00EE3F39"/>
    <w:rsid w:val="00EE6680"/>
    <w:rsid w:val="00EF11F8"/>
    <w:rsid w:val="00EF1986"/>
    <w:rsid w:val="00EF1C7C"/>
    <w:rsid w:val="00EF3C8E"/>
    <w:rsid w:val="00EF5566"/>
    <w:rsid w:val="00EF556C"/>
    <w:rsid w:val="00EF613E"/>
    <w:rsid w:val="00EF6536"/>
    <w:rsid w:val="00F01083"/>
    <w:rsid w:val="00F0163F"/>
    <w:rsid w:val="00F0220B"/>
    <w:rsid w:val="00F02AE5"/>
    <w:rsid w:val="00F032BD"/>
    <w:rsid w:val="00F06BB0"/>
    <w:rsid w:val="00F1129D"/>
    <w:rsid w:val="00F12CCC"/>
    <w:rsid w:val="00F1315E"/>
    <w:rsid w:val="00F1345A"/>
    <w:rsid w:val="00F13670"/>
    <w:rsid w:val="00F13753"/>
    <w:rsid w:val="00F13DF4"/>
    <w:rsid w:val="00F1481D"/>
    <w:rsid w:val="00F15A3A"/>
    <w:rsid w:val="00F15DCA"/>
    <w:rsid w:val="00F164F4"/>
    <w:rsid w:val="00F1763F"/>
    <w:rsid w:val="00F21A05"/>
    <w:rsid w:val="00F2258D"/>
    <w:rsid w:val="00F22B00"/>
    <w:rsid w:val="00F22BBD"/>
    <w:rsid w:val="00F22CFA"/>
    <w:rsid w:val="00F23243"/>
    <w:rsid w:val="00F24F16"/>
    <w:rsid w:val="00F255B0"/>
    <w:rsid w:val="00F25624"/>
    <w:rsid w:val="00F25A1E"/>
    <w:rsid w:val="00F25CB5"/>
    <w:rsid w:val="00F25D4A"/>
    <w:rsid w:val="00F26537"/>
    <w:rsid w:val="00F26A86"/>
    <w:rsid w:val="00F27E26"/>
    <w:rsid w:val="00F30049"/>
    <w:rsid w:val="00F30098"/>
    <w:rsid w:val="00F30CED"/>
    <w:rsid w:val="00F31633"/>
    <w:rsid w:val="00F32A62"/>
    <w:rsid w:val="00F34320"/>
    <w:rsid w:val="00F34F0E"/>
    <w:rsid w:val="00F35ABF"/>
    <w:rsid w:val="00F35C43"/>
    <w:rsid w:val="00F36296"/>
    <w:rsid w:val="00F37E2A"/>
    <w:rsid w:val="00F40DA8"/>
    <w:rsid w:val="00F42213"/>
    <w:rsid w:val="00F42AE3"/>
    <w:rsid w:val="00F4338C"/>
    <w:rsid w:val="00F45F64"/>
    <w:rsid w:val="00F462D6"/>
    <w:rsid w:val="00F52579"/>
    <w:rsid w:val="00F52D2E"/>
    <w:rsid w:val="00F52E39"/>
    <w:rsid w:val="00F52F7F"/>
    <w:rsid w:val="00F53B7C"/>
    <w:rsid w:val="00F53BD0"/>
    <w:rsid w:val="00F54EDD"/>
    <w:rsid w:val="00F55499"/>
    <w:rsid w:val="00F56F79"/>
    <w:rsid w:val="00F572D9"/>
    <w:rsid w:val="00F57B79"/>
    <w:rsid w:val="00F60A63"/>
    <w:rsid w:val="00F60C44"/>
    <w:rsid w:val="00F62477"/>
    <w:rsid w:val="00F6485F"/>
    <w:rsid w:val="00F64AA4"/>
    <w:rsid w:val="00F6643D"/>
    <w:rsid w:val="00F66824"/>
    <w:rsid w:val="00F67271"/>
    <w:rsid w:val="00F707AC"/>
    <w:rsid w:val="00F7083C"/>
    <w:rsid w:val="00F71A7C"/>
    <w:rsid w:val="00F72940"/>
    <w:rsid w:val="00F74C83"/>
    <w:rsid w:val="00F75D31"/>
    <w:rsid w:val="00F7663D"/>
    <w:rsid w:val="00F77862"/>
    <w:rsid w:val="00F778E8"/>
    <w:rsid w:val="00F8026F"/>
    <w:rsid w:val="00F805C9"/>
    <w:rsid w:val="00F808ED"/>
    <w:rsid w:val="00F80D66"/>
    <w:rsid w:val="00F811C3"/>
    <w:rsid w:val="00F82BF5"/>
    <w:rsid w:val="00F84B50"/>
    <w:rsid w:val="00F85C41"/>
    <w:rsid w:val="00F8637C"/>
    <w:rsid w:val="00F86C20"/>
    <w:rsid w:val="00F87EA4"/>
    <w:rsid w:val="00F87EDB"/>
    <w:rsid w:val="00F900EF"/>
    <w:rsid w:val="00F92FAD"/>
    <w:rsid w:val="00F93A64"/>
    <w:rsid w:val="00F94D2F"/>
    <w:rsid w:val="00F9505E"/>
    <w:rsid w:val="00F9592F"/>
    <w:rsid w:val="00F96A93"/>
    <w:rsid w:val="00F96AA2"/>
    <w:rsid w:val="00FA1BE2"/>
    <w:rsid w:val="00FA332C"/>
    <w:rsid w:val="00FA69AB"/>
    <w:rsid w:val="00FA6EF4"/>
    <w:rsid w:val="00FA6F46"/>
    <w:rsid w:val="00FA72B3"/>
    <w:rsid w:val="00FA769A"/>
    <w:rsid w:val="00FA79B4"/>
    <w:rsid w:val="00FB04C5"/>
    <w:rsid w:val="00FB0C40"/>
    <w:rsid w:val="00FB0C69"/>
    <w:rsid w:val="00FB0CE7"/>
    <w:rsid w:val="00FB1745"/>
    <w:rsid w:val="00FB3465"/>
    <w:rsid w:val="00FB39EB"/>
    <w:rsid w:val="00FB4085"/>
    <w:rsid w:val="00FB4C2D"/>
    <w:rsid w:val="00FB68CF"/>
    <w:rsid w:val="00FB6A6B"/>
    <w:rsid w:val="00FB7C3C"/>
    <w:rsid w:val="00FC0085"/>
    <w:rsid w:val="00FC07E0"/>
    <w:rsid w:val="00FC0BF1"/>
    <w:rsid w:val="00FC3BF0"/>
    <w:rsid w:val="00FC4A07"/>
    <w:rsid w:val="00FD109E"/>
    <w:rsid w:val="00FD170D"/>
    <w:rsid w:val="00FD1A1C"/>
    <w:rsid w:val="00FD1B5C"/>
    <w:rsid w:val="00FD5B4E"/>
    <w:rsid w:val="00FD6AF8"/>
    <w:rsid w:val="00FD7F5B"/>
    <w:rsid w:val="00FE14F6"/>
    <w:rsid w:val="00FE26C3"/>
    <w:rsid w:val="00FE28D7"/>
    <w:rsid w:val="00FE29B3"/>
    <w:rsid w:val="00FE2BCA"/>
    <w:rsid w:val="00FE2DCA"/>
    <w:rsid w:val="00FE30C4"/>
    <w:rsid w:val="00FE31F6"/>
    <w:rsid w:val="00FE5409"/>
    <w:rsid w:val="00FE5A1B"/>
    <w:rsid w:val="00FE5D51"/>
    <w:rsid w:val="00FE5E72"/>
    <w:rsid w:val="00FE667A"/>
    <w:rsid w:val="00FE72C7"/>
    <w:rsid w:val="00FF184D"/>
    <w:rsid w:val="00FF1CEA"/>
    <w:rsid w:val="00FF2418"/>
    <w:rsid w:val="00FF2AB3"/>
    <w:rsid w:val="00FF3386"/>
    <w:rsid w:val="00FF3F6D"/>
    <w:rsid w:val="00FF4150"/>
    <w:rsid w:val="00FF44E7"/>
    <w:rsid w:val="00FF49C3"/>
    <w:rsid w:val="00FF77D7"/>
    <w:rsid w:val="0131182B"/>
    <w:rsid w:val="0198CEAE"/>
    <w:rsid w:val="01E3D24F"/>
    <w:rsid w:val="01E77657"/>
    <w:rsid w:val="0220B0D8"/>
    <w:rsid w:val="0289F0E9"/>
    <w:rsid w:val="02B97E3E"/>
    <w:rsid w:val="02EEE5AA"/>
    <w:rsid w:val="031D1899"/>
    <w:rsid w:val="0340218C"/>
    <w:rsid w:val="03E7A836"/>
    <w:rsid w:val="04623FA7"/>
    <w:rsid w:val="0476703B"/>
    <w:rsid w:val="04845B3C"/>
    <w:rsid w:val="04A12449"/>
    <w:rsid w:val="04C47F53"/>
    <w:rsid w:val="04C55512"/>
    <w:rsid w:val="04E41672"/>
    <w:rsid w:val="04EA14B2"/>
    <w:rsid w:val="04EBBC8D"/>
    <w:rsid w:val="04F6174A"/>
    <w:rsid w:val="05515E9E"/>
    <w:rsid w:val="05BE759B"/>
    <w:rsid w:val="05D91BD7"/>
    <w:rsid w:val="061CF634"/>
    <w:rsid w:val="06B94120"/>
    <w:rsid w:val="06D23DDA"/>
    <w:rsid w:val="06D9B37F"/>
    <w:rsid w:val="06E22F30"/>
    <w:rsid w:val="06ED3AE1"/>
    <w:rsid w:val="07A74205"/>
    <w:rsid w:val="07D788F0"/>
    <w:rsid w:val="0844A8CF"/>
    <w:rsid w:val="08540471"/>
    <w:rsid w:val="085E6102"/>
    <w:rsid w:val="087FA97C"/>
    <w:rsid w:val="08A1DE53"/>
    <w:rsid w:val="08AFC13F"/>
    <w:rsid w:val="08C8518C"/>
    <w:rsid w:val="0985E3BC"/>
    <w:rsid w:val="09AA29D5"/>
    <w:rsid w:val="09D9CCE4"/>
    <w:rsid w:val="09F9C17C"/>
    <w:rsid w:val="0A05FCE6"/>
    <w:rsid w:val="0A0B8D11"/>
    <w:rsid w:val="0A18C54C"/>
    <w:rsid w:val="0AC84475"/>
    <w:rsid w:val="0ADF3863"/>
    <w:rsid w:val="0B23DB9B"/>
    <w:rsid w:val="0B3185F0"/>
    <w:rsid w:val="0B391370"/>
    <w:rsid w:val="0B54FBA9"/>
    <w:rsid w:val="0B88FA82"/>
    <w:rsid w:val="0B93BA73"/>
    <w:rsid w:val="0BA2AE09"/>
    <w:rsid w:val="0BBE1D56"/>
    <w:rsid w:val="0C47BE5F"/>
    <w:rsid w:val="0C7BA21C"/>
    <w:rsid w:val="0CD3D7AD"/>
    <w:rsid w:val="0D26CC2E"/>
    <w:rsid w:val="0D819F24"/>
    <w:rsid w:val="0DB0CB05"/>
    <w:rsid w:val="0DF9CD1A"/>
    <w:rsid w:val="0E3B044A"/>
    <w:rsid w:val="0E4CA8A3"/>
    <w:rsid w:val="0E6CE87B"/>
    <w:rsid w:val="0EA59BFB"/>
    <w:rsid w:val="0EBEEA9A"/>
    <w:rsid w:val="0EC0D80D"/>
    <w:rsid w:val="0F0271B5"/>
    <w:rsid w:val="0F1AD66D"/>
    <w:rsid w:val="0F72A955"/>
    <w:rsid w:val="0FBEDF2D"/>
    <w:rsid w:val="0FC16704"/>
    <w:rsid w:val="0FD352CA"/>
    <w:rsid w:val="0FE544B8"/>
    <w:rsid w:val="100AF69E"/>
    <w:rsid w:val="10D8EA9D"/>
    <w:rsid w:val="110C1F93"/>
    <w:rsid w:val="112A3775"/>
    <w:rsid w:val="114E5090"/>
    <w:rsid w:val="11D6FD77"/>
    <w:rsid w:val="122FB67C"/>
    <w:rsid w:val="12300040"/>
    <w:rsid w:val="12376739"/>
    <w:rsid w:val="1245FF42"/>
    <w:rsid w:val="12CD2224"/>
    <w:rsid w:val="131F265B"/>
    <w:rsid w:val="13219CB8"/>
    <w:rsid w:val="13B203F0"/>
    <w:rsid w:val="13D7D647"/>
    <w:rsid w:val="14293712"/>
    <w:rsid w:val="14307F99"/>
    <w:rsid w:val="143AD7BF"/>
    <w:rsid w:val="1455C7D3"/>
    <w:rsid w:val="1481BA97"/>
    <w:rsid w:val="14D309F8"/>
    <w:rsid w:val="14D731A4"/>
    <w:rsid w:val="15AD6274"/>
    <w:rsid w:val="15AE18E0"/>
    <w:rsid w:val="15BEB9DB"/>
    <w:rsid w:val="15CECE63"/>
    <w:rsid w:val="15E72B37"/>
    <w:rsid w:val="15F35445"/>
    <w:rsid w:val="166557B4"/>
    <w:rsid w:val="1668FEB3"/>
    <w:rsid w:val="1669EE2E"/>
    <w:rsid w:val="16747C96"/>
    <w:rsid w:val="168573B5"/>
    <w:rsid w:val="16E55F01"/>
    <w:rsid w:val="16FDE647"/>
    <w:rsid w:val="170B7DBF"/>
    <w:rsid w:val="170DB560"/>
    <w:rsid w:val="17727530"/>
    <w:rsid w:val="1795D41D"/>
    <w:rsid w:val="17E1D550"/>
    <w:rsid w:val="18241EAA"/>
    <w:rsid w:val="183AA45C"/>
    <w:rsid w:val="185F45E9"/>
    <w:rsid w:val="1876B9D3"/>
    <w:rsid w:val="1897AA24"/>
    <w:rsid w:val="18D7AC28"/>
    <w:rsid w:val="190B8D95"/>
    <w:rsid w:val="19353A72"/>
    <w:rsid w:val="19665E03"/>
    <w:rsid w:val="196B59C8"/>
    <w:rsid w:val="19945AE6"/>
    <w:rsid w:val="19CDAA06"/>
    <w:rsid w:val="19D8D59F"/>
    <w:rsid w:val="1A088F9B"/>
    <w:rsid w:val="1A0DFF54"/>
    <w:rsid w:val="1A17DF04"/>
    <w:rsid w:val="1A2BEC9B"/>
    <w:rsid w:val="1A350229"/>
    <w:rsid w:val="1A9CC3C2"/>
    <w:rsid w:val="1AA5708B"/>
    <w:rsid w:val="1AA645A9"/>
    <w:rsid w:val="1ADC99CF"/>
    <w:rsid w:val="1B56617B"/>
    <w:rsid w:val="1B7FECBD"/>
    <w:rsid w:val="1BFB8703"/>
    <w:rsid w:val="1BFE9928"/>
    <w:rsid w:val="1C06FFE8"/>
    <w:rsid w:val="1C391B41"/>
    <w:rsid w:val="1C54160D"/>
    <w:rsid w:val="1C5AEC28"/>
    <w:rsid w:val="1C61BABF"/>
    <w:rsid w:val="1C8877AF"/>
    <w:rsid w:val="1CA9F67A"/>
    <w:rsid w:val="1CEF2CF3"/>
    <w:rsid w:val="1CFCB128"/>
    <w:rsid w:val="1D1B7075"/>
    <w:rsid w:val="1D256BAE"/>
    <w:rsid w:val="1D51A0DB"/>
    <w:rsid w:val="1D7C6101"/>
    <w:rsid w:val="1DC254C1"/>
    <w:rsid w:val="1E62319A"/>
    <w:rsid w:val="1EF708E8"/>
    <w:rsid w:val="1F6D0733"/>
    <w:rsid w:val="1F7671FB"/>
    <w:rsid w:val="1F7A2F25"/>
    <w:rsid w:val="2018B7A7"/>
    <w:rsid w:val="2104EAA3"/>
    <w:rsid w:val="2105A747"/>
    <w:rsid w:val="21108CB2"/>
    <w:rsid w:val="217A1A35"/>
    <w:rsid w:val="219254A8"/>
    <w:rsid w:val="21A48ECD"/>
    <w:rsid w:val="21A76F62"/>
    <w:rsid w:val="220978E7"/>
    <w:rsid w:val="225D1003"/>
    <w:rsid w:val="2332952E"/>
    <w:rsid w:val="2367CC88"/>
    <w:rsid w:val="23BA5B2C"/>
    <w:rsid w:val="23BF4743"/>
    <w:rsid w:val="23D7509B"/>
    <w:rsid w:val="24250199"/>
    <w:rsid w:val="248197AF"/>
    <w:rsid w:val="24E68D3D"/>
    <w:rsid w:val="25C151E9"/>
    <w:rsid w:val="25DED325"/>
    <w:rsid w:val="264C3944"/>
    <w:rsid w:val="26771F78"/>
    <w:rsid w:val="26781C27"/>
    <w:rsid w:val="26B7C3C7"/>
    <w:rsid w:val="26CD2B8F"/>
    <w:rsid w:val="27052959"/>
    <w:rsid w:val="27250E12"/>
    <w:rsid w:val="27319683"/>
    <w:rsid w:val="27946829"/>
    <w:rsid w:val="27AC45C5"/>
    <w:rsid w:val="27C03073"/>
    <w:rsid w:val="2890B6F1"/>
    <w:rsid w:val="28CBCFBE"/>
    <w:rsid w:val="2910784A"/>
    <w:rsid w:val="293830F2"/>
    <w:rsid w:val="295F8ECE"/>
    <w:rsid w:val="297C9C8B"/>
    <w:rsid w:val="298C1322"/>
    <w:rsid w:val="29C53001"/>
    <w:rsid w:val="29EC5FAA"/>
    <w:rsid w:val="29FF13C5"/>
    <w:rsid w:val="2A28CFA4"/>
    <w:rsid w:val="2A63AAFB"/>
    <w:rsid w:val="2A88ADC4"/>
    <w:rsid w:val="2ABA3354"/>
    <w:rsid w:val="2AE73130"/>
    <w:rsid w:val="2B058168"/>
    <w:rsid w:val="2B74E16E"/>
    <w:rsid w:val="2C2259AD"/>
    <w:rsid w:val="2D066096"/>
    <w:rsid w:val="2D7C5568"/>
    <w:rsid w:val="2DA3361F"/>
    <w:rsid w:val="2DC6141B"/>
    <w:rsid w:val="2DDC3C93"/>
    <w:rsid w:val="2DE12D95"/>
    <w:rsid w:val="2DFFCEE9"/>
    <w:rsid w:val="2E0862A5"/>
    <w:rsid w:val="2E4F6E9A"/>
    <w:rsid w:val="2E5023E9"/>
    <w:rsid w:val="2EA6E4E4"/>
    <w:rsid w:val="2EAF3E8D"/>
    <w:rsid w:val="2EB18FDF"/>
    <w:rsid w:val="2ECBDF21"/>
    <w:rsid w:val="2F00F21C"/>
    <w:rsid w:val="2F066707"/>
    <w:rsid w:val="2F19FA5A"/>
    <w:rsid w:val="2F4FDB93"/>
    <w:rsid w:val="2F97E35C"/>
    <w:rsid w:val="301A4D4C"/>
    <w:rsid w:val="305294C9"/>
    <w:rsid w:val="3072979C"/>
    <w:rsid w:val="307FA823"/>
    <w:rsid w:val="308C6CD7"/>
    <w:rsid w:val="30E02179"/>
    <w:rsid w:val="30E84B43"/>
    <w:rsid w:val="313CF7E4"/>
    <w:rsid w:val="3155695C"/>
    <w:rsid w:val="31966F26"/>
    <w:rsid w:val="31DD5769"/>
    <w:rsid w:val="31E83D05"/>
    <w:rsid w:val="31F14551"/>
    <w:rsid w:val="320D0997"/>
    <w:rsid w:val="3223028A"/>
    <w:rsid w:val="32CADA32"/>
    <w:rsid w:val="32DC5395"/>
    <w:rsid w:val="32E2E04E"/>
    <w:rsid w:val="32F49564"/>
    <w:rsid w:val="331598ED"/>
    <w:rsid w:val="3385F5EE"/>
    <w:rsid w:val="339528BC"/>
    <w:rsid w:val="33AE356A"/>
    <w:rsid w:val="33B63FDB"/>
    <w:rsid w:val="340B0FD3"/>
    <w:rsid w:val="34240FB1"/>
    <w:rsid w:val="343B7665"/>
    <w:rsid w:val="3477737E"/>
    <w:rsid w:val="34AD671E"/>
    <w:rsid w:val="34D55AAE"/>
    <w:rsid w:val="3507F8D3"/>
    <w:rsid w:val="352C3DCA"/>
    <w:rsid w:val="359C7EC5"/>
    <w:rsid w:val="35BC8428"/>
    <w:rsid w:val="35DD5F35"/>
    <w:rsid w:val="3613E698"/>
    <w:rsid w:val="3699CA1B"/>
    <w:rsid w:val="36A00730"/>
    <w:rsid w:val="36DA4574"/>
    <w:rsid w:val="36E06587"/>
    <w:rsid w:val="36FE2F43"/>
    <w:rsid w:val="37451E66"/>
    <w:rsid w:val="37A15F9D"/>
    <w:rsid w:val="37AB6AE1"/>
    <w:rsid w:val="37AFBF9A"/>
    <w:rsid w:val="37C08FEB"/>
    <w:rsid w:val="381ADE71"/>
    <w:rsid w:val="386E2386"/>
    <w:rsid w:val="388C3AD6"/>
    <w:rsid w:val="38F17EF5"/>
    <w:rsid w:val="393E1F6E"/>
    <w:rsid w:val="395FD5D4"/>
    <w:rsid w:val="3974385D"/>
    <w:rsid w:val="39C3990A"/>
    <w:rsid w:val="39CC5786"/>
    <w:rsid w:val="39F971FA"/>
    <w:rsid w:val="3A18C635"/>
    <w:rsid w:val="3A4FFA3C"/>
    <w:rsid w:val="3A7553CA"/>
    <w:rsid w:val="3AB43C9E"/>
    <w:rsid w:val="3AE12E84"/>
    <w:rsid w:val="3B0DD775"/>
    <w:rsid w:val="3B4928C2"/>
    <w:rsid w:val="3B83F0E3"/>
    <w:rsid w:val="3B85A892"/>
    <w:rsid w:val="3BB57D1B"/>
    <w:rsid w:val="3BDCCF53"/>
    <w:rsid w:val="3C067112"/>
    <w:rsid w:val="3C187BC0"/>
    <w:rsid w:val="3C38FE53"/>
    <w:rsid w:val="3C818DE7"/>
    <w:rsid w:val="3D012872"/>
    <w:rsid w:val="3D13865A"/>
    <w:rsid w:val="3D6911DE"/>
    <w:rsid w:val="3D7A0F92"/>
    <w:rsid w:val="3D88EFBE"/>
    <w:rsid w:val="3DE38D1E"/>
    <w:rsid w:val="3E03330E"/>
    <w:rsid w:val="3E43A3CA"/>
    <w:rsid w:val="3EE815F5"/>
    <w:rsid w:val="3EF53F24"/>
    <w:rsid w:val="3F0D3C67"/>
    <w:rsid w:val="3F203214"/>
    <w:rsid w:val="3F40FDD6"/>
    <w:rsid w:val="3F4FB58A"/>
    <w:rsid w:val="3F8FFCE6"/>
    <w:rsid w:val="3FAEF7F6"/>
    <w:rsid w:val="3FCEB8C7"/>
    <w:rsid w:val="3FF39A23"/>
    <w:rsid w:val="406EDE62"/>
    <w:rsid w:val="407C17CC"/>
    <w:rsid w:val="40D4337C"/>
    <w:rsid w:val="40D4DE1D"/>
    <w:rsid w:val="415AA3AA"/>
    <w:rsid w:val="41BB1028"/>
    <w:rsid w:val="41C49155"/>
    <w:rsid w:val="41FA0A9A"/>
    <w:rsid w:val="420D0E28"/>
    <w:rsid w:val="4230A01C"/>
    <w:rsid w:val="426FB3C8"/>
    <w:rsid w:val="43506C54"/>
    <w:rsid w:val="43B08012"/>
    <w:rsid w:val="43C42B3A"/>
    <w:rsid w:val="43FE9BB5"/>
    <w:rsid w:val="440A4A7E"/>
    <w:rsid w:val="4439A0D1"/>
    <w:rsid w:val="44BB10A9"/>
    <w:rsid w:val="44CEE50F"/>
    <w:rsid w:val="44D1C27F"/>
    <w:rsid w:val="44D90543"/>
    <w:rsid w:val="44E4F861"/>
    <w:rsid w:val="4526852C"/>
    <w:rsid w:val="4593BA05"/>
    <w:rsid w:val="45A1F0D6"/>
    <w:rsid w:val="461EA589"/>
    <w:rsid w:val="463D820D"/>
    <w:rsid w:val="46694554"/>
    <w:rsid w:val="46B5E14C"/>
    <w:rsid w:val="47ED4760"/>
    <w:rsid w:val="4844BA6B"/>
    <w:rsid w:val="48B713F3"/>
    <w:rsid w:val="48CEE5A7"/>
    <w:rsid w:val="48E1284F"/>
    <w:rsid w:val="4928BCE9"/>
    <w:rsid w:val="49637A2E"/>
    <w:rsid w:val="498BC2DC"/>
    <w:rsid w:val="499ADA3F"/>
    <w:rsid w:val="49C3DB25"/>
    <w:rsid w:val="49F19139"/>
    <w:rsid w:val="4A12222F"/>
    <w:rsid w:val="4A1EEE38"/>
    <w:rsid w:val="4ABF3406"/>
    <w:rsid w:val="4AF34DB4"/>
    <w:rsid w:val="4B337AF3"/>
    <w:rsid w:val="4B4D3EE9"/>
    <w:rsid w:val="4B53E2CE"/>
    <w:rsid w:val="4B6FF107"/>
    <w:rsid w:val="4B80CB5E"/>
    <w:rsid w:val="4B850BD5"/>
    <w:rsid w:val="4BBD97FB"/>
    <w:rsid w:val="4BEB4921"/>
    <w:rsid w:val="4C0996D6"/>
    <w:rsid w:val="4C463118"/>
    <w:rsid w:val="4C591A2B"/>
    <w:rsid w:val="4C9BF2B7"/>
    <w:rsid w:val="4CBB82A6"/>
    <w:rsid w:val="4CD41F76"/>
    <w:rsid w:val="4CDB826B"/>
    <w:rsid w:val="4D087025"/>
    <w:rsid w:val="4D1676DB"/>
    <w:rsid w:val="4D26751F"/>
    <w:rsid w:val="4D713EB9"/>
    <w:rsid w:val="4DC5306E"/>
    <w:rsid w:val="4DD3C883"/>
    <w:rsid w:val="4DDEBA7E"/>
    <w:rsid w:val="4DF6E720"/>
    <w:rsid w:val="4DF7F691"/>
    <w:rsid w:val="4E0DB3ED"/>
    <w:rsid w:val="4EDF207F"/>
    <w:rsid w:val="4EF053FD"/>
    <w:rsid w:val="4FC113E6"/>
    <w:rsid w:val="4FEC14DE"/>
    <w:rsid w:val="50088166"/>
    <w:rsid w:val="50382A5F"/>
    <w:rsid w:val="5050F94B"/>
    <w:rsid w:val="5063085E"/>
    <w:rsid w:val="506F5E45"/>
    <w:rsid w:val="50736A2E"/>
    <w:rsid w:val="50A88A76"/>
    <w:rsid w:val="50D8A36F"/>
    <w:rsid w:val="5102ABDB"/>
    <w:rsid w:val="512FC7CD"/>
    <w:rsid w:val="515CD14E"/>
    <w:rsid w:val="516FD5D2"/>
    <w:rsid w:val="52505E65"/>
    <w:rsid w:val="52B2A6A7"/>
    <w:rsid w:val="52FBD478"/>
    <w:rsid w:val="5302DF7B"/>
    <w:rsid w:val="53F31E4A"/>
    <w:rsid w:val="546235FF"/>
    <w:rsid w:val="547AB41B"/>
    <w:rsid w:val="54943324"/>
    <w:rsid w:val="54A4382E"/>
    <w:rsid w:val="550FEF3B"/>
    <w:rsid w:val="55A03264"/>
    <w:rsid w:val="55EE04B5"/>
    <w:rsid w:val="5639BEB8"/>
    <w:rsid w:val="56AF752C"/>
    <w:rsid w:val="56B1CDFF"/>
    <w:rsid w:val="56DD9960"/>
    <w:rsid w:val="5735872D"/>
    <w:rsid w:val="5736486B"/>
    <w:rsid w:val="57BFCA4F"/>
    <w:rsid w:val="57E0471F"/>
    <w:rsid w:val="57FC16D3"/>
    <w:rsid w:val="584CC950"/>
    <w:rsid w:val="584E486D"/>
    <w:rsid w:val="58929226"/>
    <w:rsid w:val="58A44809"/>
    <w:rsid w:val="58D1ED4E"/>
    <w:rsid w:val="58F79D76"/>
    <w:rsid w:val="59202128"/>
    <w:rsid w:val="598482A9"/>
    <w:rsid w:val="59870094"/>
    <w:rsid w:val="59E36033"/>
    <w:rsid w:val="59FB20B5"/>
    <w:rsid w:val="5A4DDC6B"/>
    <w:rsid w:val="5ABF717B"/>
    <w:rsid w:val="5B09F1A7"/>
    <w:rsid w:val="5BC98B25"/>
    <w:rsid w:val="5BF4F51B"/>
    <w:rsid w:val="5BF70671"/>
    <w:rsid w:val="5C22EB28"/>
    <w:rsid w:val="5C88E4F0"/>
    <w:rsid w:val="5CA0A964"/>
    <w:rsid w:val="5CBD0907"/>
    <w:rsid w:val="5D0B21E4"/>
    <w:rsid w:val="5D0C1092"/>
    <w:rsid w:val="5D224F6B"/>
    <w:rsid w:val="5DFDFD6F"/>
    <w:rsid w:val="5E541ABC"/>
    <w:rsid w:val="5EA12CF3"/>
    <w:rsid w:val="5EDB1859"/>
    <w:rsid w:val="5EEFEEEE"/>
    <w:rsid w:val="5FEFC188"/>
    <w:rsid w:val="603825A5"/>
    <w:rsid w:val="6058285E"/>
    <w:rsid w:val="60E58B70"/>
    <w:rsid w:val="6108B8B9"/>
    <w:rsid w:val="610BA429"/>
    <w:rsid w:val="611A93DA"/>
    <w:rsid w:val="6171337D"/>
    <w:rsid w:val="61850217"/>
    <w:rsid w:val="6198F750"/>
    <w:rsid w:val="6199D203"/>
    <w:rsid w:val="61BB6FAD"/>
    <w:rsid w:val="61CF984E"/>
    <w:rsid w:val="6225F053"/>
    <w:rsid w:val="6235C135"/>
    <w:rsid w:val="624831FC"/>
    <w:rsid w:val="62510C97"/>
    <w:rsid w:val="625F407A"/>
    <w:rsid w:val="62AD5BFB"/>
    <w:rsid w:val="62B5808F"/>
    <w:rsid w:val="63660A03"/>
    <w:rsid w:val="639D53F5"/>
    <w:rsid w:val="63CE5618"/>
    <w:rsid w:val="63DA9DC0"/>
    <w:rsid w:val="63DEFDDE"/>
    <w:rsid w:val="646AB122"/>
    <w:rsid w:val="64BA073F"/>
    <w:rsid w:val="64D9DBF1"/>
    <w:rsid w:val="64DD9A78"/>
    <w:rsid w:val="65072F1F"/>
    <w:rsid w:val="651A4C2D"/>
    <w:rsid w:val="657AFDFA"/>
    <w:rsid w:val="660A9C0A"/>
    <w:rsid w:val="662609A1"/>
    <w:rsid w:val="66E7A3EF"/>
    <w:rsid w:val="670D56B4"/>
    <w:rsid w:val="674E806A"/>
    <w:rsid w:val="67E35035"/>
    <w:rsid w:val="67FF0F12"/>
    <w:rsid w:val="682DF129"/>
    <w:rsid w:val="6895ABC8"/>
    <w:rsid w:val="68E06C50"/>
    <w:rsid w:val="68F62796"/>
    <w:rsid w:val="6965BC3C"/>
    <w:rsid w:val="69B1950C"/>
    <w:rsid w:val="69E3F310"/>
    <w:rsid w:val="6A1641FC"/>
    <w:rsid w:val="6A322B21"/>
    <w:rsid w:val="6B03B6CD"/>
    <w:rsid w:val="6C10C203"/>
    <w:rsid w:val="6C3A1CE7"/>
    <w:rsid w:val="6C5E0A82"/>
    <w:rsid w:val="6C97530E"/>
    <w:rsid w:val="6CE9AD8A"/>
    <w:rsid w:val="6D3CF16D"/>
    <w:rsid w:val="6D726FF1"/>
    <w:rsid w:val="6E042466"/>
    <w:rsid w:val="6E1FE54A"/>
    <w:rsid w:val="6E237B1A"/>
    <w:rsid w:val="6EF9D870"/>
    <w:rsid w:val="6F2DE10E"/>
    <w:rsid w:val="6F3899ED"/>
    <w:rsid w:val="6F561255"/>
    <w:rsid w:val="709B2F35"/>
    <w:rsid w:val="70F81743"/>
    <w:rsid w:val="70FB9061"/>
    <w:rsid w:val="7110C9EC"/>
    <w:rsid w:val="7128C71F"/>
    <w:rsid w:val="713AC1AE"/>
    <w:rsid w:val="71D7373B"/>
    <w:rsid w:val="71F07077"/>
    <w:rsid w:val="71F3E003"/>
    <w:rsid w:val="71F55B8C"/>
    <w:rsid w:val="72273B3B"/>
    <w:rsid w:val="72747912"/>
    <w:rsid w:val="72DFE0E5"/>
    <w:rsid w:val="72ECAD76"/>
    <w:rsid w:val="73464915"/>
    <w:rsid w:val="735C8D35"/>
    <w:rsid w:val="736C5839"/>
    <w:rsid w:val="736DD9BA"/>
    <w:rsid w:val="739CE30E"/>
    <w:rsid w:val="739FAD26"/>
    <w:rsid w:val="73C94CD3"/>
    <w:rsid w:val="746B9AD4"/>
    <w:rsid w:val="7498C874"/>
    <w:rsid w:val="74CAAB27"/>
    <w:rsid w:val="74CD7AD7"/>
    <w:rsid w:val="7502A52B"/>
    <w:rsid w:val="7536E1A5"/>
    <w:rsid w:val="75A3C37A"/>
    <w:rsid w:val="75AADA0E"/>
    <w:rsid w:val="75C5EFB1"/>
    <w:rsid w:val="75C9C062"/>
    <w:rsid w:val="75E6D486"/>
    <w:rsid w:val="76032D14"/>
    <w:rsid w:val="76846A14"/>
    <w:rsid w:val="769D1F6E"/>
    <w:rsid w:val="76DD6AB6"/>
    <w:rsid w:val="773618A6"/>
    <w:rsid w:val="77B5D0F8"/>
    <w:rsid w:val="77B7A000"/>
    <w:rsid w:val="77C4825D"/>
    <w:rsid w:val="7827326A"/>
    <w:rsid w:val="784B239B"/>
    <w:rsid w:val="784E2A67"/>
    <w:rsid w:val="787D2E2D"/>
    <w:rsid w:val="78D7FF57"/>
    <w:rsid w:val="7935FCAD"/>
    <w:rsid w:val="794E02EC"/>
    <w:rsid w:val="7985D147"/>
    <w:rsid w:val="798F2F10"/>
    <w:rsid w:val="79AA7028"/>
    <w:rsid w:val="79F8FC2D"/>
    <w:rsid w:val="7A636C06"/>
    <w:rsid w:val="7A742978"/>
    <w:rsid w:val="7AC656D7"/>
    <w:rsid w:val="7B16BA33"/>
    <w:rsid w:val="7BB3314A"/>
    <w:rsid w:val="7BD54D99"/>
    <w:rsid w:val="7BDB46BB"/>
    <w:rsid w:val="7BE761E2"/>
    <w:rsid w:val="7BF27AB0"/>
    <w:rsid w:val="7C0D00AC"/>
    <w:rsid w:val="7C2B4159"/>
    <w:rsid w:val="7C66C20A"/>
    <w:rsid w:val="7D0BA98A"/>
    <w:rsid w:val="7D0DA857"/>
    <w:rsid w:val="7D1B4A76"/>
    <w:rsid w:val="7D9787FD"/>
    <w:rsid w:val="7DC7423A"/>
    <w:rsid w:val="7E474196"/>
    <w:rsid w:val="7E5F6B28"/>
    <w:rsid w:val="7FA232F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4F837"/>
  <w14:defaultImageDpi w14:val="32767"/>
  <w15:chartTrackingRefBased/>
  <w15:docId w15:val="{D1D73E7B-F216-436A-BC3B-FFE3270DB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Theme="minorHAnsi" w:hAnsi="Aptos" w:cs="Times New Roman (Body CS)"/>
        <w:color w:val="023F3F"/>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331C"/>
    <w:pPr>
      <w:spacing w:before="120" w:after="120" w:line="312" w:lineRule="auto"/>
    </w:pPr>
    <w:rPr>
      <w:lang w:val="en-AU"/>
    </w:rPr>
  </w:style>
  <w:style w:type="paragraph" w:styleId="Heading1">
    <w:name w:val="heading 1"/>
    <w:basedOn w:val="Normal"/>
    <w:next w:val="Normal"/>
    <w:link w:val="Heading1Char"/>
    <w:uiPriority w:val="9"/>
    <w:qFormat/>
    <w:rsid w:val="00D11FB8"/>
    <w:pPr>
      <w:numPr>
        <w:numId w:val="27"/>
      </w:numPr>
      <w:outlineLvl w:val="0"/>
    </w:pPr>
    <w:rPr>
      <w:rFonts w:eastAsiaTheme="majorEastAsia" w:cstheme="majorBidi"/>
      <w:b/>
      <w:color w:val="00C600"/>
      <w:sz w:val="40"/>
      <w:szCs w:val="32"/>
    </w:rPr>
  </w:style>
  <w:style w:type="paragraph" w:styleId="Heading2">
    <w:name w:val="heading 2"/>
    <w:basedOn w:val="Heading1"/>
    <w:next w:val="Normal"/>
    <w:link w:val="Heading2Char"/>
    <w:uiPriority w:val="9"/>
    <w:unhideWhenUsed/>
    <w:qFormat/>
    <w:rsid w:val="00D11FB8"/>
    <w:pPr>
      <w:numPr>
        <w:ilvl w:val="1"/>
      </w:numPr>
      <w:outlineLvl w:val="1"/>
    </w:pPr>
    <w:rPr>
      <w:color w:val="023F3F"/>
      <w:sz w:val="28"/>
      <w:szCs w:val="26"/>
    </w:rPr>
  </w:style>
  <w:style w:type="paragraph" w:styleId="Heading3">
    <w:name w:val="heading 3"/>
    <w:basedOn w:val="Heading2"/>
    <w:next w:val="Normal"/>
    <w:link w:val="Heading3Char"/>
    <w:uiPriority w:val="9"/>
    <w:unhideWhenUsed/>
    <w:qFormat/>
    <w:rsid w:val="00D11FB8"/>
    <w:pPr>
      <w:keepNext/>
      <w:keepLines/>
      <w:numPr>
        <w:ilvl w:val="2"/>
      </w:numPr>
      <w:outlineLvl w:val="2"/>
    </w:pPr>
    <w:rPr>
      <w:color w:val="A6A6A6" w:themeColor="background1" w:themeShade="A6"/>
      <w:sz w:val="24"/>
    </w:rPr>
  </w:style>
  <w:style w:type="paragraph" w:styleId="Heading4">
    <w:name w:val="heading 4"/>
    <w:basedOn w:val="Normal"/>
    <w:next w:val="Normal"/>
    <w:link w:val="Heading4Char"/>
    <w:uiPriority w:val="9"/>
    <w:unhideWhenUsed/>
    <w:qFormat/>
    <w:rsid w:val="00D11FB8"/>
    <w:pPr>
      <w:keepNext/>
      <w:keepLines/>
      <w:numPr>
        <w:ilvl w:val="3"/>
        <w:numId w:val="27"/>
      </w:numPr>
      <w:spacing w:before="240"/>
      <w:outlineLvl w:val="3"/>
    </w:pPr>
    <w:rPr>
      <w:rFonts w:eastAsiaTheme="majorEastAsia" w:cstheme="majorBidi"/>
      <w:b/>
      <w:iCs/>
      <w:color w:val="00C600"/>
    </w:rPr>
  </w:style>
  <w:style w:type="paragraph" w:styleId="Heading5">
    <w:name w:val="heading 5"/>
    <w:basedOn w:val="Normal"/>
    <w:next w:val="Normal"/>
    <w:link w:val="Heading5Char"/>
    <w:uiPriority w:val="9"/>
    <w:unhideWhenUsed/>
    <w:qFormat/>
    <w:rsid w:val="009B487E"/>
    <w:pPr>
      <w:keepNext/>
      <w:keepLines/>
      <w:numPr>
        <w:ilvl w:val="4"/>
        <w:numId w:val="27"/>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B487E"/>
    <w:pPr>
      <w:keepNext/>
      <w:keepLines/>
      <w:numPr>
        <w:ilvl w:val="5"/>
        <w:numId w:val="27"/>
      </w:numPr>
      <w:spacing w:before="40" w:after="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9B487E"/>
    <w:pPr>
      <w:keepNext/>
      <w:keepLines/>
      <w:numPr>
        <w:ilvl w:val="6"/>
        <w:numId w:val="27"/>
      </w:numPr>
      <w:spacing w:before="40" w:after="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9B487E"/>
    <w:pPr>
      <w:keepNext/>
      <w:keepLines/>
      <w:numPr>
        <w:ilvl w:val="7"/>
        <w:numId w:val="27"/>
      </w:numPr>
      <w:spacing w:before="40" w:after="0"/>
      <w:outlineLvl w:val="7"/>
    </w:pPr>
    <w:rPr>
      <w:rFonts w:eastAsiaTheme="majorEastAsia" w:cstheme="majorBidi"/>
      <w:sz w:val="21"/>
      <w:szCs w:val="21"/>
    </w:rPr>
  </w:style>
  <w:style w:type="paragraph" w:styleId="Heading9">
    <w:name w:val="heading 9"/>
    <w:basedOn w:val="Normal"/>
    <w:next w:val="Normal"/>
    <w:link w:val="Heading9Char"/>
    <w:uiPriority w:val="9"/>
    <w:semiHidden/>
    <w:unhideWhenUsed/>
    <w:qFormat/>
    <w:rsid w:val="009B487E"/>
    <w:pPr>
      <w:keepNext/>
      <w:keepLines/>
      <w:numPr>
        <w:ilvl w:val="8"/>
        <w:numId w:val="27"/>
      </w:numPr>
      <w:spacing w:before="40" w:after="0"/>
      <w:outlineLvl w:val="8"/>
    </w:pPr>
    <w:rPr>
      <w:rFonts w:eastAsiaTheme="majorEastAsia"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156B"/>
    <w:pPr>
      <w:tabs>
        <w:tab w:val="center" w:pos="4513"/>
        <w:tab w:val="right" w:pos="9026"/>
      </w:tabs>
    </w:pPr>
  </w:style>
  <w:style w:type="character" w:customStyle="1" w:styleId="HeaderChar">
    <w:name w:val="Header Char"/>
    <w:basedOn w:val="DefaultParagraphFont"/>
    <w:link w:val="Header"/>
    <w:uiPriority w:val="99"/>
    <w:rsid w:val="0025156B"/>
  </w:style>
  <w:style w:type="paragraph" w:styleId="Footer">
    <w:name w:val="footer"/>
    <w:basedOn w:val="Normal"/>
    <w:link w:val="FooterChar"/>
    <w:uiPriority w:val="99"/>
    <w:unhideWhenUsed/>
    <w:rsid w:val="0076559B"/>
    <w:pPr>
      <w:tabs>
        <w:tab w:val="center" w:pos="4513"/>
        <w:tab w:val="right" w:pos="9026"/>
      </w:tabs>
    </w:pPr>
    <w:rPr>
      <w:b/>
      <w:sz w:val="18"/>
    </w:rPr>
  </w:style>
  <w:style w:type="character" w:customStyle="1" w:styleId="FooterChar">
    <w:name w:val="Footer Char"/>
    <w:basedOn w:val="DefaultParagraphFont"/>
    <w:link w:val="Footer"/>
    <w:uiPriority w:val="99"/>
    <w:rsid w:val="0076559B"/>
    <w:rPr>
      <w:rFonts w:asciiTheme="minorHAnsi" w:hAnsiTheme="minorHAnsi"/>
      <w:b/>
      <w:sz w:val="18"/>
    </w:rPr>
  </w:style>
  <w:style w:type="paragraph" w:customStyle="1" w:styleId="TITLEPAGEResponseType">
    <w:name w:val="TITLE PAGE Response Type"/>
    <w:qFormat/>
    <w:rsid w:val="00D11FB8"/>
    <w:rPr>
      <w:i/>
      <w:color w:val="00C600"/>
      <w:sz w:val="36"/>
      <w:lang w:val="en-US"/>
    </w:rPr>
  </w:style>
  <w:style w:type="paragraph" w:customStyle="1" w:styleId="TITLEPAGEProjectTitle">
    <w:name w:val="TITLE PAGE Project Title"/>
    <w:next w:val="TITLEPAGEResponseType"/>
    <w:autoRedefine/>
    <w:qFormat/>
    <w:rsid w:val="00D11FB8"/>
    <w:pPr>
      <w:spacing w:after="120"/>
    </w:pPr>
    <w:rPr>
      <w:b/>
      <w:color w:val="00C600"/>
      <w:sz w:val="72"/>
      <w:lang w:val="en-US"/>
    </w:rPr>
  </w:style>
  <w:style w:type="paragraph" w:customStyle="1" w:styleId="TITLEPAGEClientName">
    <w:name w:val="TITLE PAGE Client Name"/>
    <w:next w:val="TITLEPAGEProjectTitle"/>
    <w:autoRedefine/>
    <w:qFormat/>
    <w:rsid w:val="00D34892"/>
    <w:pPr>
      <w:spacing w:after="120"/>
    </w:pPr>
    <w:rPr>
      <w:color w:val="FFFFFF" w:themeColor="background1"/>
      <w:sz w:val="28"/>
      <w:lang w:val="en-US"/>
    </w:rPr>
  </w:style>
  <w:style w:type="paragraph" w:customStyle="1" w:styleId="TableTitle">
    <w:name w:val="Table Title"/>
    <w:basedOn w:val="Normal"/>
    <w:next w:val="Normal"/>
    <w:autoRedefine/>
    <w:qFormat/>
    <w:rsid w:val="00D11FB8"/>
    <w:rPr>
      <w:b/>
      <w:color w:val="00C600"/>
      <w:sz w:val="28"/>
    </w:rPr>
  </w:style>
  <w:style w:type="character" w:customStyle="1" w:styleId="Heading1Char">
    <w:name w:val="Heading 1 Char"/>
    <w:basedOn w:val="DefaultParagraphFont"/>
    <w:link w:val="Heading1"/>
    <w:uiPriority w:val="9"/>
    <w:rsid w:val="00D11FB8"/>
    <w:rPr>
      <w:rFonts w:eastAsiaTheme="majorEastAsia" w:cstheme="majorBidi"/>
      <w:b/>
      <w:color w:val="00C600"/>
      <w:sz w:val="40"/>
      <w:szCs w:val="32"/>
      <w:lang w:val="en-AU"/>
    </w:rPr>
  </w:style>
  <w:style w:type="table" w:styleId="TableGrid">
    <w:name w:val="Table Grid"/>
    <w:aliases w:val="Chamonix_Default"/>
    <w:basedOn w:val="TableNormal"/>
    <w:uiPriority w:val="39"/>
    <w:rsid w:val="007675C4"/>
    <w:tblPr>
      <w:tblStyleRowBandSize w:val="1"/>
      <w:tblBorders>
        <w:bottom w:val="single" w:sz="4" w:space="0" w:color="D9D9D9" w:themeColor="background1" w:themeShade="D9"/>
      </w:tblBorders>
      <w:tblCellMar>
        <w:top w:w="85" w:type="dxa"/>
      </w:tblCellMar>
    </w:tblPr>
    <w:trPr>
      <w:cantSplit/>
    </w:trPr>
    <w:tcPr>
      <w:tcMar>
        <w:top w:w="85" w:type="dxa"/>
        <w:bottom w:w="0" w:type="dxa"/>
      </w:tcMar>
    </w:tcPr>
    <w:tblStylePr w:type="firstRow">
      <w:pPr>
        <w:jc w:val="left"/>
      </w:pPr>
      <w:rPr>
        <w:b/>
        <w:color w:val="FFFFFF" w:themeColor="background1"/>
      </w:rPr>
      <w:tblPr/>
      <w:tcPr>
        <w:shd w:val="clear" w:color="auto" w:fill="000000" w:themeFill="text1"/>
        <w:vAlign w:val="center"/>
      </w:tcPr>
    </w:tblStylePr>
    <w:tblStylePr w:type="lastRow">
      <w:rPr>
        <w:b/>
        <w:color w:val="156082" w:themeColor="accent1"/>
      </w:rPr>
      <w:tblPr/>
      <w:tcPr>
        <w:tcBorders>
          <w:top w:val="double" w:sz="4" w:space="0" w:color="D9D9D9" w:themeColor="background1" w:themeShade="D9"/>
        </w:tcBorders>
      </w:tcPr>
    </w:tblStylePr>
    <w:tblStylePr w:type="firstCol">
      <w:rPr>
        <w:b w:val="0"/>
      </w:r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D11FB8"/>
    <w:rPr>
      <w:rFonts w:eastAsiaTheme="majorEastAsia" w:cstheme="majorBidi"/>
      <w:b/>
      <w:sz w:val="28"/>
      <w:szCs w:val="26"/>
      <w:lang w:val="en-AU"/>
    </w:rPr>
  </w:style>
  <w:style w:type="character" w:customStyle="1" w:styleId="Heading3Char">
    <w:name w:val="Heading 3 Char"/>
    <w:basedOn w:val="DefaultParagraphFont"/>
    <w:link w:val="Heading3"/>
    <w:uiPriority w:val="9"/>
    <w:rsid w:val="00D11FB8"/>
    <w:rPr>
      <w:rFonts w:eastAsiaTheme="majorEastAsia" w:cstheme="majorBidi"/>
      <w:b/>
      <w:color w:val="A6A6A6" w:themeColor="background1" w:themeShade="A6"/>
      <w:sz w:val="24"/>
      <w:szCs w:val="26"/>
      <w:lang w:val="en-AU"/>
    </w:rPr>
  </w:style>
  <w:style w:type="character" w:customStyle="1" w:styleId="Heading4Char">
    <w:name w:val="Heading 4 Char"/>
    <w:basedOn w:val="DefaultParagraphFont"/>
    <w:link w:val="Heading4"/>
    <w:uiPriority w:val="9"/>
    <w:rsid w:val="00D11FB8"/>
    <w:rPr>
      <w:rFonts w:eastAsiaTheme="majorEastAsia" w:cstheme="majorBidi"/>
      <w:b/>
      <w:iCs/>
      <w:color w:val="00C600"/>
      <w:lang w:val="en-AU"/>
    </w:rPr>
  </w:style>
  <w:style w:type="character" w:customStyle="1" w:styleId="Heading5Char">
    <w:name w:val="Heading 5 Char"/>
    <w:basedOn w:val="DefaultParagraphFont"/>
    <w:link w:val="Heading5"/>
    <w:uiPriority w:val="9"/>
    <w:rsid w:val="009B487E"/>
    <w:rPr>
      <w:rFonts w:eastAsiaTheme="majorEastAsia" w:cstheme="majorBidi"/>
      <w:lang w:val="en-AU"/>
    </w:rPr>
  </w:style>
  <w:style w:type="character" w:customStyle="1" w:styleId="Heading6Char">
    <w:name w:val="Heading 6 Char"/>
    <w:basedOn w:val="DefaultParagraphFont"/>
    <w:link w:val="Heading6"/>
    <w:uiPriority w:val="9"/>
    <w:semiHidden/>
    <w:rsid w:val="009B487E"/>
    <w:rPr>
      <w:rFonts w:eastAsiaTheme="majorEastAsia" w:cstheme="majorBidi"/>
      <w:lang w:val="en-AU"/>
    </w:rPr>
  </w:style>
  <w:style w:type="character" w:customStyle="1" w:styleId="Heading7Char">
    <w:name w:val="Heading 7 Char"/>
    <w:basedOn w:val="DefaultParagraphFont"/>
    <w:link w:val="Heading7"/>
    <w:uiPriority w:val="9"/>
    <w:semiHidden/>
    <w:rsid w:val="009B487E"/>
    <w:rPr>
      <w:rFonts w:eastAsiaTheme="majorEastAsia" w:cstheme="majorBidi"/>
      <w:i/>
      <w:iCs/>
      <w:lang w:val="en-AU"/>
    </w:rPr>
  </w:style>
  <w:style w:type="character" w:customStyle="1" w:styleId="Heading8Char">
    <w:name w:val="Heading 8 Char"/>
    <w:basedOn w:val="DefaultParagraphFont"/>
    <w:link w:val="Heading8"/>
    <w:uiPriority w:val="9"/>
    <w:semiHidden/>
    <w:rsid w:val="009B487E"/>
    <w:rPr>
      <w:rFonts w:eastAsiaTheme="majorEastAsia" w:cstheme="majorBidi"/>
      <w:sz w:val="21"/>
      <w:szCs w:val="21"/>
      <w:lang w:val="en-AU"/>
    </w:rPr>
  </w:style>
  <w:style w:type="character" w:customStyle="1" w:styleId="Heading9Char">
    <w:name w:val="Heading 9 Char"/>
    <w:basedOn w:val="DefaultParagraphFont"/>
    <w:link w:val="Heading9"/>
    <w:uiPriority w:val="9"/>
    <w:semiHidden/>
    <w:rsid w:val="009B487E"/>
    <w:rPr>
      <w:rFonts w:eastAsiaTheme="majorEastAsia" w:cstheme="majorBidi"/>
      <w:i/>
      <w:iCs/>
      <w:sz w:val="21"/>
      <w:szCs w:val="21"/>
      <w:lang w:val="en-AU"/>
    </w:rPr>
  </w:style>
  <w:style w:type="table" w:styleId="PlainTable5">
    <w:name w:val="Plain Table 5"/>
    <w:basedOn w:val="TableNormal"/>
    <w:uiPriority w:val="45"/>
    <w:rsid w:val="0008621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C67443"/>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6">
    <w:name w:val="List Table 3 Accent 6"/>
    <w:basedOn w:val="TableNormal"/>
    <w:uiPriority w:val="48"/>
    <w:rsid w:val="00C67443"/>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GridTable5Dark-Accent6">
    <w:name w:val="Grid Table 5 Dark Accent 6"/>
    <w:basedOn w:val="TableNormal"/>
    <w:uiPriority w:val="50"/>
    <w:rsid w:val="00C6744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customStyle="1" w:styleId="ChamonixGreen">
    <w:name w:val="Chamonix_Green"/>
    <w:basedOn w:val="TableNormal"/>
    <w:uiPriority w:val="99"/>
    <w:rsid w:val="00B71AFE"/>
    <w:tblPr>
      <w:tblStyleRowBandSize w:val="1"/>
      <w:tblStyleColBandSize w:val="1"/>
      <w:tblBorders>
        <w:bottom w:val="single" w:sz="4" w:space="0" w:color="D9D9D9" w:themeColor="background1" w:themeShade="D9"/>
      </w:tblBorders>
      <w:tblCellMar>
        <w:top w:w="85" w:type="dxa"/>
      </w:tblCellMar>
    </w:tblPr>
    <w:tblStylePr w:type="firstRow">
      <w:rPr>
        <w:rFonts w:ascii="Aptos" w:hAnsi="Aptos"/>
        <w:b/>
        <w:color w:val="FFFFFF" w:themeColor="background1"/>
      </w:rPr>
      <w:tblPr/>
      <w:tcPr>
        <w:shd w:val="clear" w:color="auto" w:fill="156082" w:themeFill="accent1"/>
      </w:tcPr>
    </w:tblStylePr>
    <w:tblStylePr w:type="lastRow">
      <w:rPr>
        <w:rFonts w:ascii="Aptos" w:hAnsi="Aptos"/>
        <w:b/>
        <w:color w:val="156082" w:themeColor="accent1"/>
      </w:rPr>
      <w:tblPr/>
      <w:tcPr>
        <w:tcBorders>
          <w:top w:val="double" w:sz="4" w:space="0" w:color="D9D9D9" w:themeColor="background1" w:themeShade="D9"/>
        </w:tcBorders>
      </w:tcPr>
    </w:tblStylePr>
    <w:tblStylePr w:type="firstCol">
      <w:rPr>
        <w:rFonts w:ascii="Aptos" w:hAnsi="Aptos"/>
      </w:rPr>
    </w:tblStylePr>
    <w:tblStylePr w:type="lastCol">
      <w:rPr>
        <w:rFonts w:ascii="Aptos" w:hAnsi="Aptos"/>
      </w:rPr>
    </w:tblStylePr>
    <w:tblStylePr w:type="band1Vert">
      <w:rPr>
        <w:rFonts w:ascii="Aptos" w:hAnsi="Aptos"/>
      </w:rPr>
    </w:tblStylePr>
    <w:tblStylePr w:type="band2Vert">
      <w:rPr>
        <w:rFonts w:ascii="Aptos" w:hAnsi="Aptos"/>
      </w:rPr>
    </w:tblStylePr>
    <w:tblStylePr w:type="band1Horz">
      <w:rPr>
        <w:rFonts w:ascii="Aptos" w:hAnsi="Aptos"/>
      </w:rPr>
      <w:tblPr>
        <w:tblCellMar>
          <w:top w:w="85" w:type="dxa"/>
          <w:left w:w="113" w:type="dxa"/>
          <w:bottom w:w="0" w:type="dxa"/>
          <w:right w:w="113" w:type="dxa"/>
        </w:tblCellMar>
      </w:tblPr>
      <w:tcPr>
        <w:shd w:val="clear" w:color="auto" w:fill="F2F2F2" w:themeFill="background1" w:themeFillShade="F2"/>
        <w:tcMar>
          <w:top w:w="85" w:type="dxa"/>
          <w:left w:w="113" w:type="dxa"/>
          <w:bottom w:w="0" w:type="nil"/>
          <w:right w:w="113" w:type="dxa"/>
        </w:tcMar>
        <w:vAlign w:val="center"/>
      </w:tcPr>
    </w:tblStylePr>
    <w:tblStylePr w:type="band2Horz">
      <w:rPr>
        <w:rFonts w:ascii="Aptos" w:hAnsi="Aptos"/>
      </w:rPr>
    </w:tblStylePr>
    <w:tblStylePr w:type="neCell">
      <w:rPr>
        <w:rFonts w:ascii="Aptos" w:hAnsi="Aptos"/>
      </w:rPr>
    </w:tblStylePr>
    <w:tblStylePr w:type="nwCell">
      <w:rPr>
        <w:rFonts w:ascii="Aptos" w:hAnsi="Aptos"/>
      </w:rPr>
    </w:tblStylePr>
    <w:tblStylePr w:type="seCell">
      <w:rPr>
        <w:rFonts w:ascii="Aptos" w:hAnsi="Aptos"/>
      </w:rPr>
    </w:tblStylePr>
    <w:tblStylePr w:type="swCell">
      <w:rPr>
        <w:rFonts w:ascii="Aptos" w:hAnsi="Aptos"/>
      </w:rPr>
    </w:tblStylePr>
  </w:style>
  <w:style w:type="table" w:styleId="ListTable6Colorful-Accent1">
    <w:name w:val="List Table 6 Colorful Accent 1"/>
    <w:basedOn w:val="TableNormal"/>
    <w:uiPriority w:val="51"/>
    <w:rsid w:val="002C776B"/>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customStyle="1" w:styleId="TableofContentsTitle">
    <w:name w:val="Table of Contents Title"/>
    <w:basedOn w:val="Normal"/>
    <w:next w:val="Normal"/>
    <w:qFormat/>
    <w:rsid w:val="00D11FB8"/>
    <w:rPr>
      <w:b/>
      <w:color w:val="00C600"/>
      <w:sz w:val="40"/>
    </w:rPr>
  </w:style>
  <w:style w:type="paragraph" w:styleId="TOC3">
    <w:name w:val="toc 3"/>
    <w:next w:val="Normal"/>
    <w:autoRedefine/>
    <w:uiPriority w:val="39"/>
    <w:unhideWhenUsed/>
    <w:rsid w:val="00465CE8"/>
    <w:pPr>
      <w:spacing w:before="120" w:after="120"/>
      <w:ind w:left="454"/>
    </w:pPr>
  </w:style>
  <w:style w:type="paragraph" w:styleId="TOC1">
    <w:name w:val="toc 1"/>
    <w:next w:val="Normal"/>
    <w:autoRedefine/>
    <w:uiPriority w:val="39"/>
    <w:unhideWhenUsed/>
    <w:rsid w:val="00D11FB8"/>
    <w:pPr>
      <w:spacing w:before="240" w:after="120"/>
    </w:pPr>
    <w:rPr>
      <w:rFonts w:eastAsiaTheme="majorEastAsia" w:cstheme="majorBidi"/>
      <w:b/>
      <w:color w:val="00C600"/>
      <w:sz w:val="28"/>
      <w:szCs w:val="26"/>
    </w:rPr>
  </w:style>
  <w:style w:type="paragraph" w:styleId="TOC2">
    <w:name w:val="toc 2"/>
    <w:next w:val="Normal"/>
    <w:autoRedefine/>
    <w:uiPriority w:val="39"/>
    <w:unhideWhenUsed/>
    <w:rsid w:val="00465CE8"/>
    <w:pPr>
      <w:spacing w:before="240" w:after="240"/>
      <w:ind w:left="227"/>
    </w:pPr>
    <w:rPr>
      <w:rFonts w:eastAsiaTheme="majorEastAsia" w:cstheme="majorBidi"/>
      <w:b/>
      <w:iCs/>
    </w:rPr>
  </w:style>
  <w:style w:type="paragraph" w:styleId="TOC4">
    <w:name w:val="toc 4"/>
    <w:basedOn w:val="Normal"/>
    <w:next w:val="Normal"/>
    <w:autoRedefine/>
    <w:uiPriority w:val="39"/>
    <w:unhideWhenUsed/>
    <w:rsid w:val="002324D7"/>
    <w:pPr>
      <w:ind w:left="660"/>
    </w:pPr>
  </w:style>
  <w:style w:type="paragraph" w:styleId="TOC5">
    <w:name w:val="toc 5"/>
    <w:basedOn w:val="Normal"/>
    <w:next w:val="Normal"/>
    <w:autoRedefine/>
    <w:uiPriority w:val="39"/>
    <w:unhideWhenUsed/>
    <w:rsid w:val="002324D7"/>
    <w:pPr>
      <w:ind w:left="880"/>
    </w:pPr>
  </w:style>
  <w:style w:type="paragraph" w:styleId="TOC6">
    <w:name w:val="toc 6"/>
    <w:basedOn w:val="Normal"/>
    <w:next w:val="Normal"/>
    <w:autoRedefine/>
    <w:uiPriority w:val="39"/>
    <w:unhideWhenUsed/>
    <w:rsid w:val="002324D7"/>
    <w:pPr>
      <w:ind w:left="1100"/>
    </w:pPr>
  </w:style>
  <w:style w:type="paragraph" w:styleId="TOC7">
    <w:name w:val="toc 7"/>
    <w:basedOn w:val="Normal"/>
    <w:next w:val="Normal"/>
    <w:autoRedefine/>
    <w:uiPriority w:val="39"/>
    <w:unhideWhenUsed/>
    <w:rsid w:val="002324D7"/>
    <w:pPr>
      <w:ind w:left="1320"/>
    </w:pPr>
  </w:style>
  <w:style w:type="paragraph" w:styleId="TOC8">
    <w:name w:val="toc 8"/>
    <w:basedOn w:val="Normal"/>
    <w:next w:val="Normal"/>
    <w:autoRedefine/>
    <w:uiPriority w:val="39"/>
    <w:unhideWhenUsed/>
    <w:rsid w:val="002324D7"/>
    <w:pPr>
      <w:ind w:left="1540"/>
    </w:pPr>
  </w:style>
  <w:style w:type="paragraph" w:styleId="TOC9">
    <w:name w:val="toc 9"/>
    <w:basedOn w:val="Normal"/>
    <w:next w:val="Normal"/>
    <w:autoRedefine/>
    <w:uiPriority w:val="39"/>
    <w:unhideWhenUsed/>
    <w:rsid w:val="002324D7"/>
    <w:pPr>
      <w:ind w:left="1760"/>
    </w:pPr>
  </w:style>
  <w:style w:type="character" w:styleId="Hyperlink">
    <w:name w:val="Hyperlink"/>
    <w:basedOn w:val="DefaultParagraphFont"/>
    <w:uiPriority w:val="99"/>
    <w:unhideWhenUsed/>
    <w:rsid w:val="00D11FB8"/>
    <w:rPr>
      <w:color w:val="00C600"/>
      <w:u w:val="single"/>
    </w:rPr>
  </w:style>
  <w:style w:type="paragraph" w:customStyle="1" w:styleId="Bold1">
    <w:name w:val="Bold 1"/>
    <w:basedOn w:val="Normal"/>
    <w:next w:val="Normal"/>
    <w:qFormat/>
    <w:rsid w:val="00D11FB8"/>
    <w:rPr>
      <w:b/>
      <w:color w:val="00C600"/>
    </w:rPr>
  </w:style>
  <w:style w:type="table" w:customStyle="1" w:styleId="ChamonixPlain">
    <w:name w:val="Chamonix_Plain"/>
    <w:basedOn w:val="TableNormal"/>
    <w:uiPriority w:val="99"/>
    <w:rsid w:val="00662C5B"/>
    <w:tblPr>
      <w:tblStyleRowBandSize w:val="1"/>
      <w:tblBorders>
        <w:top w:val="single" w:sz="4" w:space="0" w:color="D9D9D9" w:themeColor="background1" w:themeShade="D9"/>
        <w:bottom w:val="single" w:sz="4" w:space="0" w:color="D9D9D9" w:themeColor="background1" w:themeShade="D9"/>
        <w:insideH w:val="single" w:sz="4" w:space="0" w:color="D9D9D9" w:themeColor="background1" w:themeShade="D9"/>
      </w:tblBorders>
    </w:tblPr>
    <w:tcPr>
      <w:tcMar>
        <w:top w:w="85" w:type="dxa"/>
      </w:tcMar>
    </w:tcPr>
    <w:tblStylePr w:type="firstRow">
      <w:rPr>
        <w:rFonts w:ascii="Yu Mincho" w:hAnsi="Yu Mincho"/>
        <w:b/>
      </w:rPr>
      <w:tblPr/>
      <w:tcPr>
        <w:tcBorders>
          <w:top w:val="single" w:sz="4" w:space="0" w:color="D9D9D9" w:themeColor="background1" w:themeShade="D9"/>
          <w:bottom w:val="single" w:sz="4" w:space="0" w:color="D9D9D9" w:themeColor="background1" w:themeShade="D9"/>
        </w:tcBorders>
      </w:tcPr>
    </w:tblStylePr>
    <w:tblStylePr w:type="lastRow">
      <w:rPr>
        <w:rFonts w:ascii="Yu Mincho" w:hAnsi="Yu Mincho"/>
        <w:b/>
        <w:color w:val="156082" w:themeColor="accent1"/>
      </w:rPr>
      <w:tblPr/>
      <w:tcPr>
        <w:tcBorders>
          <w:top w:val="double" w:sz="4" w:space="0" w:color="D9D9D9" w:themeColor="background1" w:themeShade="D9"/>
          <w:bottom w:val="double" w:sz="4" w:space="0" w:color="D9D9D9" w:themeColor="background1" w:themeShade="D9"/>
        </w:tcBorders>
      </w:tcPr>
    </w:tblStylePr>
    <w:tblStylePr w:type="firstCol">
      <w:rPr>
        <w:rFonts w:ascii="Yu Mincho" w:hAnsi="Yu Mincho"/>
      </w:rPr>
    </w:tblStylePr>
    <w:tblStylePr w:type="lastCol">
      <w:rPr>
        <w:rFonts w:ascii="Yu Mincho" w:hAnsi="Yu Mincho"/>
      </w:rPr>
    </w:tblStylePr>
    <w:tblStylePr w:type="band1Horz">
      <w:tblPr/>
      <w:tcPr>
        <w:shd w:val="clear" w:color="auto" w:fill="F2F2F2" w:themeFill="background1" w:themeFillShade="F2"/>
      </w:tcPr>
    </w:tblStylePr>
  </w:style>
  <w:style w:type="paragraph" w:customStyle="1" w:styleId="Bold2">
    <w:name w:val="Bold 2"/>
    <w:basedOn w:val="Bold1"/>
    <w:qFormat/>
    <w:rsid w:val="00D11FB8"/>
    <w:rPr>
      <w:color w:val="023F3F"/>
    </w:rPr>
  </w:style>
  <w:style w:type="paragraph" w:styleId="ListBullet">
    <w:name w:val="List Bullet"/>
    <w:basedOn w:val="Normal"/>
    <w:uiPriority w:val="99"/>
    <w:unhideWhenUsed/>
    <w:qFormat/>
    <w:rsid w:val="00D11FB8"/>
    <w:pPr>
      <w:contextualSpacing/>
    </w:pPr>
  </w:style>
  <w:style w:type="paragraph" w:styleId="ListBullet3">
    <w:name w:val="List Bullet 3"/>
    <w:basedOn w:val="Normal"/>
    <w:uiPriority w:val="99"/>
    <w:unhideWhenUsed/>
    <w:rsid w:val="00D11FB8"/>
    <w:pPr>
      <w:contextualSpacing/>
    </w:pPr>
  </w:style>
  <w:style w:type="paragraph" w:styleId="ListBullet2">
    <w:name w:val="List Bullet 2"/>
    <w:basedOn w:val="Normal"/>
    <w:uiPriority w:val="99"/>
    <w:unhideWhenUsed/>
    <w:rsid w:val="00D11FB8"/>
    <w:pPr>
      <w:contextualSpacing/>
    </w:pPr>
  </w:style>
  <w:style w:type="paragraph" w:styleId="ListNumber">
    <w:name w:val="List Number"/>
    <w:basedOn w:val="Normal"/>
    <w:uiPriority w:val="99"/>
    <w:unhideWhenUsed/>
    <w:rsid w:val="00D11FB8"/>
    <w:pPr>
      <w:numPr>
        <w:numId w:val="28"/>
      </w:numPr>
      <w:contextualSpacing/>
    </w:pPr>
  </w:style>
  <w:style w:type="table" w:styleId="TableGridLight">
    <w:name w:val="Grid Table Light"/>
    <w:basedOn w:val="TableNormal"/>
    <w:uiPriority w:val="40"/>
    <w:rsid w:val="00402B5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4">
    <w:name w:val="List Bullet 4"/>
    <w:basedOn w:val="Normal"/>
    <w:uiPriority w:val="99"/>
    <w:unhideWhenUsed/>
    <w:rsid w:val="00D11FB8"/>
    <w:pPr>
      <w:contextualSpacing/>
    </w:pPr>
  </w:style>
  <w:style w:type="paragraph" w:styleId="ListNumber2">
    <w:name w:val="List Number 2"/>
    <w:basedOn w:val="Normal"/>
    <w:uiPriority w:val="99"/>
    <w:unhideWhenUsed/>
    <w:rsid w:val="00D11FB8"/>
    <w:pPr>
      <w:numPr>
        <w:ilvl w:val="1"/>
        <w:numId w:val="28"/>
      </w:numPr>
      <w:contextualSpacing/>
    </w:pPr>
  </w:style>
  <w:style w:type="paragraph" w:styleId="ListNumber3">
    <w:name w:val="List Number 3"/>
    <w:basedOn w:val="Normal"/>
    <w:uiPriority w:val="99"/>
    <w:unhideWhenUsed/>
    <w:rsid w:val="00D11FB8"/>
    <w:pPr>
      <w:numPr>
        <w:ilvl w:val="2"/>
        <w:numId w:val="28"/>
      </w:numPr>
      <w:contextualSpacing/>
    </w:pPr>
  </w:style>
  <w:style w:type="paragraph" w:styleId="ListNumber4">
    <w:name w:val="List Number 4"/>
    <w:basedOn w:val="Normal"/>
    <w:uiPriority w:val="99"/>
    <w:unhideWhenUsed/>
    <w:rsid w:val="00C031D4"/>
    <w:pPr>
      <w:contextualSpacing/>
    </w:pPr>
  </w:style>
  <w:style w:type="paragraph" w:styleId="ListNumber5">
    <w:name w:val="List Number 5"/>
    <w:basedOn w:val="Normal"/>
    <w:uiPriority w:val="99"/>
    <w:unhideWhenUsed/>
    <w:rsid w:val="00C031D4"/>
    <w:pPr>
      <w:contextualSpacing/>
    </w:pPr>
  </w:style>
  <w:style w:type="numbering" w:customStyle="1" w:styleId="CurrentList1">
    <w:name w:val="Current List1"/>
    <w:uiPriority w:val="99"/>
    <w:rsid w:val="00D11FB8"/>
    <w:pPr>
      <w:numPr>
        <w:numId w:val="30"/>
      </w:numPr>
    </w:pPr>
  </w:style>
  <w:style w:type="numbering" w:customStyle="1" w:styleId="CurrentList2">
    <w:name w:val="Current List2"/>
    <w:uiPriority w:val="99"/>
    <w:rsid w:val="00D11FB8"/>
    <w:pPr>
      <w:numPr>
        <w:numId w:val="31"/>
      </w:numPr>
    </w:pPr>
  </w:style>
  <w:style w:type="character" w:styleId="IntenseEmphasis">
    <w:name w:val="Intense Emphasis"/>
    <w:basedOn w:val="DefaultParagraphFont"/>
    <w:uiPriority w:val="21"/>
    <w:qFormat/>
    <w:rsid w:val="00F93A64"/>
    <w:rPr>
      <w:i/>
      <w:iCs/>
      <w:color w:val="00C600"/>
    </w:rPr>
  </w:style>
  <w:style w:type="paragraph" w:styleId="Quote">
    <w:name w:val="Quote"/>
    <w:basedOn w:val="Normal"/>
    <w:next w:val="Normal"/>
    <w:link w:val="QuoteChar"/>
    <w:uiPriority w:val="29"/>
    <w:qFormat/>
    <w:rsid w:val="00F93A64"/>
    <w:pPr>
      <w:spacing w:before="200" w:after="160"/>
      <w:ind w:left="864" w:right="864"/>
      <w:jc w:val="center"/>
    </w:pPr>
    <w:rPr>
      <w:i/>
      <w:iCs/>
      <w:color w:val="00C600"/>
    </w:rPr>
  </w:style>
  <w:style w:type="character" w:customStyle="1" w:styleId="QuoteChar">
    <w:name w:val="Quote Char"/>
    <w:basedOn w:val="DefaultParagraphFont"/>
    <w:link w:val="Quote"/>
    <w:uiPriority w:val="29"/>
    <w:rsid w:val="00F93A64"/>
    <w:rPr>
      <w:i/>
      <w:iCs/>
      <w:color w:val="00C600"/>
    </w:rPr>
  </w:style>
  <w:style w:type="character" w:styleId="FollowedHyperlink">
    <w:name w:val="FollowedHyperlink"/>
    <w:basedOn w:val="DefaultParagraphFont"/>
    <w:uiPriority w:val="99"/>
    <w:semiHidden/>
    <w:unhideWhenUsed/>
    <w:rsid w:val="00F93A64"/>
    <w:rPr>
      <w:color w:val="023F3F"/>
      <w:u w:val="single"/>
    </w:rPr>
  </w:style>
  <w:style w:type="paragraph" w:styleId="ListParagraph">
    <w:name w:val="List Paragraph"/>
    <w:basedOn w:val="Normal"/>
    <w:uiPriority w:val="34"/>
    <w:qFormat/>
    <w:rsid w:val="0034390C"/>
    <w:pPr>
      <w:spacing w:before="0" w:after="160" w:line="278" w:lineRule="auto"/>
      <w:ind w:left="720"/>
      <w:contextualSpacing/>
    </w:pPr>
    <w:rPr>
      <w:rFonts w:asciiTheme="minorHAnsi" w:hAnsiTheme="minorHAnsi" w:cstheme="minorBidi"/>
      <w:color w:val="auto"/>
      <w:kern w:val="2"/>
      <w:sz w:val="24"/>
      <w14:ligatures w14:val="standardContextual"/>
    </w:rPr>
  </w:style>
  <w:style w:type="paragraph" w:styleId="Subtitle">
    <w:name w:val="Subtitle"/>
    <w:basedOn w:val="Normal"/>
    <w:next w:val="Normal"/>
    <w:link w:val="SubtitleChar"/>
    <w:uiPriority w:val="11"/>
    <w:qFormat/>
    <w:rsid w:val="00A52817"/>
    <w:pPr>
      <w:numPr>
        <w:ilvl w:val="1"/>
      </w:numPr>
      <w:spacing w:before="0"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A52817"/>
    <w:rPr>
      <w:rFonts w:asciiTheme="minorHAnsi" w:eastAsiaTheme="majorEastAsia" w:hAnsiTheme="minorHAnsi" w:cstheme="majorBidi"/>
      <w:color w:val="595959" w:themeColor="text1" w:themeTint="A6"/>
      <w:spacing w:val="15"/>
      <w:kern w:val="2"/>
      <w:sz w:val="28"/>
      <w:szCs w:val="28"/>
      <w:lang w:val="en-AU"/>
      <w14:ligatures w14:val="standardContextual"/>
    </w:rPr>
  </w:style>
  <w:style w:type="character" w:styleId="CommentReference">
    <w:name w:val="annotation reference"/>
    <w:basedOn w:val="DefaultParagraphFont"/>
    <w:uiPriority w:val="99"/>
    <w:semiHidden/>
    <w:unhideWhenUsed/>
    <w:rsid w:val="00D765A0"/>
    <w:rPr>
      <w:sz w:val="16"/>
      <w:szCs w:val="16"/>
    </w:rPr>
  </w:style>
  <w:style w:type="paragraph" w:styleId="CommentText">
    <w:name w:val="annotation text"/>
    <w:basedOn w:val="Normal"/>
    <w:link w:val="CommentTextChar"/>
    <w:uiPriority w:val="99"/>
    <w:unhideWhenUsed/>
    <w:rsid w:val="00D765A0"/>
    <w:pPr>
      <w:spacing w:before="0" w:after="160" w:line="240" w:lineRule="auto"/>
    </w:pPr>
    <w:rPr>
      <w:rFonts w:asciiTheme="minorHAnsi" w:hAnsiTheme="minorHAnsi" w:cstheme="minorBidi"/>
      <w:color w:val="auto"/>
      <w:kern w:val="2"/>
      <w:sz w:val="20"/>
      <w:szCs w:val="20"/>
      <w14:ligatures w14:val="standardContextual"/>
    </w:rPr>
  </w:style>
  <w:style w:type="character" w:customStyle="1" w:styleId="CommentTextChar">
    <w:name w:val="Comment Text Char"/>
    <w:basedOn w:val="DefaultParagraphFont"/>
    <w:link w:val="CommentText"/>
    <w:uiPriority w:val="99"/>
    <w:rsid w:val="00D765A0"/>
    <w:rPr>
      <w:rFonts w:asciiTheme="minorHAnsi" w:hAnsiTheme="minorHAnsi" w:cstheme="minorBidi"/>
      <w:color w:val="auto"/>
      <w:kern w:val="2"/>
      <w:sz w:val="20"/>
      <w:szCs w:val="20"/>
      <w:lang w:val="en-AU"/>
      <w14:ligatures w14:val="standardContextual"/>
    </w:rPr>
  </w:style>
  <w:style w:type="paragraph" w:styleId="CommentSubject">
    <w:name w:val="annotation subject"/>
    <w:basedOn w:val="CommentText"/>
    <w:next w:val="CommentText"/>
    <w:link w:val="CommentSubjectChar"/>
    <w:uiPriority w:val="99"/>
    <w:semiHidden/>
    <w:unhideWhenUsed/>
    <w:rsid w:val="00734F07"/>
    <w:pPr>
      <w:spacing w:before="120" w:after="120"/>
    </w:pPr>
    <w:rPr>
      <w:rFonts w:ascii="Aptos" w:hAnsi="Aptos" w:cs="Times New Roman (Body CS)"/>
      <w:b/>
      <w:bCs/>
      <w:color w:val="023F3F"/>
      <w:kern w:val="0"/>
      <w14:ligatures w14:val="none"/>
    </w:rPr>
  </w:style>
  <w:style w:type="character" w:customStyle="1" w:styleId="CommentSubjectChar">
    <w:name w:val="Comment Subject Char"/>
    <w:basedOn w:val="CommentTextChar"/>
    <w:link w:val="CommentSubject"/>
    <w:uiPriority w:val="99"/>
    <w:semiHidden/>
    <w:rsid w:val="00734F07"/>
    <w:rPr>
      <w:rFonts w:asciiTheme="minorHAnsi" w:hAnsiTheme="minorHAnsi" w:cstheme="minorBidi"/>
      <w:b/>
      <w:bCs/>
      <w:color w:val="auto"/>
      <w:kern w:val="2"/>
      <w:sz w:val="20"/>
      <w:szCs w:val="20"/>
      <w:lang w:val="en-AU"/>
      <w14:ligatures w14:val="standardContextual"/>
    </w:rPr>
  </w:style>
  <w:style w:type="character" w:styleId="UnresolvedMention">
    <w:name w:val="Unresolved Mention"/>
    <w:basedOn w:val="DefaultParagraphFont"/>
    <w:uiPriority w:val="99"/>
    <w:rsid w:val="0040662D"/>
    <w:rPr>
      <w:color w:val="605E5C"/>
      <w:shd w:val="clear" w:color="auto" w:fill="E1DFDD"/>
    </w:rPr>
  </w:style>
  <w:style w:type="paragraph" w:styleId="Revision">
    <w:name w:val="Revision"/>
    <w:hidden/>
    <w:uiPriority w:val="99"/>
    <w:semiHidden/>
    <w:rsid w:val="00B82AC2"/>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973988">
      <w:bodyDiv w:val="1"/>
      <w:marLeft w:val="0"/>
      <w:marRight w:val="0"/>
      <w:marTop w:val="0"/>
      <w:marBottom w:val="0"/>
      <w:divBdr>
        <w:top w:val="none" w:sz="0" w:space="0" w:color="auto"/>
        <w:left w:val="none" w:sz="0" w:space="0" w:color="auto"/>
        <w:bottom w:val="none" w:sz="0" w:space="0" w:color="auto"/>
        <w:right w:val="none" w:sz="0" w:space="0" w:color="auto"/>
      </w:divBdr>
    </w:div>
    <w:div w:id="106899825">
      <w:bodyDiv w:val="1"/>
      <w:marLeft w:val="0"/>
      <w:marRight w:val="0"/>
      <w:marTop w:val="0"/>
      <w:marBottom w:val="0"/>
      <w:divBdr>
        <w:top w:val="none" w:sz="0" w:space="0" w:color="auto"/>
        <w:left w:val="none" w:sz="0" w:space="0" w:color="auto"/>
        <w:bottom w:val="none" w:sz="0" w:space="0" w:color="auto"/>
        <w:right w:val="none" w:sz="0" w:space="0" w:color="auto"/>
      </w:divBdr>
    </w:div>
    <w:div w:id="347831987">
      <w:bodyDiv w:val="1"/>
      <w:marLeft w:val="0"/>
      <w:marRight w:val="0"/>
      <w:marTop w:val="0"/>
      <w:marBottom w:val="0"/>
      <w:divBdr>
        <w:top w:val="none" w:sz="0" w:space="0" w:color="auto"/>
        <w:left w:val="none" w:sz="0" w:space="0" w:color="auto"/>
        <w:bottom w:val="none" w:sz="0" w:space="0" w:color="auto"/>
        <w:right w:val="none" w:sz="0" w:space="0" w:color="auto"/>
      </w:divBdr>
    </w:div>
    <w:div w:id="547689233">
      <w:bodyDiv w:val="1"/>
      <w:marLeft w:val="0"/>
      <w:marRight w:val="0"/>
      <w:marTop w:val="0"/>
      <w:marBottom w:val="0"/>
      <w:divBdr>
        <w:top w:val="none" w:sz="0" w:space="0" w:color="auto"/>
        <w:left w:val="none" w:sz="0" w:space="0" w:color="auto"/>
        <w:bottom w:val="none" w:sz="0" w:space="0" w:color="auto"/>
        <w:right w:val="none" w:sz="0" w:space="0" w:color="auto"/>
      </w:divBdr>
    </w:div>
    <w:div w:id="853373911">
      <w:bodyDiv w:val="1"/>
      <w:marLeft w:val="0"/>
      <w:marRight w:val="0"/>
      <w:marTop w:val="0"/>
      <w:marBottom w:val="0"/>
      <w:divBdr>
        <w:top w:val="none" w:sz="0" w:space="0" w:color="auto"/>
        <w:left w:val="none" w:sz="0" w:space="0" w:color="auto"/>
        <w:bottom w:val="none" w:sz="0" w:space="0" w:color="auto"/>
        <w:right w:val="none" w:sz="0" w:space="0" w:color="auto"/>
      </w:divBdr>
    </w:div>
    <w:div w:id="1175147362">
      <w:bodyDiv w:val="1"/>
      <w:marLeft w:val="0"/>
      <w:marRight w:val="0"/>
      <w:marTop w:val="0"/>
      <w:marBottom w:val="0"/>
      <w:divBdr>
        <w:top w:val="none" w:sz="0" w:space="0" w:color="auto"/>
        <w:left w:val="none" w:sz="0" w:space="0" w:color="auto"/>
        <w:bottom w:val="none" w:sz="0" w:space="0" w:color="auto"/>
        <w:right w:val="none" w:sz="0" w:space="0" w:color="auto"/>
      </w:divBdr>
    </w:div>
    <w:div w:id="1224177555">
      <w:bodyDiv w:val="1"/>
      <w:marLeft w:val="0"/>
      <w:marRight w:val="0"/>
      <w:marTop w:val="0"/>
      <w:marBottom w:val="0"/>
      <w:divBdr>
        <w:top w:val="none" w:sz="0" w:space="0" w:color="auto"/>
        <w:left w:val="none" w:sz="0" w:space="0" w:color="auto"/>
        <w:bottom w:val="none" w:sz="0" w:space="0" w:color="auto"/>
        <w:right w:val="none" w:sz="0" w:space="0" w:color="auto"/>
      </w:divBdr>
    </w:div>
    <w:div w:id="1739475468">
      <w:bodyDiv w:val="1"/>
      <w:marLeft w:val="0"/>
      <w:marRight w:val="0"/>
      <w:marTop w:val="0"/>
      <w:marBottom w:val="0"/>
      <w:divBdr>
        <w:top w:val="none" w:sz="0" w:space="0" w:color="auto"/>
        <w:left w:val="none" w:sz="0" w:space="0" w:color="auto"/>
        <w:bottom w:val="none" w:sz="0" w:space="0" w:color="auto"/>
        <w:right w:val="none" w:sz="0" w:space="0" w:color="auto"/>
      </w:divBdr>
    </w:div>
    <w:div w:id="1902401488">
      <w:bodyDiv w:val="1"/>
      <w:marLeft w:val="0"/>
      <w:marRight w:val="0"/>
      <w:marTop w:val="0"/>
      <w:marBottom w:val="0"/>
      <w:divBdr>
        <w:top w:val="none" w:sz="0" w:space="0" w:color="auto"/>
        <w:left w:val="none" w:sz="0" w:space="0" w:color="auto"/>
        <w:bottom w:val="none" w:sz="0" w:space="0" w:color="auto"/>
        <w:right w:val="none" w:sz="0" w:space="0" w:color="auto"/>
      </w:divBdr>
    </w:div>
    <w:div w:id="1981617898">
      <w:bodyDiv w:val="1"/>
      <w:marLeft w:val="0"/>
      <w:marRight w:val="0"/>
      <w:marTop w:val="0"/>
      <w:marBottom w:val="0"/>
      <w:divBdr>
        <w:top w:val="none" w:sz="0" w:space="0" w:color="auto"/>
        <w:left w:val="none" w:sz="0" w:space="0" w:color="auto"/>
        <w:bottom w:val="none" w:sz="0" w:space="0" w:color="auto"/>
        <w:right w:val="none" w:sz="0" w:space="0" w:color="auto"/>
      </w:divBdr>
    </w:div>
    <w:div w:id="2013485746">
      <w:bodyDiv w:val="1"/>
      <w:marLeft w:val="0"/>
      <w:marRight w:val="0"/>
      <w:marTop w:val="0"/>
      <w:marBottom w:val="0"/>
      <w:divBdr>
        <w:top w:val="none" w:sz="0" w:space="0" w:color="auto"/>
        <w:left w:val="none" w:sz="0" w:space="0" w:color="auto"/>
        <w:bottom w:val="none" w:sz="0" w:space="0" w:color="auto"/>
        <w:right w:val="none" w:sz="0" w:space="0" w:color="auto"/>
      </w:divBdr>
    </w:div>
    <w:div w:id="2028286742">
      <w:bodyDiv w:val="1"/>
      <w:marLeft w:val="0"/>
      <w:marRight w:val="0"/>
      <w:marTop w:val="0"/>
      <w:marBottom w:val="0"/>
      <w:divBdr>
        <w:top w:val="none" w:sz="0" w:space="0" w:color="auto"/>
        <w:left w:val="none" w:sz="0" w:space="0" w:color="auto"/>
        <w:bottom w:val="none" w:sz="0" w:space="0" w:color="auto"/>
        <w:right w:val="none" w:sz="0" w:space="0" w:color="auto"/>
      </w:divBdr>
    </w:div>
    <w:div w:id="2113044273">
      <w:bodyDiv w:val="1"/>
      <w:marLeft w:val="0"/>
      <w:marRight w:val="0"/>
      <w:marTop w:val="0"/>
      <w:marBottom w:val="0"/>
      <w:divBdr>
        <w:top w:val="none" w:sz="0" w:space="0" w:color="auto"/>
        <w:left w:val="none" w:sz="0" w:space="0" w:color="auto"/>
        <w:bottom w:val="none" w:sz="0" w:space="0" w:color="auto"/>
        <w:right w:val="none" w:sz="0" w:space="0" w:color="auto"/>
      </w:divBdr>
    </w:div>
    <w:div w:id="212345612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comments" Target="comments.xml"/><Relationship Id="rId42" Type="http://schemas.openxmlformats.org/officeDocument/2006/relationships/hyperlink" Target="http://eecsbwfe02:5000/default.aspx" TargetMode="External"/><Relationship Id="rId47" Type="http://schemas.openxmlformats.org/officeDocument/2006/relationships/image" Target="media/image26.png"/><Relationship Id="rId63" Type="http://schemas.openxmlformats.org/officeDocument/2006/relationships/image" Target="media/image37.emf"/><Relationship Id="rId68" Type="http://schemas.openxmlformats.org/officeDocument/2006/relationships/package" Target="embeddings/Microsoft_Word_Document3.docx"/><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0.png"/><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learn.microsoft.com/en-us/sharepoint/technical-reference/technical-diagrams" TargetMode="External"/><Relationship Id="rId66" Type="http://schemas.openxmlformats.org/officeDocument/2006/relationships/package" Target="embeddings/Microsoft_Word_Document2.docx"/><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6.emf"/><Relationship Id="rId19" Type="http://schemas.openxmlformats.org/officeDocument/2006/relationships/header" Target="header3.xml"/><Relationship Id="rId14" Type="http://schemas.openxmlformats.org/officeDocument/2006/relationships/image" Target="media/image20.svg"/><Relationship Id="rId22" Type="http://schemas.microsoft.com/office/2011/relationships/commentsExtended" Target="commentsExtended.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oleObject" Target="embeddings/oleObject1.bin"/><Relationship Id="rId64" Type="http://schemas.openxmlformats.org/officeDocument/2006/relationships/package" Target="embeddings/Microsoft_Word_Document1.docx"/><Relationship Id="rId69"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5.emf"/><Relationship Id="rId67" Type="http://schemas.openxmlformats.org/officeDocument/2006/relationships/image" Target="media/image39.emf"/><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package" Target="embeddings/Microsoft_Word_Document.docx"/><Relationship Id="rId70" Type="http://schemas.openxmlformats.org/officeDocument/2006/relationships/header" Target="header5.xml"/><Relationship Id="rId75"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microsoft.com/office/2016/09/relationships/commentsIds" Target="commentsIds.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eecsrsb2019-teams.sa.gov.au/Corporate/inform/Maintenance/SharePoint%20OS%20Maintanence/SP%20Health%20Check%20November%202024/SharePoint%20DB%20Shrink%20Tasks.docx"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hyperlink" Target="https://learn.microsoft.com/en-us/sharepoint/install/software-boundaries-limits-2019" TargetMode="External"/><Relationship Id="rId52" Type="http://schemas.openxmlformats.org/officeDocument/2006/relationships/image" Target="media/image31.png"/><Relationship Id="rId60" Type="http://schemas.openxmlformats.org/officeDocument/2006/relationships/oleObject" Target="embeddings/oleObject2.bin"/><Relationship Id="rId65" Type="http://schemas.openxmlformats.org/officeDocument/2006/relationships/image" Target="media/image38.emf"/><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10.png"/><Relationship Id="rId18" Type="http://schemas.openxmlformats.org/officeDocument/2006/relationships/footer" Target="footer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emf"/><Relationship Id="rId7" Type="http://schemas.openxmlformats.org/officeDocument/2006/relationships/settings" Target="settings.xml"/><Relationship Id="rId71" Type="http://schemas.openxmlformats.org/officeDocument/2006/relationships/header" Target="header6.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 Id="rId6"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wan_Chamonix\OneDrive%20-%20Chamonix\Projects\ESB\Final\Chamonix_DocumentTemplate_UpdatedAug2024.dotx" TargetMode="External"/></Relationships>
</file>

<file path=word/documenttasks/documenttasks1.xml><?xml version="1.0" encoding="utf-8"?>
<t:Tasks xmlns:t="http://schemas.microsoft.com/office/tasks/2019/documenttasks" xmlns:oel="http://schemas.microsoft.com/office/2019/extlst">
  <t:Task id="{C0F46FFC-CA35-4DC6-BAE6-3164C6084B80}">
    <t:Anchor>
      <t:Comment id="1895515210"/>
    </t:Anchor>
    <t:History>
      <t:Event id="{0145AF26-F4D7-479E-BC01-D2D08984CB62}" time="2024-11-21T02:23:30.909Z">
        <t:Attribution userId="S::andy.burman@chamonix.com.au::9b708c93-e494-4693-b07f-28b5fc73f3e4" userProvider="AD" userName="Andy Burman"/>
        <t:Anchor>
          <t:Comment id="1895515210"/>
        </t:Anchor>
        <t:Create/>
      </t:Event>
      <t:Event id="{52C35A9D-B48A-4BA6-BB64-3E25AE984193}" time="2024-11-21T02:23:30.909Z">
        <t:Attribution userId="S::andy.burman@chamonix.com.au::9b708c93-e494-4693-b07f-28b5fc73f3e4" userProvider="AD" userName="Andy Burman"/>
        <t:Anchor>
          <t:Comment id="1895515210"/>
        </t:Anchor>
        <t:Assign userId="S::ruwan.siriwardana@chamonix.com.au::33d48b9c-94fe-44f3-9e07-56b7d9d18c9d" userProvider="AD" userName="Ruwan De Silva Siriwardana"/>
      </t:Event>
      <t:Event id="{3A2977C2-FD61-425C-B3C4-24DE11285F3B}" time="2024-11-21T02:23:30.909Z">
        <t:Attribution userId="S::andy.burman@chamonix.com.au::9b708c93-e494-4693-b07f-28b5fc73f3e4" userProvider="AD" userName="Andy Burman"/>
        <t:Anchor>
          <t:Comment id="1895515210"/>
        </t:Anchor>
        <t:SetTitle title="@Ruwan De Silva Siriwardana can you add detail here"/>
      </t:Event>
      <t:Event id="{DF78C816-7D2C-4980-9938-A2218CBB6539}" time="2024-11-21T03:38:51.147Z">
        <t:Attribution userId="S::ruwan.siriwardana@chamonix.com.au::33d48b9c-94fe-44f3-9e07-56b7d9d18c9d" userProvider="AD" userName="Ruwan De Silva Siriwardana"/>
        <t:Progress percentComplete="100"/>
      </t:Event>
    </t:History>
  </t:Task>
  <t:Task id="{89D28171-522C-490B-82D0-D3BB9E02A90A}">
    <t:Anchor>
      <t:Comment id="1342469027"/>
    </t:Anchor>
    <t:History>
      <t:Event id="{24542319-D5E1-4115-A0D5-4263540076C1}" time="2024-11-21T02:28:39.219Z">
        <t:Attribution userId="S::andy.burman@chamonix.com.au::9b708c93-e494-4693-b07f-28b5fc73f3e4" userProvider="AD" userName="Andy Burman"/>
        <t:Anchor>
          <t:Comment id="1342469027"/>
        </t:Anchor>
        <t:Create/>
      </t:Event>
      <t:Event id="{3A37ACE0-D57B-4B01-8389-286649EB1791}" time="2024-11-21T02:28:39.219Z">
        <t:Attribution userId="S::andy.burman@chamonix.com.au::9b708c93-e494-4693-b07f-28b5fc73f3e4" userProvider="AD" userName="Andy Burman"/>
        <t:Anchor>
          <t:Comment id="1342469027"/>
        </t:Anchor>
        <t:Assign userId="S::ruwan.siriwardana@chamonix.com.au::33d48b9c-94fe-44f3-9e07-56b7d9d18c9d" userProvider="AD" userName="Ruwan De Silva Siriwardana"/>
      </t:Event>
      <t:Event id="{C3E7F0DA-6EFD-4F0B-8731-27FBE1CD8F32}" time="2024-11-21T02:28:39.219Z">
        <t:Attribution userId="S::andy.burman@chamonix.com.au::9b708c93-e494-4693-b07f-28b5fc73f3e4" userProvider="AD" userName="Andy Burman"/>
        <t:Anchor>
          <t:Comment id="1342469027"/>
        </t:Anchor>
        <t:SetTitle title="@Ruwan De Silva Siriwardana can we add some detail about not being able to test this as we only have a production environment and no non-production and as such we would be risk averse to do this!"/>
      </t:Event>
      <t:Event id="{0CFF4147-7C96-49C3-AC00-D3BA8A931582}" time="2024-11-21T03:38:01.666Z">
        <t:Attribution userId="S::ruwan.siriwardana@chamonix.com.au::33d48b9c-94fe-44f3-9e07-56b7d9d18c9d" userProvider="AD" userName="Ruwan De Silva Siriwardana"/>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23cf29c-13b2-410b-8843-37ebf8ba29e7">
      <Terms xmlns="http://schemas.microsoft.com/office/infopath/2007/PartnerControls"/>
    </lcf76f155ced4ddcb4097134ff3c332f>
    <TaxCatchAll xmlns="193be1b7-60d7-4b5f-989b-e2eff3aaa08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E8CE3F34817F4C80A077DA9498A1D2" ma:contentTypeVersion="11" ma:contentTypeDescription="Create a new document." ma:contentTypeScope="" ma:versionID="e00f27c7fb4af300838adbf404cfd05e">
  <xsd:schema xmlns:xsd="http://www.w3.org/2001/XMLSchema" xmlns:xs="http://www.w3.org/2001/XMLSchema" xmlns:p="http://schemas.microsoft.com/office/2006/metadata/properties" xmlns:ns2="123cf29c-13b2-410b-8843-37ebf8ba29e7" xmlns:ns3="193be1b7-60d7-4b5f-989b-e2eff3aaa084" targetNamespace="http://schemas.microsoft.com/office/2006/metadata/properties" ma:root="true" ma:fieldsID="f09ebf319a92666b59b8a2cf215e8291" ns2:_="" ns3:_="">
    <xsd:import namespace="123cf29c-13b2-410b-8843-37ebf8ba29e7"/>
    <xsd:import namespace="193be1b7-60d7-4b5f-989b-e2eff3aaa084"/>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3cf29c-13b2-410b-8843-37ebf8ba29e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f9f3b9be-8cb2-4fb3-b1d3-ac022ef9cc4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3be1b7-60d7-4b5f-989b-e2eff3aaa08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75d576a4-a529-4c2b-86a6-661229f50e9d}" ma:internalName="TaxCatchAll" ma:showField="CatchAllData" ma:web="193be1b7-60d7-4b5f-989b-e2eff3aaa08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E5B292-90FD-4E7A-B298-FC17E6D6E584}">
  <ds:schemaRefs>
    <ds:schemaRef ds:uri="http://schemas.microsoft.com/office/2006/metadata/properties"/>
    <ds:schemaRef ds:uri="http://schemas.microsoft.com/office/infopath/2007/PartnerControls"/>
    <ds:schemaRef ds:uri="123cf29c-13b2-410b-8843-37ebf8ba29e7"/>
    <ds:schemaRef ds:uri="193be1b7-60d7-4b5f-989b-e2eff3aaa084"/>
  </ds:schemaRefs>
</ds:datastoreItem>
</file>

<file path=customXml/itemProps2.xml><?xml version="1.0" encoding="utf-8"?>
<ds:datastoreItem xmlns:ds="http://schemas.openxmlformats.org/officeDocument/2006/customXml" ds:itemID="{8E128E98-F264-584F-9934-0A5AF142F408}">
  <ds:schemaRefs>
    <ds:schemaRef ds:uri="http://schemas.openxmlformats.org/officeDocument/2006/bibliography"/>
  </ds:schemaRefs>
</ds:datastoreItem>
</file>

<file path=customXml/itemProps3.xml><?xml version="1.0" encoding="utf-8"?>
<ds:datastoreItem xmlns:ds="http://schemas.openxmlformats.org/officeDocument/2006/customXml" ds:itemID="{263967D8-E5D5-4F5E-A93A-E9E4E5A787F0}">
  <ds:schemaRefs>
    <ds:schemaRef ds:uri="http://schemas.microsoft.com/sharepoint/v3/contenttype/forms"/>
  </ds:schemaRefs>
</ds:datastoreItem>
</file>

<file path=customXml/itemProps4.xml><?xml version="1.0" encoding="utf-8"?>
<ds:datastoreItem xmlns:ds="http://schemas.openxmlformats.org/officeDocument/2006/customXml" ds:itemID="{1F03D6D9-86FB-453C-A0C5-D82285FD02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3cf29c-13b2-410b-8843-37ebf8ba29e7"/>
    <ds:schemaRef ds:uri="193be1b7-60d7-4b5f-989b-e2eff3aaa0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Chamonix_DocumentTemplate_UpdatedAug2024</Template>
  <TotalTime>32</TotalTime>
  <Pages>44</Pages>
  <Words>6589</Words>
  <Characters>37560</Characters>
  <Application>Microsoft Office Word</Application>
  <DocSecurity>0</DocSecurity>
  <Lines>313</Lines>
  <Paragraphs>88</Paragraphs>
  <ScaleCrop>false</ScaleCrop>
  <Company/>
  <LinksUpToDate>false</LinksUpToDate>
  <CharactersWithSpaces>44061</CharactersWithSpaces>
  <SharedDoc>false</SharedDoc>
  <HLinks>
    <vt:vector size="510" baseType="variant">
      <vt:variant>
        <vt:i4>8126579</vt:i4>
      </vt:variant>
      <vt:variant>
        <vt:i4>483</vt:i4>
      </vt:variant>
      <vt:variant>
        <vt:i4>0</vt:i4>
      </vt:variant>
      <vt:variant>
        <vt:i4>5</vt:i4>
      </vt:variant>
      <vt:variant>
        <vt:lpwstr>https://learn.microsoft.com/en-us/sharepoint/technical-reference/technical-diagrams</vt:lpwstr>
      </vt:variant>
      <vt:variant>
        <vt:lpwstr/>
      </vt:variant>
      <vt:variant>
        <vt:i4>3276926</vt:i4>
      </vt:variant>
      <vt:variant>
        <vt:i4>480</vt:i4>
      </vt:variant>
      <vt:variant>
        <vt:i4>0</vt:i4>
      </vt:variant>
      <vt:variant>
        <vt:i4>5</vt:i4>
      </vt:variant>
      <vt:variant>
        <vt:lpwstr>http://eecsrsb2019-teams.sa.gov.au/Corporate/inform/Maintenance/SharePoint OS Maintanence/SP Health Check November 2024/SharePoint DB Shrink Tasks.docx</vt:lpwstr>
      </vt:variant>
      <vt:variant>
        <vt:lpwstr/>
      </vt:variant>
      <vt:variant>
        <vt:i4>655434</vt:i4>
      </vt:variant>
      <vt:variant>
        <vt:i4>474</vt:i4>
      </vt:variant>
      <vt:variant>
        <vt:i4>0</vt:i4>
      </vt:variant>
      <vt:variant>
        <vt:i4>5</vt:i4>
      </vt:variant>
      <vt:variant>
        <vt:lpwstr>https://learn.microsoft.com/en-us/sharepoint/install/software-boundaries-limits-2019</vt:lpwstr>
      </vt:variant>
      <vt:variant>
        <vt:lpwstr/>
      </vt:variant>
      <vt:variant>
        <vt:i4>3211296</vt:i4>
      </vt:variant>
      <vt:variant>
        <vt:i4>471</vt:i4>
      </vt:variant>
      <vt:variant>
        <vt:i4>0</vt:i4>
      </vt:variant>
      <vt:variant>
        <vt:i4>5</vt:i4>
      </vt:variant>
      <vt:variant>
        <vt:lpwstr>http://eecsbwfe02:5000/default.aspx</vt:lpwstr>
      </vt:variant>
      <vt:variant>
        <vt:lpwstr/>
      </vt:variant>
      <vt:variant>
        <vt:i4>7536717</vt:i4>
      </vt:variant>
      <vt:variant>
        <vt:i4>468</vt:i4>
      </vt:variant>
      <vt:variant>
        <vt:i4>0</vt:i4>
      </vt:variant>
      <vt:variant>
        <vt:i4>5</vt:i4>
      </vt:variant>
      <vt:variant>
        <vt:lpwstr/>
      </vt:variant>
      <vt:variant>
        <vt:lpwstr>_Appendices</vt:lpwstr>
      </vt:variant>
      <vt:variant>
        <vt:i4>2359407</vt:i4>
      </vt:variant>
      <vt:variant>
        <vt:i4>462</vt:i4>
      </vt:variant>
      <vt:variant>
        <vt:i4>0</vt:i4>
      </vt:variant>
      <vt:variant>
        <vt:i4>5</vt:i4>
      </vt:variant>
      <vt:variant>
        <vt:lpwstr/>
      </vt:variant>
      <vt:variant>
        <vt:lpwstr>_Recommendations_1</vt:lpwstr>
      </vt:variant>
      <vt:variant>
        <vt:i4>7536717</vt:i4>
      </vt:variant>
      <vt:variant>
        <vt:i4>459</vt:i4>
      </vt:variant>
      <vt:variant>
        <vt:i4>0</vt:i4>
      </vt:variant>
      <vt:variant>
        <vt:i4>5</vt:i4>
      </vt:variant>
      <vt:variant>
        <vt:lpwstr/>
      </vt:variant>
      <vt:variant>
        <vt:lpwstr>_Appendices</vt:lpwstr>
      </vt:variant>
      <vt:variant>
        <vt:i4>2555919</vt:i4>
      </vt:variant>
      <vt:variant>
        <vt:i4>452</vt:i4>
      </vt:variant>
      <vt:variant>
        <vt:i4>0</vt:i4>
      </vt:variant>
      <vt:variant>
        <vt:i4>5</vt:i4>
      </vt:variant>
      <vt:variant>
        <vt:lpwstr/>
      </vt:variant>
      <vt:variant>
        <vt:lpwstr>_Toc1496731213</vt:lpwstr>
      </vt:variant>
      <vt:variant>
        <vt:i4>3014670</vt:i4>
      </vt:variant>
      <vt:variant>
        <vt:i4>446</vt:i4>
      </vt:variant>
      <vt:variant>
        <vt:i4>0</vt:i4>
      </vt:variant>
      <vt:variant>
        <vt:i4>5</vt:i4>
      </vt:variant>
      <vt:variant>
        <vt:lpwstr/>
      </vt:variant>
      <vt:variant>
        <vt:lpwstr>_Toc2104227997</vt:lpwstr>
      </vt:variant>
      <vt:variant>
        <vt:i4>2949122</vt:i4>
      </vt:variant>
      <vt:variant>
        <vt:i4>440</vt:i4>
      </vt:variant>
      <vt:variant>
        <vt:i4>0</vt:i4>
      </vt:variant>
      <vt:variant>
        <vt:i4>5</vt:i4>
      </vt:variant>
      <vt:variant>
        <vt:lpwstr/>
      </vt:variant>
      <vt:variant>
        <vt:lpwstr>_Toc1753166119</vt:lpwstr>
      </vt:variant>
      <vt:variant>
        <vt:i4>1245241</vt:i4>
      </vt:variant>
      <vt:variant>
        <vt:i4>434</vt:i4>
      </vt:variant>
      <vt:variant>
        <vt:i4>0</vt:i4>
      </vt:variant>
      <vt:variant>
        <vt:i4>5</vt:i4>
      </vt:variant>
      <vt:variant>
        <vt:lpwstr/>
      </vt:variant>
      <vt:variant>
        <vt:lpwstr>_Toc770173913</vt:lpwstr>
      </vt:variant>
      <vt:variant>
        <vt:i4>2293765</vt:i4>
      </vt:variant>
      <vt:variant>
        <vt:i4>428</vt:i4>
      </vt:variant>
      <vt:variant>
        <vt:i4>0</vt:i4>
      </vt:variant>
      <vt:variant>
        <vt:i4>5</vt:i4>
      </vt:variant>
      <vt:variant>
        <vt:lpwstr/>
      </vt:variant>
      <vt:variant>
        <vt:lpwstr>_Toc1615570606</vt:lpwstr>
      </vt:variant>
      <vt:variant>
        <vt:i4>2359301</vt:i4>
      </vt:variant>
      <vt:variant>
        <vt:i4>422</vt:i4>
      </vt:variant>
      <vt:variant>
        <vt:i4>0</vt:i4>
      </vt:variant>
      <vt:variant>
        <vt:i4>5</vt:i4>
      </vt:variant>
      <vt:variant>
        <vt:lpwstr/>
      </vt:variant>
      <vt:variant>
        <vt:lpwstr>_Toc1335747879</vt:lpwstr>
      </vt:variant>
      <vt:variant>
        <vt:i4>2686980</vt:i4>
      </vt:variant>
      <vt:variant>
        <vt:i4>416</vt:i4>
      </vt:variant>
      <vt:variant>
        <vt:i4>0</vt:i4>
      </vt:variant>
      <vt:variant>
        <vt:i4>5</vt:i4>
      </vt:variant>
      <vt:variant>
        <vt:lpwstr/>
      </vt:variant>
      <vt:variant>
        <vt:lpwstr>_Toc1199148153</vt:lpwstr>
      </vt:variant>
      <vt:variant>
        <vt:i4>2490375</vt:i4>
      </vt:variant>
      <vt:variant>
        <vt:i4>410</vt:i4>
      </vt:variant>
      <vt:variant>
        <vt:i4>0</vt:i4>
      </vt:variant>
      <vt:variant>
        <vt:i4>5</vt:i4>
      </vt:variant>
      <vt:variant>
        <vt:lpwstr/>
      </vt:variant>
      <vt:variant>
        <vt:lpwstr>_Toc1695349452</vt:lpwstr>
      </vt:variant>
      <vt:variant>
        <vt:i4>1572917</vt:i4>
      </vt:variant>
      <vt:variant>
        <vt:i4>404</vt:i4>
      </vt:variant>
      <vt:variant>
        <vt:i4>0</vt:i4>
      </vt:variant>
      <vt:variant>
        <vt:i4>5</vt:i4>
      </vt:variant>
      <vt:variant>
        <vt:lpwstr/>
      </vt:variant>
      <vt:variant>
        <vt:lpwstr>_Toc531723388</vt:lpwstr>
      </vt:variant>
      <vt:variant>
        <vt:i4>3014665</vt:i4>
      </vt:variant>
      <vt:variant>
        <vt:i4>398</vt:i4>
      </vt:variant>
      <vt:variant>
        <vt:i4>0</vt:i4>
      </vt:variant>
      <vt:variant>
        <vt:i4>5</vt:i4>
      </vt:variant>
      <vt:variant>
        <vt:lpwstr/>
      </vt:variant>
      <vt:variant>
        <vt:lpwstr>_Toc1209967165</vt:lpwstr>
      </vt:variant>
      <vt:variant>
        <vt:i4>1245236</vt:i4>
      </vt:variant>
      <vt:variant>
        <vt:i4>392</vt:i4>
      </vt:variant>
      <vt:variant>
        <vt:i4>0</vt:i4>
      </vt:variant>
      <vt:variant>
        <vt:i4>5</vt:i4>
      </vt:variant>
      <vt:variant>
        <vt:lpwstr/>
      </vt:variant>
      <vt:variant>
        <vt:lpwstr>_Toc700676441</vt:lpwstr>
      </vt:variant>
      <vt:variant>
        <vt:i4>3014666</vt:i4>
      </vt:variant>
      <vt:variant>
        <vt:i4>386</vt:i4>
      </vt:variant>
      <vt:variant>
        <vt:i4>0</vt:i4>
      </vt:variant>
      <vt:variant>
        <vt:i4>5</vt:i4>
      </vt:variant>
      <vt:variant>
        <vt:lpwstr/>
      </vt:variant>
      <vt:variant>
        <vt:lpwstr>_Toc2057847923</vt:lpwstr>
      </vt:variant>
      <vt:variant>
        <vt:i4>2097163</vt:i4>
      </vt:variant>
      <vt:variant>
        <vt:i4>380</vt:i4>
      </vt:variant>
      <vt:variant>
        <vt:i4>0</vt:i4>
      </vt:variant>
      <vt:variant>
        <vt:i4>5</vt:i4>
      </vt:variant>
      <vt:variant>
        <vt:lpwstr/>
      </vt:variant>
      <vt:variant>
        <vt:lpwstr>_Toc2104923535</vt:lpwstr>
      </vt:variant>
      <vt:variant>
        <vt:i4>1376313</vt:i4>
      </vt:variant>
      <vt:variant>
        <vt:i4>374</vt:i4>
      </vt:variant>
      <vt:variant>
        <vt:i4>0</vt:i4>
      </vt:variant>
      <vt:variant>
        <vt:i4>5</vt:i4>
      </vt:variant>
      <vt:variant>
        <vt:lpwstr/>
      </vt:variant>
      <vt:variant>
        <vt:lpwstr>_Toc535681167</vt:lpwstr>
      </vt:variant>
      <vt:variant>
        <vt:i4>1900603</vt:i4>
      </vt:variant>
      <vt:variant>
        <vt:i4>368</vt:i4>
      </vt:variant>
      <vt:variant>
        <vt:i4>0</vt:i4>
      </vt:variant>
      <vt:variant>
        <vt:i4>5</vt:i4>
      </vt:variant>
      <vt:variant>
        <vt:lpwstr/>
      </vt:variant>
      <vt:variant>
        <vt:lpwstr>_Toc780453950</vt:lpwstr>
      </vt:variant>
      <vt:variant>
        <vt:i4>2490372</vt:i4>
      </vt:variant>
      <vt:variant>
        <vt:i4>362</vt:i4>
      </vt:variant>
      <vt:variant>
        <vt:i4>0</vt:i4>
      </vt:variant>
      <vt:variant>
        <vt:i4>5</vt:i4>
      </vt:variant>
      <vt:variant>
        <vt:lpwstr/>
      </vt:variant>
      <vt:variant>
        <vt:lpwstr>_Toc1253212809</vt:lpwstr>
      </vt:variant>
      <vt:variant>
        <vt:i4>1048634</vt:i4>
      </vt:variant>
      <vt:variant>
        <vt:i4>356</vt:i4>
      </vt:variant>
      <vt:variant>
        <vt:i4>0</vt:i4>
      </vt:variant>
      <vt:variant>
        <vt:i4>5</vt:i4>
      </vt:variant>
      <vt:variant>
        <vt:lpwstr/>
      </vt:variant>
      <vt:variant>
        <vt:lpwstr>_Toc44955026</vt:lpwstr>
      </vt:variant>
      <vt:variant>
        <vt:i4>2097155</vt:i4>
      </vt:variant>
      <vt:variant>
        <vt:i4>350</vt:i4>
      </vt:variant>
      <vt:variant>
        <vt:i4>0</vt:i4>
      </vt:variant>
      <vt:variant>
        <vt:i4>5</vt:i4>
      </vt:variant>
      <vt:variant>
        <vt:lpwstr/>
      </vt:variant>
      <vt:variant>
        <vt:lpwstr>_Toc2140245527</vt:lpwstr>
      </vt:variant>
      <vt:variant>
        <vt:i4>1703997</vt:i4>
      </vt:variant>
      <vt:variant>
        <vt:i4>344</vt:i4>
      </vt:variant>
      <vt:variant>
        <vt:i4>0</vt:i4>
      </vt:variant>
      <vt:variant>
        <vt:i4>5</vt:i4>
      </vt:variant>
      <vt:variant>
        <vt:lpwstr/>
      </vt:variant>
      <vt:variant>
        <vt:lpwstr>_Toc199501503</vt:lpwstr>
      </vt:variant>
      <vt:variant>
        <vt:i4>2162701</vt:i4>
      </vt:variant>
      <vt:variant>
        <vt:i4>338</vt:i4>
      </vt:variant>
      <vt:variant>
        <vt:i4>0</vt:i4>
      </vt:variant>
      <vt:variant>
        <vt:i4>5</vt:i4>
      </vt:variant>
      <vt:variant>
        <vt:lpwstr/>
      </vt:variant>
      <vt:variant>
        <vt:lpwstr>_Toc2088708789</vt:lpwstr>
      </vt:variant>
      <vt:variant>
        <vt:i4>2293764</vt:i4>
      </vt:variant>
      <vt:variant>
        <vt:i4>332</vt:i4>
      </vt:variant>
      <vt:variant>
        <vt:i4>0</vt:i4>
      </vt:variant>
      <vt:variant>
        <vt:i4>5</vt:i4>
      </vt:variant>
      <vt:variant>
        <vt:lpwstr/>
      </vt:variant>
      <vt:variant>
        <vt:lpwstr>_Toc1316177620</vt:lpwstr>
      </vt:variant>
      <vt:variant>
        <vt:i4>1376309</vt:i4>
      </vt:variant>
      <vt:variant>
        <vt:i4>326</vt:i4>
      </vt:variant>
      <vt:variant>
        <vt:i4>0</vt:i4>
      </vt:variant>
      <vt:variant>
        <vt:i4>5</vt:i4>
      </vt:variant>
      <vt:variant>
        <vt:lpwstr/>
      </vt:variant>
      <vt:variant>
        <vt:lpwstr>_Toc904797125</vt:lpwstr>
      </vt:variant>
      <vt:variant>
        <vt:i4>2228233</vt:i4>
      </vt:variant>
      <vt:variant>
        <vt:i4>320</vt:i4>
      </vt:variant>
      <vt:variant>
        <vt:i4>0</vt:i4>
      </vt:variant>
      <vt:variant>
        <vt:i4>5</vt:i4>
      </vt:variant>
      <vt:variant>
        <vt:lpwstr/>
      </vt:variant>
      <vt:variant>
        <vt:lpwstr>_Toc2030213793</vt:lpwstr>
      </vt:variant>
      <vt:variant>
        <vt:i4>1310780</vt:i4>
      </vt:variant>
      <vt:variant>
        <vt:i4>314</vt:i4>
      </vt:variant>
      <vt:variant>
        <vt:i4>0</vt:i4>
      </vt:variant>
      <vt:variant>
        <vt:i4>5</vt:i4>
      </vt:variant>
      <vt:variant>
        <vt:lpwstr/>
      </vt:variant>
      <vt:variant>
        <vt:lpwstr>_Toc304093201</vt:lpwstr>
      </vt:variant>
      <vt:variant>
        <vt:i4>1507390</vt:i4>
      </vt:variant>
      <vt:variant>
        <vt:i4>308</vt:i4>
      </vt:variant>
      <vt:variant>
        <vt:i4>0</vt:i4>
      </vt:variant>
      <vt:variant>
        <vt:i4>5</vt:i4>
      </vt:variant>
      <vt:variant>
        <vt:lpwstr/>
      </vt:variant>
      <vt:variant>
        <vt:lpwstr>_Toc511930985</vt:lpwstr>
      </vt:variant>
      <vt:variant>
        <vt:i4>3014662</vt:i4>
      </vt:variant>
      <vt:variant>
        <vt:i4>302</vt:i4>
      </vt:variant>
      <vt:variant>
        <vt:i4>0</vt:i4>
      </vt:variant>
      <vt:variant>
        <vt:i4>5</vt:i4>
      </vt:variant>
      <vt:variant>
        <vt:lpwstr/>
      </vt:variant>
      <vt:variant>
        <vt:lpwstr>_Toc1128746044</vt:lpwstr>
      </vt:variant>
      <vt:variant>
        <vt:i4>1572925</vt:i4>
      </vt:variant>
      <vt:variant>
        <vt:i4>296</vt:i4>
      </vt:variant>
      <vt:variant>
        <vt:i4>0</vt:i4>
      </vt:variant>
      <vt:variant>
        <vt:i4>5</vt:i4>
      </vt:variant>
      <vt:variant>
        <vt:lpwstr/>
      </vt:variant>
      <vt:variant>
        <vt:lpwstr>_Toc498446547</vt:lpwstr>
      </vt:variant>
      <vt:variant>
        <vt:i4>3014664</vt:i4>
      </vt:variant>
      <vt:variant>
        <vt:i4>290</vt:i4>
      </vt:variant>
      <vt:variant>
        <vt:i4>0</vt:i4>
      </vt:variant>
      <vt:variant>
        <vt:i4>5</vt:i4>
      </vt:variant>
      <vt:variant>
        <vt:lpwstr/>
      </vt:variant>
      <vt:variant>
        <vt:lpwstr>_Toc1520390287</vt:lpwstr>
      </vt:variant>
      <vt:variant>
        <vt:i4>1769531</vt:i4>
      </vt:variant>
      <vt:variant>
        <vt:i4>284</vt:i4>
      </vt:variant>
      <vt:variant>
        <vt:i4>0</vt:i4>
      </vt:variant>
      <vt:variant>
        <vt:i4>5</vt:i4>
      </vt:variant>
      <vt:variant>
        <vt:lpwstr/>
      </vt:variant>
      <vt:variant>
        <vt:lpwstr>_Toc966945060</vt:lpwstr>
      </vt:variant>
      <vt:variant>
        <vt:i4>2359299</vt:i4>
      </vt:variant>
      <vt:variant>
        <vt:i4>278</vt:i4>
      </vt:variant>
      <vt:variant>
        <vt:i4>0</vt:i4>
      </vt:variant>
      <vt:variant>
        <vt:i4>5</vt:i4>
      </vt:variant>
      <vt:variant>
        <vt:lpwstr/>
      </vt:variant>
      <vt:variant>
        <vt:lpwstr>_Toc1550387638</vt:lpwstr>
      </vt:variant>
      <vt:variant>
        <vt:i4>1966130</vt:i4>
      </vt:variant>
      <vt:variant>
        <vt:i4>272</vt:i4>
      </vt:variant>
      <vt:variant>
        <vt:i4>0</vt:i4>
      </vt:variant>
      <vt:variant>
        <vt:i4>5</vt:i4>
      </vt:variant>
      <vt:variant>
        <vt:lpwstr/>
      </vt:variant>
      <vt:variant>
        <vt:lpwstr>_Toc148084397</vt:lpwstr>
      </vt:variant>
      <vt:variant>
        <vt:i4>2949127</vt:i4>
      </vt:variant>
      <vt:variant>
        <vt:i4>266</vt:i4>
      </vt:variant>
      <vt:variant>
        <vt:i4>0</vt:i4>
      </vt:variant>
      <vt:variant>
        <vt:i4>5</vt:i4>
      </vt:variant>
      <vt:variant>
        <vt:lpwstr/>
      </vt:variant>
      <vt:variant>
        <vt:lpwstr>_Toc1388911262</vt:lpwstr>
      </vt:variant>
      <vt:variant>
        <vt:i4>2949125</vt:i4>
      </vt:variant>
      <vt:variant>
        <vt:i4>260</vt:i4>
      </vt:variant>
      <vt:variant>
        <vt:i4>0</vt:i4>
      </vt:variant>
      <vt:variant>
        <vt:i4>5</vt:i4>
      </vt:variant>
      <vt:variant>
        <vt:lpwstr/>
      </vt:variant>
      <vt:variant>
        <vt:lpwstr>_Toc1238534665</vt:lpwstr>
      </vt:variant>
      <vt:variant>
        <vt:i4>2621440</vt:i4>
      </vt:variant>
      <vt:variant>
        <vt:i4>254</vt:i4>
      </vt:variant>
      <vt:variant>
        <vt:i4>0</vt:i4>
      </vt:variant>
      <vt:variant>
        <vt:i4>5</vt:i4>
      </vt:variant>
      <vt:variant>
        <vt:lpwstr/>
      </vt:variant>
      <vt:variant>
        <vt:lpwstr>_Toc1892239137</vt:lpwstr>
      </vt:variant>
      <vt:variant>
        <vt:i4>2162699</vt:i4>
      </vt:variant>
      <vt:variant>
        <vt:i4>248</vt:i4>
      </vt:variant>
      <vt:variant>
        <vt:i4>0</vt:i4>
      </vt:variant>
      <vt:variant>
        <vt:i4>5</vt:i4>
      </vt:variant>
      <vt:variant>
        <vt:lpwstr/>
      </vt:variant>
      <vt:variant>
        <vt:lpwstr>_Toc1093756424</vt:lpwstr>
      </vt:variant>
      <vt:variant>
        <vt:i4>2228231</vt:i4>
      </vt:variant>
      <vt:variant>
        <vt:i4>242</vt:i4>
      </vt:variant>
      <vt:variant>
        <vt:i4>0</vt:i4>
      </vt:variant>
      <vt:variant>
        <vt:i4>5</vt:i4>
      </vt:variant>
      <vt:variant>
        <vt:lpwstr/>
      </vt:variant>
      <vt:variant>
        <vt:lpwstr>_Toc1886138078</vt:lpwstr>
      </vt:variant>
      <vt:variant>
        <vt:i4>1966142</vt:i4>
      </vt:variant>
      <vt:variant>
        <vt:i4>236</vt:i4>
      </vt:variant>
      <vt:variant>
        <vt:i4>0</vt:i4>
      </vt:variant>
      <vt:variant>
        <vt:i4>5</vt:i4>
      </vt:variant>
      <vt:variant>
        <vt:lpwstr/>
      </vt:variant>
      <vt:variant>
        <vt:lpwstr>_Toc347927835</vt:lpwstr>
      </vt:variant>
      <vt:variant>
        <vt:i4>1114173</vt:i4>
      </vt:variant>
      <vt:variant>
        <vt:i4>230</vt:i4>
      </vt:variant>
      <vt:variant>
        <vt:i4>0</vt:i4>
      </vt:variant>
      <vt:variant>
        <vt:i4>5</vt:i4>
      </vt:variant>
      <vt:variant>
        <vt:lpwstr/>
      </vt:variant>
      <vt:variant>
        <vt:lpwstr>_Toc222684569</vt:lpwstr>
      </vt:variant>
      <vt:variant>
        <vt:i4>2424844</vt:i4>
      </vt:variant>
      <vt:variant>
        <vt:i4>224</vt:i4>
      </vt:variant>
      <vt:variant>
        <vt:i4>0</vt:i4>
      </vt:variant>
      <vt:variant>
        <vt:i4>5</vt:i4>
      </vt:variant>
      <vt:variant>
        <vt:lpwstr/>
      </vt:variant>
      <vt:variant>
        <vt:lpwstr>_Toc1117154392</vt:lpwstr>
      </vt:variant>
      <vt:variant>
        <vt:i4>3080202</vt:i4>
      </vt:variant>
      <vt:variant>
        <vt:i4>218</vt:i4>
      </vt:variant>
      <vt:variant>
        <vt:i4>0</vt:i4>
      </vt:variant>
      <vt:variant>
        <vt:i4>5</vt:i4>
      </vt:variant>
      <vt:variant>
        <vt:lpwstr/>
      </vt:variant>
      <vt:variant>
        <vt:lpwstr>_Toc1621899284</vt:lpwstr>
      </vt:variant>
      <vt:variant>
        <vt:i4>3080205</vt:i4>
      </vt:variant>
      <vt:variant>
        <vt:i4>212</vt:i4>
      </vt:variant>
      <vt:variant>
        <vt:i4>0</vt:i4>
      </vt:variant>
      <vt:variant>
        <vt:i4>5</vt:i4>
      </vt:variant>
      <vt:variant>
        <vt:lpwstr/>
      </vt:variant>
      <vt:variant>
        <vt:lpwstr>_Toc1103258669</vt:lpwstr>
      </vt:variant>
      <vt:variant>
        <vt:i4>3014667</vt:i4>
      </vt:variant>
      <vt:variant>
        <vt:i4>206</vt:i4>
      </vt:variant>
      <vt:variant>
        <vt:i4>0</vt:i4>
      </vt:variant>
      <vt:variant>
        <vt:i4>5</vt:i4>
      </vt:variant>
      <vt:variant>
        <vt:lpwstr/>
      </vt:variant>
      <vt:variant>
        <vt:lpwstr>_Toc1986163101</vt:lpwstr>
      </vt:variant>
      <vt:variant>
        <vt:i4>3080197</vt:i4>
      </vt:variant>
      <vt:variant>
        <vt:i4>200</vt:i4>
      </vt:variant>
      <vt:variant>
        <vt:i4>0</vt:i4>
      </vt:variant>
      <vt:variant>
        <vt:i4>5</vt:i4>
      </vt:variant>
      <vt:variant>
        <vt:lpwstr/>
      </vt:variant>
      <vt:variant>
        <vt:lpwstr>_Toc1501436768</vt:lpwstr>
      </vt:variant>
      <vt:variant>
        <vt:i4>2031666</vt:i4>
      </vt:variant>
      <vt:variant>
        <vt:i4>194</vt:i4>
      </vt:variant>
      <vt:variant>
        <vt:i4>0</vt:i4>
      </vt:variant>
      <vt:variant>
        <vt:i4>5</vt:i4>
      </vt:variant>
      <vt:variant>
        <vt:lpwstr/>
      </vt:variant>
      <vt:variant>
        <vt:lpwstr>_Toc350743596</vt:lpwstr>
      </vt:variant>
      <vt:variant>
        <vt:i4>3080205</vt:i4>
      </vt:variant>
      <vt:variant>
        <vt:i4>188</vt:i4>
      </vt:variant>
      <vt:variant>
        <vt:i4>0</vt:i4>
      </vt:variant>
      <vt:variant>
        <vt:i4>5</vt:i4>
      </vt:variant>
      <vt:variant>
        <vt:lpwstr/>
      </vt:variant>
      <vt:variant>
        <vt:lpwstr>_Toc1439037086</vt:lpwstr>
      </vt:variant>
      <vt:variant>
        <vt:i4>2555904</vt:i4>
      </vt:variant>
      <vt:variant>
        <vt:i4>182</vt:i4>
      </vt:variant>
      <vt:variant>
        <vt:i4>0</vt:i4>
      </vt:variant>
      <vt:variant>
        <vt:i4>5</vt:i4>
      </vt:variant>
      <vt:variant>
        <vt:lpwstr/>
      </vt:variant>
      <vt:variant>
        <vt:lpwstr>_Toc1139943985</vt:lpwstr>
      </vt:variant>
      <vt:variant>
        <vt:i4>1572915</vt:i4>
      </vt:variant>
      <vt:variant>
        <vt:i4>176</vt:i4>
      </vt:variant>
      <vt:variant>
        <vt:i4>0</vt:i4>
      </vt:variant>
      <vt:variant>
        <vt:i4>5</vt:i4>
      </vt:variant>
      <vt:variant>
        <vt:lpwstr/>
      </vt:variant>
      <vt:variant>
        <vt:lpwstr>_Toc736758739</vt:lpwstr>
      </vt:variant>
      <vt:variant>
        <vt:i4>2818063</vt:i4>
      </vt:variant>
      <vt:variant>
        <vt:i4>170</vt:i4>
      </vt:variant>
      <vt:variant>
        <vt:i4>0</vt:i4>
      </vt:variant>
      <vt:variant>
        <vt:i4>5</vt:i4>
      </vt:variant>
      <vt:variant>
        <vt:lpwstr/>
      </vt:variant>
      <vt:variant>
        <vt:lpwstr>_Toc1328008344</vt:lpwstr>
      </vt:variant>
      <vt:variant>
        <vt:i4>1310775</vt:i4>
      </vt:variant>
      <vt:variant>
        <vt:i4>164</vt:i4>
      </vt:variant>
      <vt:variant>
        <vt:i4>0</vt:i4>
      </vt:variant>
      <vt:variant>
        <vt:i4>5</vt:i4>
      </vt:variant>
      <vt:variant>
        <vt:lpwstr/>
      </vt:variant>
      <vt:variant>
        <vt:lpwstr>_Toc761994883</vt:lpwstr>
      </vt:variant>
      <vt:variant>
        <vt:i4>1703988</vt:i4>
      </vt:variant>
      <vt:variant>
        <vt:i4>158</vt:i4>
      </vt:variant>
      <vt:variant>
        <vt:i4>0</vt:i4>
      </vt:variant>
      <vt:variant>
        <vt:i4>5</vt:i4>
      </vt:variant>
      <vt:variant>
        <vt:lpwstr/>
      </vt:variant>
      <vt:variant>
        <vt:lpwstr>_Toc226990968</vt:lpwstr>
      </vt:variant>
      <vt:variant>
        <vt:i4>1572926</vt:i4>
      </vt:variant>
      <vt:variant>
        <vt:i4>152</vt:i4>
      </vt:variant>
      <vt:variant>
        <vt:i4>0</vt:i4>
      </vt:variant>
      <vt:variant>
        <vt:i4>5</vt:i4>
      </vt:variant>
      <vt:variant>
        <vt:lpwstr/>
      </vt:variant>
      <vt:variant>
        <vt:lpwstr>_Toc652823814</vt:lpwstr>
      </vt:variant>
      <vt:variant>
        <vt:i4>2162695</vt:i4>
      </vt:variant>
      <vt:variant>
        <vt:i4>146</vt:i4>
      </vt:variant>
      <vt:variant>
        <vt:i4>0</vt:i4>
      </vt:variant>
      <vt:variant>
        <vt:i4>5</vt:i4>
      </vt:variant>
      <vt:variant>
        <vt:lpwstr/>
      </vt:variant>
      <vt:variant>
        <vt:lpwstr>_Toc1840206769</vt:lpwstr>
      </vt:variant>
      <vt:variant>
        <vt:i4>2555913</vt:i4>
      </vt:variant>
      <vt:variant>
        <vt:i4>140</vt:i4>
      </vt:variant>
      <vt:variant>
        <vt:i4>0</vt:i4>
      </vt:variant>
      <vt:variant>
        <vt:i4>5</vt:i4>
      </vt:variant>
      <vt:variant>
        <vt:lpwstr/>
      </vt:variant>
      <vt:variant>
        <vt:lpwstr>_Toc1423508176</vt:lpwstr>
      </vt:variant>
      <vt:variant>
        <vt:i4>2424833</vt:i4>
      </vt:variant>
      <vt:variant>
        <vt:i4>134</vt:i4>
      </vt:variant>
      <vt:variant>
        <vt:i4>0</vt:i4>
      </vt:variant>
      <vt:variant>
        <vt:i4>5</vt:i4>
      </vt:variant>
      <vt:variant>
        <vt:lpwstr/>
      </vt:variant>
      <vt:variant>
        <vt:lpwstr>_Toc1255666556</vt:lpwstr>
      </vt:variant>
      <vt:variant>
        <vt:i4>2490368</vt:i4>
      </vt:variant>
      <vt:variant>
        <vt:i4>128</vt:i4>
      </vt:variant>
      <vt:variant>
        <vt:i4>0</vt:i4>
      </vt:variant>
      <vt:variant>
        <vt:i4>5</vt:i4>
      </vt:variant>
      <vt:variant>
        <vt:lpwstr/>
      </vt:variant>
      <vt:variant>
        <vt:lpwstr>_Toc1732332433</vt:lpwstr>
      </vt:variant>
      <vt:variant>
        <vt:i4>2752516</vt:i4>
      </vt:variant>
      <vt:variant>
        <vt:i4>122</vt:i4>
      </vt:variant>
      <vt:variant>
        <vt:i4>0</vt:i4>
      </vt:variant>
      <vt:variant>
        <vt:i4>5</vt:i4>
      </vt:variant>
      <vt:variant>
        <vt:lpwstr/>
      </vt:variant>
      <vt:variant>
        <vt:lpwstr>_Toc1127452719</vt:lpwstr>
      </vt:variant>
      <vt:variant>
        <vt:i4>3014664</vt:i4>
      </vt:variant>
      <vt:variant>
        <vt:i4>116</vt:i4>
      </vt:variant>
      <vt:variant>
        <vt:i4>0</vt:i4>
      </vt:variant>
      <vt:variant>
        <vt:i4>5</vt:i4>
      </vt:variant>
      <vt:variant>
        <vt:lpwstr/>
      </vt:variant>
      <vt:variant>
        <vt:lpwstr>_Toc1640578008</vt:lpwstr>
      </vt:variant>
      <vt:variant>
        <vt:i4>1376304</vt:i4>
      </vt:variant>
      <vt:variant>
        <vt:i4>110</vt:i4>
      </vt:variant>
      <vt:variant>
        <vt:i4>0</vt:i4>
      </vt:variant>
      <vt:variant>
        <vt:i4>5</vt:i4>
      </vt:variant>
      <vt:variant>
        <vt:lpwstr/>
      </vt:variant>
      <vt:variant>
        <vt:lpwstr>_Toc197328407</vt:lpwstr>
      </vt:variant>
      <vt:variant>
        <vt:i4>2490378</vt:i4>
      </vt:variant>
      <vt:variant>
        <vt:i4>104</vt:i4>
      </vt:variant>
      <vt:variant>
        <vt:i4>0</vt:i4>
      </vt:variant>
      <vt:variant>
        <vt:i4>5</vt:i4>
      </vt:variant>
      <vt:variant>
        <vt:lpwstr/>
      </vt:variant>
      <vt:variant>
        <vt:lpwstr>_Toc1192512655</vt:lpwstr>
      </vt:variant>
      <vt:variant>
        <vt:i4>1245232</vt:i4>
      </vt:variant>
      <vt:variant>
        <vt:i4>98</vt:i4>
      </vt:variant>
      <vt:variant>
        <vt:i4>0</vt:i4>
      </vt:variant>
      <vt:variant>
        <vt:i4>5</vt:i4>
      </vt:variant>
      <vt:variant>
        <vt:lpwstr/>
      </vt:variant>
      <vt:variant>
        <vt:lpwstr>_Toc431411425</vt:lpwstr>
      </vt:variant>
      <vt:variant>
        <vt:i4>2752527</vt:i4>
      </vt:variant>
      <vt:variant>
        <vt:i4>92</vt:i4>
      </vt:variant>
      <vt:variant>
        <vt:i4>0</vt:i4>
      </vt:variant>
      <vt:variant>
        <vt:i4>5</vt:i4>
      </vt:variant>
      <vt:variant>
        <vt:lpwstr/>
      </vt:variant>
      <vt:variant>
        <vt:lpwstr>_Toc1793455965</vt:lpwstr>
      </vt:variant>
      <vt:variant>
        <vt:i4>2818054</vt:i4>
      </vt:variant>
      <vt:variant>
        <vt:i4>86</vt:i4>
      </vt:variant>
      <vt:variant>
        <vt:i4>0</vt:i4>
      </vt:variant>
      <vt:variant>
        <vt:i4>5</vt:i4>
      </vt:variant>
      <vt:variant>
        <vt:lpwstr/>
      </vt:variant>
      <vt:variant>
        <vt:lpwstr>_Toc1920989459</vt:lpwstr>
      </vt:variant>
      <vt:variant>
        <vt:i4>1638450</vt:i4>
      </vt:variant>
      <vt:variant>
        <vt:i4>80</vt:i4>
      </vt:variant>
      <vt:variant>
        <vt:i4>0</vt:i4>
      </vt:variant>
      <vt:variant>
        <vt:i4>5</vt:i4>
      </vt:variant>
      <vt:variant>
        <vt:lpwstr/>
      </vt:variant>
      <vt:variant>
        <vt:lpwstr>_Toc554038030</vt:lpwstr>
      </vt:variant>
      <vt:variant>
        <vt:i4>1900602</vt:i4>
      </vt:variant>
      <vt:variant>
        <vt:i4>74</vt:i4>
      </vt:variant>
      <vt:variant>
        <vt:i4>0</vt:i4>
      </vt:variant>
      <vt:variant>
        <vt:i4>5</vt:i4>
      </vt:variant>
      <vt:variant>
        <vt:lpwstr/>
      </vt:variant>
      <vt:variant>
        <vt:lpwstr>_Toc953671786</vt:lpwstr>
      </vt:variant>
      <vt:variant>
        <vt:i4>3014662</vt:i4>
      </vt:variant>
      <vt:variant>
        <vt:i4>68</vt:i4>
      </vt:variant>
      <vt:variant>
        <vt:i4>0</vt:i4>
      </vt:variant>
      <vt:variant>
        <vt:i4>5</vt:i4>
      </vt:variant>
      <vt:variant>
        <vt:lpwstr/>
      </vt:variant>
      <vt:variant>
        <vt:lpwstr>_Toc1802107615</vt:lpwstr>
      </vt:variant>
      <vt:variant>
        <vt:i4>1245246</vt:i4>
      </vt:variant>
      <vt:variant>
        <vt:i4>62</vt:i4>
      </vt:variant>
      <vt:variant>
        <vt:i4>0</vt:i4>
      </vt:variant>
      <vt:variant>
        <vt:i4>5</vt:i4>
      </vt:variant>
      <vt:variant>
        <vt:lpwstr/>
      </vt:variant>
      <vt:variant>
        <vt:lpwstr>_Toc556849907</vt:lpwstr>
      </vt:variant>
      <vt:variant>
        <vt:i4>2555905</vt:i4>
      </vt:variant>
      <vt:variant>
        <vt:i4>56</vt:i4>
      </vt:variant>
      <vt:variant>
        <vt:i4>0</vt:i4>
      </vt:variant>
      <vt:variant>
        <vt:i4>5</vt:i4>
      </vt:variant>
      <vt:variant>
        <vt:lpwstr/>
      </vt:variant>
      <vt:variant>
        <vt:lpwstr>_Toc1513374160</vt:lpwstr>
      </vt:variant>
      <vt:variant>
        <vt:i4>2228228</vt:i4>
      </vt:variant>
      <vt:variant>
        <vt:i4>50</vt:i4>
      </vt:variant>
      <vt:variant>
        <vt:i4>0</vt:i4>
      </vt:variant>
      <vt:variant>
        <vt:i4>5</vt:i4>
      </vt:variant>
      <vt:variant>
        <vt:lpwstr/>
      </vt:variant>
      <vt:variant>
        <vt:lpwstr>_Toc1337454662</vt:lpwstr>
      </vt:variant>
      <vt:variant>
        <vt:i4>2555907</vt:i4>
      </vt:variant>
      <vt:variant>
        <vt:i4>44</vt:i4>
      </vt:variant>
      <vt:variant>
        <vt:i4>0</vt:i4>
      </vt:variant>
      <vt:variant>
        <vt:i4>5</vt:i4>
      </vt:variant>
      <vt:variant>
        <vt:lpwstr/>
      </vt:variant>
      <vt:variant>
        <vt:lpwstr>_Toc1304112610</vt:lpwstr>
      </vt:variant>
      <vt:variant>
        <vt:i4>1245232</vt:i4>
      </vt:variant>
      <vt:variant>
        <vt:i4>38</vt:i4>
      </vt:variant>
      <vt:variant>
        <vt:i4>0</vt:i4>
      </vt:variant>
      <vt:variant>
        <vt:i4>5</vt:i4>
      </vt:variant>
      <vt:variant>
        <vt:lpwstr/>
      </vt:variant>
      <vt:variant>
        <vt:lpwstr>_Toc147801692</vt:lpwstr>
      </vt:variant>
      <vt:variant>
        <vt:i4>1179702</vt:i4>
      </vt:variant>
      <vt:variant>
        <vt:i4>32</vt:i4>
      </vt:variant>
      <vt:variant>
        <vt:i4>0</vt:i4>
      </vt:variant>
      <vt:variant>
        <vt:i4>5</vt:i4>
      </vt:variant>
      <vt:variant>
        <vt:lpwstr/>
      </vt:variant>
      <vt:variant>
        <vt:lpwstr>_Toc360656036</vt:lpwstr>
      </vt:variant>
      <vt:variant>
        <vt:i4>3014671</vt:i4>
      </vt:variant>
      <vt:variant>
        <vt:i4>26</vt:i4>
      </vt:variant>
      <vt:variant>
        <vt:i4>0</vt:i4>
      </vt:variant>
      <vt:variant>
        <vt:i4>5</vt:i4>
      </vt:variant>
      <vt:variant>
        <vt:lpwstr/>
      </vt:variant>
      <vt:variant>
        <vt:lpwstr>_Toc1406369845</vt:lpwstr>
      </vt:variant>
      <vt:variant>
        <vt:i4>1507376</vt:i4>
      </vt:variant>
      <vt:variant>
        <vt:i4>20</vt:i4>
      </vt:variant>
      <vt:variant>
        <vt:i4>0</vt:i4>
      </vt:variant>
      <vt:variant>
        <vt:i4>5</vt:i4>
      </vt:variant>
      <vt:variant>
        <vt:lpwstr/>
      </vt:variant>
      <vt:variant>
        <vt:lpwstr>_Toc664723025</vt:lpwstr>
      </vt:variant>
      <vt:variant>
        <vt:i4>2949134</vt:i4>
      </vt:variant>
      <vt:variant>
        <vt:i4>14</vt:i4>
      </vt:variant>
      <vt:variant>
        <vt:i4>0</vt:i4>
      </vt:variant>
      <vt:variant>
        <vt:i4>5</vt:i4>
      </vt:variant>
      <vt:variant>
        <vt:lpwstr/>
      </vt:variant>
      <vt:variant>
        <vt:lpwstr>_Toc1161975855</vt:lpwstr>
      </vt:variant>
      <vt:variant>
        <vt:i4>1703993</vt:i4>
      </vt:variant>
      <vt:variant>
        <vt:i4>8</vt:i4>
      </vt:variant>
      <vt:variant>
        <vt:i4>0</vt:i4>
      </vt:variant>
      <vt:variant>
        <vt:i4>5</vt:i4>
      </vt:variant>
      <vt:variant>
        <vt:lpwstr/>
      </vt:variant>
      <vt:variant>
        <vt:lpwstr>_Toc679479174</vt:lpwstr>
      </vt:variant>
      <vt:variant>
        <vt:i4>2490368</vt:i4>
      </vt:variant>
      <vt:variant>
        <vt:i4>2</vt:i4>
      </vt:variant>
      <vt:variant>
        <vt:i4>0</vt:i4>
      </vt:variant>
      <vt:variant>
        <vt:i4>5</vt:i4>
      </vt:variant>
      <vt:variant>
        <vt:lpwstr/>
      </vt:variant>
      <vt:variant>
        <vt:lpwstr>_Toc1900061709</vt:lpwstr>
      </vt:variant>
      <vt:variant>
        <vt:i4>1245223</vt:i4>
      </vt:variant>
      <vt:variant>
        <vt:i4>3</vt:i4>
      </vt:variant>
      <vt:variant>
        <vt:i4>0</vt:i4>
      </vt:variant>
      <vt:variant>
        <vt:i4>5</vt:i4>
      </vt:variant>
      <vt:variant>
        <vt:lpwstr>mailto:ruwan.siriwardana@chamonix.com.au</vt:lpwstr>
      </vt:variant>
      <vt:variant>
        <vt:lpwstr/>
      </vt:variant>
      <vt:variant>
        <vt:i4>1245223</vt:i4>
      </vt:variant>
      <vt:variant>
        <vt:i4>0</vt:i4>
      </vt:variant>
      <vt:variant>
        <vt:i4>0</vt:i4>
      </vt:variant>
      <vt:variant>
        <vt:i4>5</vt:i4>
      </vt:variant>
      <vt:variant>
        <vt:lpwstr>mailto:ruwan.siriwardana@chamonix.com.au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Ruwan_Chamonix</dc:creator>
  <cp:keywords/>
  <dc:description/>
  <cp:lastModifiedBy>Natalie Sinfield</cp:lastModifiedBy>
  <cp:revision>1029</cp:revision>
  <cp:lastPrinted>2024-11-27T00:58:00Z</cp:lastPrinted>
  <dcterms:created xsi:type="dcterms:W3CDTF">2024-11-21T04:28:00Z</dcterms:created>
  <dcterms:modified xsi:type="dcterms:W3CDTF">2024-11-27T00:59:00Z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0x010100DEE8CE3F34817F4C80A077DA9498A1D2</vt:lpwstr>
  </property>
  <property fmtid="{D5CDD505-2E9C-101B-9397-08002B2CF9AE}" pid="3" name="TaxKeyword">
    <vt:lpwstr/>
  </property>
  <property fmtid="{D5CDD505-2E9C-101B-9397-08002B2CF9AE}" pid="4" name="Content Classification">
    <vt:lpwstr>18;#Corporate|723a0ebd-47f5-4cac-88d8-a883a0f5b750</vt:lpwstr>
  </property>
  <property fmtid="{D5CDD505-2E9C-101B-9397-08002B2CF9AE}" pid="5" name="MediaServiceImageTags">
    <vt:lpwstr/>
  </property>
  <property fmtid="{D5CDD505-2E9C-101B-9397-08002B2CF9AE}" pid="6" name="ClassificationContentMarkingHeaderShapeIds">
    <vt:lpwstr>467a911b,6d299283,50ab7411,7d845020,1acd0b43,475820ce,56f63454,636ba90a,4858577f</vt:lpwstr>
  </property>
  <property fmtid="{D5CDD505-2E9C-101B-9397-08002B2CF9AE}" pid="7" name="ClassificationContentMarkingHeaderFontProps">
    <vt:lpwstr>#ff0000,12,Calibri</vt:lpwstr>
  </property>
  <property fmtid="{D5CDD505-2E9C-101B-9397-08002B2CF9AE}" pid="8" name="ClassificationContentMarkingHeaderText">
    <vt:lpwstr>OFFICIAL</vt:lpwstr>
  </property>
  <property fmtid="{D5CDD505-2E9C-101B-9397-08002B2CF9AE}" pid="9" name="MSIP_Label_8e837447-4430-4601-b495-3e8f1f84a5b0_Enabled">
    <vt:lpwstr>true</vt:lpwstr>
  </property>
  <property fmtid="{D5CDD505-2E9C-101B-9397-08002B2CF9AE}" pid="10" name="MSIP_Label_8e837447-4430-4601-b495-3e8f1f84a5b0_SetDate">
    <vt:lpwstr>2024-08-15T05:17:06Z</vt:lpwstr>
  </property>
  <property fmtid="{D5CDD505-2E9C-101B-9397-08002B2CF9AE}" pid="11" name="MSIP_Label_8e837447-4430-4601-b495-3e8f1f84a5b0_Method">
    <vt:lpwstr>Privileged</vt:lpwstr>
  </property>
  <property fmtid="{D5CDD505-2E9C-101B-9397-08002B2CF9AE}" pid="12" name="MSIP_Label_8e837447-4430-4601-b495-3e8f1f84a5b0_Name">
    <vt:lpwstr>OFFICIAL</vt:lpwstr>
  </property>
  <property fmtid="{D5CDD505-2E9C-101B-9397-08002B2CF9AE}" pid="13" name="MSIP_Label_8e837447-4430-4601-b495-3e8f1f84a5b0_SiteId">
    <vt:lpwstr>eadd50f8-fb58-452e-a1b3-35beae2eb5fe</vt:lpwstr>
  </property>
  <property fmtid="{D5CDD505-2E9C-101B-9397-08002B2CF9AE}" pid="14" name="MSIP_Label_8e837447-4430-4601-b495-3e8f1f84a5b0_ActionId">
    <vt:lpwstr>82a30d3f-ae31-400e-b717-2a72922c2aec</vt:lpwstr>
  </property>
  <property fmtid="{D5CDD505-2E9C-101B-9397-08002B2CF9AE}" pid="15" name="MSIP_Label_8e837447-4430-4601-b495-3e8f1f84a5b0_ContentBits">
    <vt:lpwstr>1</vt:lpwstr>
  </property>
</Properties>
</file>